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98" w:type="dxa"/>
        <w:tblLayout w:type="fixed"/>
        <w:tblLook w:val="04A0"/>
      </w:tblPr>
      <w:tblGrid>
        <w:gridCol w:w="1110"/>
        <w:gridCol w:w="9888"/>
      </w:tblGrid>
      <w:tr w:rsidR="004F39F0" w:rsidRPr="004F39F0" w:rsidTr="00C21C05">
        <w:tc>
          <w:tcPr>
            <w:tcW w:w="1110" w:type="dxa"/>
          </w:tcPr>
          <w:p w:rsidR="004F39F0" w:rsidRPr="004F39F0" w:rsidRDefault="00E96032" w:rsidP="004F3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</w:t>
            </w:r>
          </w:p>
        </w:tc>
        <w:tc>
          <w:tcPr>
            <w:tcW w:w="9888" w:type="dxa"/>
          </w:tcPr>
          <w:p w:rsidR="004F39F0" w:rsidRPr="004F39F0" w:rsidRDefault="004F39F0" w:rsidP="004F39F0">
            <w:pPr>
              <w:rPr>
                <w:rFonts w:ascii="Arial" w:hAnsi="Arial" w:cs="Arial"/>
              </w:rPr>
            </w:pPr>
            <w:r w:rsidRPr="004F39F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ath Notes </w:t>
            </w:r>
            <w:r>
              <w:rPr>
                <w:rFonts w:ascii="Arial" w:eastAsia="EUFM10" w:hAnsi="Arial" w:cs="Arial"/>
                <w:kern w:val="28"/>
                <w:szCs w:val="24"/>
              </w:rPr>
              <w:t>• Study Guide</w:t>
            </w:r>
          </w:p>
        </w:tc>
      </w:tr>
      <w:tr w:rsidR="004F39F0" w:rsidRPr="004F39F0" w:rsidTr="00C21C05">
        <w:tc>
          <w:tcPr>
            <w:tcW w:w="1110" w:type="dxa"/>
          </w:tcPr>
          <w:p w:rsidR="004F39F0" w:rsidRPr="004F39F0" w:rsidRDefault="004F39F0" w:rsidP="004F39F0">
            <w:pPr>
              <w:rPr>
                <w:rFonts w:ascii="Arial" w:hAnsi="Arial" w:cs="Arial"/>
              </w:rPr>
            </w:pPr>
          </w:p>
        </w:tc>
        <w:tc>
          <w:tcPr>
            <w:tcW w:w="9888" w:type="dxa"/>
          </w:tcPr>
          <w:p w:rsidR="004F39F0" w:rsidRPr="004F39F0" w:rsidRDefault="00E96032" w:rsidP="004F39F0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Real Analysis</w:t>
            </w:r>
          </w:p>
          <w:p w:rsidR="004F39F0" w:rsidRPr="004F39F0" w:rsidRDefault="004F39F0" w:rsidP="004F39F0">
            <w:pPr>
              <w:rPr>
                <w:rFonts w:ascii="Arial" w:hAnsi="Arial" w:cs="Arial"/>
              </w:rPr>
            </w:pPr>
          </w:p>
        </w:tc>
      </w:tr>
      <w:tr w:rsidR="00C21C05" w:rsidRPr="004F39F0" w:rsidTr="00C21C05">
        <w:tc>
          <w:tcPr>
            <w:tcW w:w="10998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Cs w:val="0"/>
                <w:sz w:val="24"/>
                <w:szCs w:val="22"/>
              </w:rPr>
              <w:id w:val="7636686"/>
              <w:docPartObj>
                <w:docPartGallery w:val="Table of Contents"/>
                <w:docPartUnique/>
              </w:docPartObj>
            </w:sdtPr>
            <w:sdtContent>
              <w:p w:rsidR="00C21C05" w:rsidRDefault="00C21C05" w:rsidP="00A42AC7">
                <w:pPr>
                  <w:pStyle w:val="TOCHeading"/>
                </w:pPr>
                <w:r>
                  <w:t>Contents</w:t>
                </w:r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r>
                  <w:fldChar w:fldCharType="begin"/>
                </w:r>
                <w:r w:rsidR="00C21C05">
                  <w:instrText xml:space="preserve"> TOC \o "1-3" \h \z \u </w:instrText>
                </w:r>
                <w:r>
                  <w:fldChar w:fldCharType="separate"/>
                </w:r>
                <w:hyperlink w:anchor="_Toc261340385" w:history="1">
                  <w:r w:rsidR="000D4388" w:rsidRPr="00390EAE">
                    <w:rPr>
                      <w:rStyle w:val="Hyperlink"/>
                      <w:noProof/>
                    </w:rPr>
                    <w:t>Ordered Fields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86" w:history="1">
                  <w:r w:rsidR="000D4388" w:rsidRPr="00390EAE">
                    <w:rPr>
                      <w:rStyle w:val="Hyperlink"/>
                      <w:noProof/>
                    </w:rPr>
                    <w:t>Ordered sets and fields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87" w:history="1">
                  <w:r w:rsidR="000D4388" w:rsidRPr="00390EAE">
                    <w:rPr>
                      <w:rStyle w:val="Hyperlink"/>
                      <w:noProof/>
                    </w:rPr>
                    <w:t>Construction of the Reals 1: Dedekind Cuts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88" w:history="1">
                  <w:r w:rsidR="000D4388" w:rsidRPr="00390EAE">
                    <w:rPr>
                      <w:rStyle w:val="Hyperlink"/>
                      <w:noProof/>
                    </w:rPr>
                    <w:t>Metric Spaces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89" w:history="1">
                  <w:r w:rsidR="000D4388" w:rsidRPr="00390EAE">
                    <w:rPr>
                      <w:rStyle w:val="Hyperlink"/>
                      <w:noProof/>
                    </w:rPr>
                    <w:t>Metric Spaces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0" w:history="1">
                  <w:r w:rsidR="000D4388" w:rsidRPr="00390EAE">
                    <w:rPr>
                      <w:rStyle w:val="Hyperlink"/>
                      <w:noProof/>
                    </w:rPr>
                    <w:t>Definitions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1" w:history="1">
                  <w:r w:rsidR="000D4388" w:rsidRPr="00390EAE">
                    <w:rPr>
                      <w:rStyle w:val="Hyperlink"/>
                      <w:noProof/>
                    </w:rPr>
                    <w:t>Separability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2" w:history="1">
                  <w:r w:rsidR="000D4388" w:rsidRPr="00390EAE">
                    <w:rPr>
                      <w:rStyle w:val="Hyperlink"/>
                      <w:noProof/>
                    </w:rPr>
                    <w:t>Compact Sets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3" w:history="1">
                  <w:r w:rsidR="000D4388" w:rsidRPr="00390EAE">
                    <w:rPr>
                      <w:rStyle w:val="Hyperlink"/>
                      <w:noProof/>
                    </w:rPr>
                    <w:t>Perfect Sets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4" w:history="1">
                  <w:r w:rsidR="000D4388" w:rsidRPr="00390EAE">
                    <w:rPr>
                      <w:rStyle w:val="Hyperlink"/>
                      <w:noProof/>
                    </w:rPr>
                    <w:t>Connected Sets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5" w:history="1">
                  <w:r w:rsidR="000D4388" w:rsidRPr="00390EAE">
                    <w:rPr>
                      <w:rStyle w:val="Hyperlink"/>
                      <w:noProof/>
                    </w:rPr>
                    <w:t>Sequences and Series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6" w:history="1">
                  <w:r w:rsidR="000D4388" w:rsidRPr="00390EAE">
                    <w:rPr>
                      <w:rStyle w:val="Hyperlink"/>
                      <w:noProof/>
                    </w:rPr>
                    <w:t>Sequences and Convergence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7" w:history="1">
                  <w:r w:rsidR="000D4388" w:rsidRPr="00390EAE">
                    <w:rPr>
                      <w:rStyle w:val="Hyperlink"/>
                      <w:noProof/>
                    </w:rPr>
                    <w:t>Lim inf and Lim sup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8" w:history="1">
                  <w:r w:rsidR="000D4388" w:rsidRPr="00390EAE">
                    <w:rPr>
                      <w:rStyle w:val="Hyperlink"/>
                      <w:noProof/>
                    </w:rPr>
                    <w:t>Construction of the Reals 2: Cauchy Sequences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399" w:history="1">
                  <w:r w:rsidR="000D4388" w:rsidRPr="00390EAE">
                    <w:rPr>
                      <w:rStyle w:val="Hyperlink"/>
                      <w:noProof/>
                    </w:rPr>
                    <w:t>Completion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_Toc261340399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0" w:history="1">
                  <w:r w:rsidR="000D4388" w:rsidRPr="00390EAE">
                    <w:rPr>
                      <w:rStyle w:val="Hyperlink"/>
                      <w:noProof/>
                    </w:rPr>
                    <w:t>Infinite Series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1" w:history="1">
                  <w:r w:rsidR="000D4388" w:rsidRPr="00390EAE">
                    <w:rPr>
                      <w:rStyle w:val="Hyperlink"/>
                      <w:noProof/>
                    </w:rPr>
                    <w:t>Power Series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2" w:history="1">
                  <w:r w:rsidR="000D4388" w:rsidRPr="00390EAE">
                    <w:rPr>
                      <w:rStyle w:val="Hyperlink"/>
                      <w:noProof/>
                    </w:rPr>
                    <w:t>Limits and Continuity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3" w:history="1">
                  <w:r w:rsidR="000D4388" w:rsidRPr="00390EAE">
                    <w:rPr>
                      <w:rStyle w:val="Hyperlink"/>
                      <w:noProof/>
                    </w:rPr>
                    <w:t>Limits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4" w:history="1">
                  <w:r w:rsidR="000D4388" w:rsidRPr="00390EAE">
                    <w:rPr>
                      <w:rStyle w:val="Hyperlink"/>
                      <w:noProof/>
                    </w:rPr>
                    <w:t>Continuity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5" w:history="1">
                  <w:r w:rsidR="000D4388" w:rsidRPr="00390EAE">
                    <w:rPr>
                      <w:rStyle w:val="Hyperlink"/>
                      <w:noProof/>
                    </w:rPr>
                    <w:t>Compactness and Uniform Continuity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6" w:history="1">
                  <w:r w:rsidR="000D4388" w:rsidRPr="00390EAE">
                    <w:rPr>
                      <w:rStyle w:val="Hyperlink"/>
                      <w:noProof/>
                    </w:rPr>
                    <w:t>Discontinuities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7" w:history="1">
                  <w:r w:rsidR="000D4388" w:rsidRPr="00390EAE">
                    <w:rPr>
                      <w:rStyle w:val="Hyperlink"/>
                      <w:noProof/>
                    </w:rPr>
                    <w:t>Differentiation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8" w:history="1">
                  <w:r w:rsidR="000D4388" w:rsidRPr="00390EAE">
                    <w:rPr>
                      <w:rStyle w:val="Hyperlink"/>
                      <w:noProof/>
                    </w:rPr>
                    <w:t>Derivative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09" w:history="1">
                  <w:r w:rsidR="000D4388" w:rsidRPr="00390EAE">
                    <w:rPr>
                      <w:rStyle w:val="Hyperlink"/>
                      <w:noProof/>
                    </w:rPr>
                    <w:t>Taylor and Power Series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0" w:history="1">
                  <w:r w:rsidR="000D4388" w:rsidRPr="00390EAE">
                    <w:rPr>
                      <w:rStyle w:val="Hyperlink"/>
                      <w:noProof/>
                    </w:rPr>
                    <w:t>Riemann Integration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1" w:history="1">
                  <w:r w:rsidR="000D4388" w:rsidRPr="00390EAE">
                    <w:rPr>
                      <w:rStyle w:val="Hyperlink"/>
                      <w:noProof/>
                    </w:rPr>
                    <w:t>Riemann-Stiltjes Integral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2" w:history="1">
                  <w:r w:rsidR="000D4388" w:rsidRPr="00390EAE">
                    <w:rPr>
                      <w:rStyle w:val="Hyperlink"/>
                      <w:noProof/>
                    </w:rPr>
                    <w:t>Integrability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3" w:history="1">
                  <w:r w:rsidR="000D4388" w:rsidRPr="00390EAE">
                    <w:rPr>
                      <w:rStyle w:val="Hyperlink"/>
                      <w:noProof/>
                    </w:rPr>
                    <w:t>Properties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19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4" w:history="1">
                  <w:r w:rsidR="000D4388" w:rsidRPr="00390EAE">
                    <w:rPr>
                      <w:rStyle w:val="Hyperlink"/>
                      <w:noProof/>
                    </w:rPr>
                    <w:t>Rectifiable Curves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1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5" w:history="1">
                  <w:r w:rsidR="000D4388" w:rsidRPr="00390EAE">
                    <w:rPr>
                      <w:rStyle w:val="Hyperlink"/>
                      <w:noProof/>
                    </w:rPr>
                    <w:t>Sequences of Functions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6" w:history="1">
                  <w:r w:rsidR="000D4388" w:rsidRPr="00390EAE">
                    <w:rPr>
                      <w:rStyle w:val="Hyperlink"/>
                      <w:noProof/>
                    </w:rPr>
                    <w:t>Uniform Convergence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7" w:history="1">
                  <w:r w:rsidR="000D4388" w:rsidRPr="00390EAE">
                    <w:rPr>
                      <w:rStyle w:val="Hyperlink"/>
                      <w:noProof/>
                    </w:rPr>
                    <w:t>Equicontinuity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D4388" w:rsidRDefault="0085739D">
                <w:pPr>
                  <w:pStyle w:val="TOC2"/>
                  <w:tabs>
                    <w:tab w:val="right" w:leader="dot" w:pos="10790"/>
                  </w:tabs>
                  <w:rPr>
                    <w:noProof/>
                    <w:lang w:eastAsia="zh-CN" w:bidi="ar-SA"/>
                  </w:rPr>
                </w:pPr>
                <w:hyperlink w:anchor="_Toc261340418" w:history="1">
                  <w:r w:rsidR="000D4388" w:rsidRPr="00390EAE">
                    <w:rPr>
                      <w:rStyle w:val="Hyperlink"/>
                      <w:noProof/>
                    </w:rPr>
                    <w:t>Approximation Theorems</w:t>
                  </w:r>
                  <w:r w:rsidR="000D4388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0D4388">
                    <w:rPr>
                      <w:noProof/>
                      <w:webHidden/>
                    </w:rPr>
                    <w:instrText xml:space="preserve"> PAGEREF _Toc261340418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0D4388">
                    <w:rPr>
                      <w:noProof/>
                      <w:webHidden/>
                    </w:rPr>
                    <w:t>23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21C05" w:rsidRPr="00A42AC7" w:rsidRDefault="0085739D" w:rsidP="004F39F0">
                <w:r>
                  <w:fldChar w:fldCharType="end"/>
                </w:r>
              </w:p>
            </w:sdtContent>
          </w:sdt>
        </w:tc>
      </w:tr>
    </w:tbl>
    <w:p w:rsidR="00A42AC7" w:rsidRDefault="00A42AC7"/>
    <w:p w:rsidR="001E6681" w:rsidRDefault="001E6681">
      <w:r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4F39F0" w:rsidRPr="004F39F0" w:rsidTr="001E6681">
        <w:tc>
          <w:tcPr>
            <w:tcW w:w="1017" w:type="dxa"/>
          </w:tcPr>
          <w:p w:rsidR="004F39F0" w:rsidRPr="004F39F0" w:rsidRDefault="004F39F0" w:rsidP="004F39F0">
            <w:pPr>
              <w:rPr>
                <w:rFonts w:ascii="Arial" w:hAnsi="Arial" w:cs="Arial"/>
              </w:rPr>
            </w:pPr>
            <w:r w:rsidRPr="004F39F0">
              <w:rPr>
                <w:rFonts w:ascii="Arial" w:hAnsi="Arial" w:cs="Arial"/>
                <w:sz w:val="32"/>
              </w:rPr>
              <w:lastRenderedPageBreak/>
              <w:t>1</w:t>
            </w:r>
          </w:p>
        </w:tc>
        <w:tc>
          <w:tcPr>
            <w:tcW w:w="9999" w:type="dxa"/>
          </w:tcPr>
          <w:p w:rsidR="00211188" w:rsidRPr="00211188" w:rsidRDefault="006370A5" w:rsidP="006370A5">
            <w:pPr>
              <w:pStyle w:val="Heading1"/>
            </w:pPr>
            <w:bookmarkStart w:id="0" w:name="_Toc261340385"/>
            <w:r>
              <w:t>Ordered Fields</w:t>
            </w:r>
            <w:bookmarkEnd w:id="0"/>
          </w:p>
        </w:tc>
      </w:tr>
      <w:tr w:rsidR="004F39F0" w:rsidRPr="004F39F0" w:rsidTr="001E6681">
        <w:tc>
          <w:tcPr>
            <w:tcW w:w="1017" w:type="dxa"/>
          </w:tcPr>
          <w:p w:rsidR="004F39F0" w:rsidRPr="004F39F0" w:rsidRDefault="004F39F0" w:rsidP="004F39F0">
            <w:pPr>
              <w:rPr>
                <w:rFonts w:ascii="Arial" w:hAnsi="Arial" w:cs="Arial"/>
                <w:sz w:val="32"/>
              </w:rPr>
            </w:pPr>
            <w:r w:rsidRPr="004F39F0">
              <w:rPr>
                <w:rFonts w:ascii="Arial" w:hAnsi="Arial" w:cs="Arial"/>
                <w:sz w:val="28"/>
              </w:rPr>
              <w:t>1-1</w:t>
            </w:r>
          </w:p>
        </w:tc>
        <w:tc>
          <w:tcPr>
            <w:tcW w:w="9999" w:type="dxa"/>
          </w:tcPr>
          <w:p w:rsidR="004F39F0" w:rsidRDefault="00E96032" w:rsidP="004F39F0">
            <w:pPr>
              <w:pStyle w:val="Heading2"/>
            </w:pPr>
            <w:bookmarkStart w:id="1" w:name="_Toc261340386"/>
            <w:r>
              <w:t xml:space="preserve">Ordered </w:t>
            </w:r>
            <w:r w:rsidR="00211188">
              <w:t xml:space="preserve">sets and </w:t>
            </w:r>
            <w:r>
              <w:t>fields</w:t>
            </w:r>
            <w:bookmarkEnd w:id="1"/>
          </w:p>
          <w:p w:rsidR="004F39F0" w:rsidRDefault="004F39F0" w:rsidP="004F39F0">
            <w:pPr>
              <w:rPr>
                <w:rFonts w:ascii="Arial" w:hAnsi="Arial" w:cs="Arial"/>
              </w:rPr>
            </w:pPr>
          </w:p>
          <w:p w:rsidR="004F39F0" w:rsidRDefault="00E96032" w:rsidP="00E96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Let S be an ordered set and </w:t>
            </w:r>
            <w:proofErr w:type="gramStart"/>
            <w:r>
              <w:rPr>
                <w:rFonts w:ascii="Arial" w:hAnsi="Arial" w:cs="Arial"/>
              </w:rPr>
              <w:t xml:space="preserve">let </w:t>
            </w:r>
            <m:oMath>
              <w:proofErr w:type="gramEnd"/>
              <m:r>
                <w:rPr>
                  <w:rFonts w:ascii="Cambria Math" w:hAnsi="Cambria Math" w:cs="Arial"/>
                </w:rPr>
                <m:t>E⊆S</m:t>
              </m:r>
            </m:oMath>
            <w:r>
              <w:rPr>
                <w:rFonts w:ascii="Arial" w:hAnsi="Arial" w:cs="Arial"/>
              </w:rPr>
              <w:t xml:space="preserve">. </w:t>
            </w:r>
            <m:oMath>
              <m:r>
                <w:rPr>
                  <w:rFonts w:ascii="Cambria Math" w:hAnsi="Cambria Math" w:cs="Arial"/>
                </w:rPr>
                <m:t>E</m:t>
              </m:r>
            </m:oMath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bounded below, above if there exists </w:t>
            </w:r>
            <m:oMath>
              <m:r>
                <w:rPr>
                  <w:rFonts w:ascii="Cambria Math" w:hAnsi="Cambria Math" w:cs="Arial"/>
                </w:rPr>
                <m:t>a,b∈S</m:t>
              </m:r>
            </m:oMath>
            <w:r>
              <w:rPr>
                <w:rFonts w:ascii="Arial" w:hAnsi="Arial" w:cs="Arial"/>
              </w:rPr>
              <w:t xml:space="preserve"> (called a lower or upper bound) such that </w:t>
            </w:r>
            <m:oMath>
              <m:r>
                <w:rPr>
                  <w:rFonts w:ascii="Cambria Math" w:hAnsi="Cambria Math" w:cs="Arial"/>
                </w:rPr>
                <m:t>a&lt;x,x&lt;b</m:t>
              </m:r>
            </m:oMath>
            <w:r>
              <w:rPr>
                <w:rFonts w:ascii="Arial" w:hAnsi="Arial" w:cs="Arial"/>
              </w:rPr>
              <w:t xml:space="preserve"> for all </w:t>
            </w:r>
            <m:oMath>
              <m:r>
                <w:rPr>
                  <w:rFonts w:ascii="Cambria Math" w:hAnsi="Cambria Math" w:cs="Arial"/>
                </w:rPr>
                <m:t>x∈E</m:t>
              </m:r>
            </m:oMath>
            <w:r>
              <w:rPr>
                <w:rFonts w:ascii="Arial" w:hAnsi="Arial" w:cs="Arial"/>
              </w:rPr>
              <w:t>, respectively.</w:t>
            </w:r>
          </w:p>
          <w:p w:rsidR="00E96032" w:rsidRDefault="00E96032" w:rsidP="00E96032">
            <w:pPr>
              <w:rPr>
                <w:rFonts w:ascii="Arial" w:hAnsi="Arial" w:cs="Arial"/>
              </w:rPr>
            </w:pPr>
          </w:p>
          <w:p w:rsidR="00E96032" w:rsidRDefault="00E96032" w:rsidP="00E96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m:oMath>
              <m:r>
                <w:rPr>
                  <w:rFonts w:ascii="Cambria Math" w:hAnsi="Cambria Math" w:cs="Arial"/>
                </w:rPr>
                <m:t>a</m:t>
              </m:r>
            </m:oMath>
            <w:r>
              <w:rPr>
                <w:rFonts w:ascii="Arial" w:hAnsi="Arial" w:cs="Arial"/>
              </w:rPr>
              <w:t xml:space="preserve"> is a lower bound such that any </w:t>
            </w:r>
            <m:oMath>
              <m:r>
                <w:rPr>
                  <w:rFonts w:ascii="Cambria Math" w:hAnsi="Cambria Math" w:cs="Arial"/>
                </w:rPr>
                <m:t>c&lt;a</m:t>
              </m:r>
            </m:oMath>
            <w:r>
              <w:rPr>
                <w:rFonts w:ascii="Arial" w:hAnsi="Arial" w:cs="Arial"/>
              </w:rPr>
              <w:t xml:space="preserve"> is not a lower bound for </w:t>
            </w:r>
            <w:r w:rsidR="00E7559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, then </w:t>
            </w:r>
            <m:oMath>
              <m:r>
                <w:rPr>
                  <w:rFonts w:ascii="Cambria Math" w:hAnsi="Cambria Math" w:cs="Arial"/>
                </w:rPr>
                <m:t>a</m:t>
              </m:r>
            </m:oMath>
            <w:r>
              <w:rPr>
                <w:rFonts w:ascii="Arial" w:hAnsi="Arial" w:cs="Arial"/>
              </w:rPr>
              <w:t xml:space="preserve"> is the </w:t>
            </w:r>
            <w:r>
              <w:rPr>
                <w:rFonts w:ascii="Arial" w:hAnsi="Arial" w:cs="Arial"/>
                <w:b/>
              </w:rPr>
              <w:t>greatest lower bound (</w:t>
            </w:r>
            <w:proofErr w:type="spellStart"/>
            <w:r>
              <w:rPr>
                <w:rFonts w:ascii="Arial" w:hAnsi="Arial" w:cs="Arial"/>
                <w:b/>
              </w:rPr>
              <w:t>supremum</w:t>
            </w:r>
            <w:proofErr w:type="spellEnd"/>
            <w:r>
              <w:rPr>
                <w:rFonts w:ascii="Arial" w:hAnsi="Arial" w:cs="Arial"/>
                <w:b/>
              </w:rPr>
              <w:t xml:space="preserve">) </w:t>
            </w:r>
            <w:r>
              <w:rPr>
                <w:rFonts w:ascii="Arial" w:hAnsi="Arial" w:cs="Arial"/>
              </w:rPr>
              <w:t xml:space="preserve">of </w:t>
            </w:r>
            <w:r w:rsidR="00E7559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, denoted by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sup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func>
            </m:oMath>
            <w:r>
              <w:rPr>
                <w:rFonts w:ascii="Arial" w:hAnsi="Arial" w:cs="Arial"/>
              </w:rPr>
              <w:t xml:space="preserve">. The supremum is unique when it exists. Similarly, if </w:t>
            </w:r>
            <m:oMath>
              <m:r>
                <w:rPr>
                  <w:rFonts w:ascii="Cambria Math" w:hAnsi="Cambria Math" w:cs="Arial"/>
                </w:rPr>
                <m:t>b</m:t>
              </m:r>
            </m:oMath>
            <w:r>
              <w:rPr>
                <w:rFonts w:ascii="Arial" w:hAnsi="Arial" w:cs="Arial"/>
              </w:rPr>
              <w:t xml:space="preserve"> is an upper bound such that any </w:t>
            </w:r>
            <m:oMath>
              <m:r>
                <w:rPr>
                  <w:rFonts w:ascii="Cambria Math" w:hAnsi="Cambria Math" w:cs="Arial"/>
                </w:rPr>
                <m:t>c&gt;b</m:t>
              </m:r>
            </m:oMath>
            <w:r>
              <w:rPr>
                <w:rFonts w:ascii="Arial" w:hAnsi="Arial" w:cs="Arial"/>
              </w:rPr>
              <w:t xml:space="preserve"> is not an upper bound for </w:t>
            </w:r>
            <w:r w:rsidR="00E7559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, then </w:t>
            </w:r>
            <m:oMath>
              <m:r>
                <w:rPr>
                  <w:rFonts w:ascii="Cambria Math" w:hAnsi="Cambria Math" w:cs="Arial"/>
                </w:rPr>
                <m:t>b</m:t>
              </m:r>
            </m:oMath>
            <w:r>
              <w:rPr>
                <w:rFonts w:ascii="Arial" w:hAnsi="Arial" w:cs="Arial"/>
              </w:rPr>
              <w:t xml:space="preserve"> is the </w:t>
            </w:r>
            <w:r>
              <w:rPr>
                <w:rFonts w:ascii="Arial" w:hAnsi="Arial" w:cs="Arial"/>
                <w:b/>
              </w:rPr>
              <w:t>least upper bound (</w:t>
            </w:r>
            <w:proofErr w:type="spellStart"/>
            <w:r>
              <w:rPr>
                <w:rFonts w:ascii="Arial" w:hAnsi="Arial" w:cs="Arial"/>
                <w:b/>
              </w:rPr>
              <w:t>infimum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</w:rPr>
              <w:t xml:space="preserve"> of </w:t>
            </w:r>
            <w:r w:rsidR="00E7559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, denoted by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inf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</m:func>
            </m:oMath>
            <w:r>
              <w:rPr>
                <w:rFonts w:ascii="Arial" w:hAnsi="Arial" w:cs="Arial"/>
              </w:rPr>
              <w:t>.</w:t>
            </w:r>
          </w:p>
          <w:p w:rsidR="00E96032" w:rsidRDefault="00E96032" w:rsidP="00E96032">
            <w:pPr>
              <w:rPr>
                <w:rFonts w:ascii="Arial" w:hAnsi="Arial" w:cs="Arial"/>
              </w:rPr>
            </w:pPr>
          </w:p>
          <w:p w:rsidR="00E96032" w:rsidRPr="00E96032" w:rsidRDefault="00E96032" w:rsidP="00E96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has the </w:t>
            </w:r>
            <w:r>
              <w:rPr>
                <w:rFonts w:ascii="Arial" w:hAnsi="Arial" w:cs="Arial"/>
                <w:b/>
              </w:rPr>
              <w:t>least upper bound property</w:t>
            </w:r>
            <w:r>
              <w:rPr>
                <w:rFonts w:ascii="Arial" w:hAnsi="Arial" w:cs="Arial"/>
              </w:rPr>
              <w:t xml:space="preserve"> if whenever </w:t>
            </w:r>
            <m:oMath>
              <m:r>
                <w:rPr>
                  <w:rFonts w:ascii="Cambria Math" w:hAnsi="Cambria Math" w:cs="Arial"/>
                </w:rPr>
                <m:t>E⊆S</m:t>
              </m:r>
            </m:oMath>
            <w:r>
              <w:rPr>
                <w:rFonts w:ascii="Arial" w:hAnsi="Arial" w:cs="Arial"/>
              </w:rPr>
              <w:t xml:space="preserve"> is nonempty and bounded above,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sup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</m:func>
            </m:oMath>
            <w:r>
              <w:rPr>
                <w:rFonts w:ascii="Arial" w:hAnsi="Arial" w:cs="Arial"/>
              </w:rPr>
              <w:t xml:space="preserve"> exists in S. This is equivalent to the greatest lower bound property.</w:t>
            </w:r>
          </w:p>
          <w:p w:rsidR="00E96032" w:rsidRDefault="00E96032" w:rsidP="00E96032">
            <w:pPr>
              <w:rPr>
                <w:rFonts w:ascii="Arial" w:hAnsi="Arial" w:cs="Arial"/>
              </w:rPr>
            </w:pPr>
          </w:p>
          <w:p w:rsidR="00E96032" w:rsidRDefault="00E96032" w:rsidP="00E96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</w:t>
            </w:r>
            <w:r>
              <w:rPr>
                <w:rFonts w:ascii="Arial" w:hAnsi="Arial" w:cs="Arial"/>
                <w:b/>
              </w:rPr>
              <w:t xml:space="preserve">ordered field </w:t>
            </w:r>
            <w:r>
              <w:rPr>
                <w:rFonts w:ascii="Arial" w:hAnsi="Arial" w:cs="Arial"/>
              </w:rPr>
              <w:t>is a field that is an ordered set satisfying:</w:t>
            </w:r>
          </w:p>
          <w:p w:rsidR="00E96032" w:rsidRDefault="00E96032" w:rsidP="00E960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m:oMath>
              <m:r>
                <w:rPr>
                  <w:rFonts w:ascii="Cambria Math" w:hAnsi="Cambria Math" w:cs="Arial"/>
                </w:rPr>
                <m:t>y&lt;z</m:t>
              </m:r>
            </m:oMath>
            <w:r>
              <w:rPr>
                <w:rFonts w:ascii="Arial" w:hAnsi="Arial" w:cs="Arial"/>
              </w:rPr>
              <w:t xml:space="preserve"> then </w:t>
            </w:r>
            <m:oMath>
              <m:r>
                <w:rPr>
                  <w:rFonts w:ascii="Cambria Math" w:hAnsi="Cambria Math" w:cs="Arial"/>
                </w:rPr>
                <m:t>x+y&lt;x+z</m:t>
              </m:r>
            </m:oMath>
            <w:r>
              <w:rPr>
                <w:rFonts w:ascii="Arial" w:hAnsi="Arial" w:cs="Arial"/>
              </w:rPr>
              <w:t>.</w:t>
            </w:r>
          </w:p>
          <w:p w:rsidR="00E96032" w:rsidRDefault="00E96032" w:rsidP="00E960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m:oMath>
              <m:r>
                <w:rPr>
                  <w:rFonts w:ascii="Cambria Math" w:hAnsi="Cambria Math" w:cs="Arial"/>
                </w:rPr>
                <m:t>x&gt;0,y&gt;0</m:t>
              </m:r>
            </m:oMath>
            <w:r>
              <w:rPr>
                <w:rFonts w:ascii="Arial" w:hAnsi="Arial" w:cs="Arial"/>
              </w:rPr>
              <w:t xml:space="preserve"> then </w:t>
            </w:r>
            <m:oMath>
              <m:r>
                <w:rPr>
                  <w:rFonts w:ascii="Cambria Math" w:hAnsi="Cambria Math" w:cs="Arial"/>
                </w:rPr>
                <m:t>xy&gt;0</m:t>
              </m:r>
            </m:oMath>
            <w:r>
              <w:rPr>
                <w:rFonts w:ascii="Arial" w:hAnsi="Arial" w:cs="Arial"/>
              </w:rPr>
              <w:t>.</w:t>
            </w:r>
          </w:p>
          <w:p w:rsidR="00211188" w:rsidRDefault="00211188" w:rsidP="00211188">
            <w:pPr>
              <w:rPr>
                <w:rFonts w:ascii="Arial" w:hAnsi="Arial" w:cs="Arial"/>
              </w:rPr>
            </w:pPr>
          </w:p>
          <w:p w:rsidR="00211188" w:rsidRDefault="00211188" w:rsidP="002111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ordered field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>
              <w:rPr>
                <w:rFonts w:ascii="Arial" w:hAnsi="Arial" w:cs="Arial"/>
              </w:rPr>
              <w:t xml:space="preserve"> is </w:t>
            </w:r>
            <w:r w:rsidRPr="00211188">
              <w:rPr>
                <w:rFonts w:ascii="Arial" w:hAnsi="Arial" w:cs="Arial"/>
                <w:b/>
              </w:rPr>
              <w:t>Archimed</w:t>
            </w:r>
            <w:r>
              <w:rPr>
                <w:rFonts w:ascii="Arial" w:hAnsi="Arial" w:cs="Arial"/>
                <w:b/>
              </w:rPr>
              <w:t>e</w:t>
            </w:r>
            <w:r w:rsidRPr="00211188">
              <w:rPr>
                <w:rFonts w:ascii="Arial" w:hAnsi="Arial" w:cs="Arial"/>
                <w:b/>
              </w:rPr>
              <w:t>an</w:t>
            </w:r>
            <w:r>
              <w:rPr>
                <w:rFonts w:ascii="Arial" w:hAnsi="Arial" w:cs="Arial"/>
              </w:rPr>
              <w:t xml:space="preserve"> if for all </w:t>
            </w:r>
            <m:oMath>
              <m:r>
                <w:rPr>
                  <w:rFonts w:ascii="Cambria Math" w:hAnsi="Cambria Math" w:cs="Arial"/>
                </w:rPr>
                <m:t>x,y∈F</m:t>
              </m:r>
            </m:oMath>
            <w:r>
              <w:rPr>
                <w:rFonts w:ascii="Arial" w:hAnsi="Arial" w:cs="Arial"/>
              </w:rPr>
              <w:t xml:space="preserve"> with </w:t>
            </w:r>
            <m:oMath>
              <m:r>
                <w:rPr>
                  <w:rFonts w:ascii="Cambria Math" w:hAnsi="Cambria Math" w:cs="Arial"/>
                </w:rPr>
                <m:t>x&gt;0</m:t>
              </m:r>
            </m:oMath>
            <w:r>
              <w:rPr>
                <w:rFonts w:ascii="Arial" w:hAnsi="Arial" w:cs="Arial"/>
              </w:rPr>
              <w:t xml:space="preserve">, there exists </w:t>
            </w:r>
            <m:oMath>
              <m:r>
                <w:rPr>
                  <w:rFonts w:ascii="Cambria Math" w:hAnsi="Cambria Math" w:cs="Arial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</w:rPr>
                <m:t>∈N</m:t>
              </m:r>
            </m:oMath>
            <w:r>
              <w:rPr>
                <w:rFonts w:ascii="Arial" w:hAnsi="Arial" w:cs="Arial"/>
              </w:rPr>
              <w:t xml:space="preserve"> such that </w:t>
            </w:r>
            <m:oMath>
              <m:r>
                <w:rPr>
                  <w:rFonts w:ascii="Cambria Math" w:hAnsi="Cambria Math" w:cs="Arial"/>
                </w:rPr>
                <m:t>nx&gt;y</m:t>
              </m:r>
            </m:oMath>
            <w:r>
              <w:rPr>
                <w:rFonts w:ascii="Arial" w:hAnsi="Arial" w:cs="Arial"/>
              </w:rPr>
              <w:t xml:space="preserve">.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</w:rPr>
                <m:t>Q</m:t>
              </m:r>
            </m:oMath>
            <w:r>
              <w:rPr>
                <w:rFonts w:ascii="Arial" w:hAnsi="Arial" w:cs="Arial"/>
              </w:rPr>
              <w:t xml:space="preserve"> and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</w:rPr>
                <m:t>R</m:t>
              </m:r>
            </m:oMath>
            <w:r>
              <w:rPr>
                <w:rFonts w:ascii="Arial" w:hAnsi="Arial" w:cs="Arial"/>
              </w:rPr>
              <w:t xml:space="preserve"> are both Archimedean.</w:t>
            </w:r>
          </w:p>
          <w:p w:rsidR="00211188" w:rsidRPr="00211188" w:rsidRDefault="00211188" w:rsidP="00211188">
            <w:pPr>
              <w:rPr>
                <w:rFonts w:ascii="Arial" w:hAnsi="Arial" w:cs="Arial"/>
              </w:rPr>
            </w:pPr>
          </w:p>
        </w:tc>
      </w:tr>
      <w:tr w:rsidR="00211188" w:rsidRPr="004F39F0" w:rsidTr="001E6681">
        <w:tc>
          <w:tcPr>
            <w:tcW w:w="1017" w:type="dxa"/>
          </w:tcPr>
          <w:p w:rsidR="00211188" w:rsidRPr="004F39F0" w:rsidRDefault="00211188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1-2</w:t>
            </w:r>
          </w:p>
        </w:tc>
        <w:tc>
          <w:tcPr>
            <w:tcW w:w="9999" w:type="dxa"/>
          </w:tcPr>
          <w:p w:rsidR="00211188" w:rsidRDefault="00211188" w:rsidP="004F39F0">
            <w:pPr>
              <w:pStyle w:val="Heading2"/>
            </w:pPr>
            <w:bookmarkStart w:id="2" w:name="_Toc261340387"/>
            <w:r>
              <w:t>Construction of the Reals 1: Dedekind Cuts</w:t>
            </w:r>
            <w:bookmarkEnd w:id="2"/>
          </w:p>
          <w:p w:rsidR="00211188" w:rsidRDefault="00211188" w:rsidP="00211188"/>
          <w:p w:rsidR="00211188" w:rsidRDefault="00211188" w:rsidP="00211188">
            <w:r>
              <w:t xml:space="preserve">There exists a unique ordered field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(the </w:t>
            </w:r>
            <w:r>
              <w:rPr>
                <w:b/>
              </w:rPr>
              <w:t>real numbers</w:t>
            </w:r>
            <w:r w:rsidRPr="00211188">
              <w:t>)</w:t>
            </w:r>
            <w:r>
              <w:rPr>
                <w:b/>
              </w:rPr>
              <w:t xml:space="preserve"> </w:t>
            </w:r>
            <w:r>
              <w:t xml:space="preserve">with the least upper bound property; it contains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Q</m:t>
              </m:r>
            </m:oMath>
            <w:r>
              <w:t xml:space="preserve"> as a subfield.</w:t>
            </w:r>
          </w:p>
          <w:p w:rsidR="004A7956" w:rsidRDefault="00211188" w:rsidP="00211188">
            <w:r>
              <w:rPr>
                <w:i/>
              </w:rPr>
              <w:t>Pf.</w:t>
            </w:r>
          </w:p>
          <w:p w:rsidR="004A7956" w:rsidRDefault="00211188" w:rsidP="004A7956">
            <w:pPr>
              <w:pStyle w:val="ListParagraph"/>
              <w:numPr>
                <w:ilvl w:val="0"/>
                <w:numId w:val="3"/>
              </w:numPr>
            </w:pPr>
            <w:r>
              <w:t xml:space="preserve">The real numbers are associated with subsets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∈Q</m:t>
              </m:r>
            </m:oMath>
            <w:r>
              <w:t xml:space="preserve"> (called cuts) satisfying:</w:t>
            </w:r>
          </w:p>
          <w:p w:rsidR="004A7956" w:rsidRDefault="00211188" w:rsidP="004A7956">
            <w:pPr>
              <w:pStyle w:val="ListParagraph"/>
              <w:numPr>
                <w:ilvl w:val="1"/>
                <w:numId w:val="3"/>
              </w:numPr>
            </w:pPr>
            <m:oMath>
              <m:r>
                <w:rPr>
                  <w:rFonts w:ascii="Cambria Math" w:hAnsi="Cambria Math"/>
                </w:rPr>
                <m:t>a≠ϕ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,Q</m:t>
              </m:r>
            </m:oMath>
            <w:r>
              <w:t>.</w:t>
            </w:r>
          </w:p>
          <w:p w:rsidR="004A7956" w:rsidRDefault="00211188" w:rsidP="004A7956">
            <w:pPr>
              <w:pStyle w:val="ListParagraph"/>
              <w:numPr>
                <w:ilvl w:val="1"/>
                <w:numId w:val="3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p∈a,q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∈Q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q&lt;p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q∈a</m:t>
              </m:r>
            </m:oMath>
            <w:r>
              <w:t xml:space="preserve">. (If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contains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, it contains all numbers less than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.)</w:t>
            </w:r>
          </w:p>
          <w:p w:rsidR="00211188" w:rsidRDefault="00211188" w:rsidP="004A7956">
            <w:pPr>
              <w:pStyle w:val="ListParagraph"/>
              <w:numPr>
                <w:ilvl w:val="1"/>
                <w:numId w:val="3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p∈a</m:t>
              </m:r>
            </m:oMath>
            <w:r>
              <w:t xml:space="preserve"> then </w:t>
            </w:r>
            <m:oMath>
              <m:r>
                <w:rPr>
                  <w:rFonts w:ascii="Cambria Math" w:hAnsi="Cambria Math"/>
                </w:rPr>
                <m:t>p&lt;r</m:t>
              </m:r>
            </m:oMath>
            <w:r>
              <w:t xml:space="preserve"> for some </w:t>
            </w:r>
            <m:oMath>
              <m:r>
                <w:rPr>
                  <w:rFonts w:ascii="Cambria Math" w:hAnsi="Cambria Math"/>
                </w:rPr>
                <m:t>r∈a</m:t>
              </m:r>
            </m:oMath>
            <w:r>
              <w:t xml:space="preserve">. (No matter which </w:t>
            </w:r>
            <m:oMath>
              <m:r>
                <w:rPr>
                  <w:rFonts w:ascii="Cambria Math" w:hAnsi="Cambria Math"/>
                </w:rPr>
                <m:t>p∈a</m:t>
              </m:r>
            </m:oMath>
            <w:r>
              <w:t xml:space="preserve"> we choose, we can always find </w:t>
            </w:r>
            <m:oMath>
              <m:r>
                <w:rPr>
                  <w:rFonts w:ascii="Cambria Math" w:hAnsi="Cambria Math"/>
                </w:rPr>
                <m:t>r&gt;p</m:t>
              </m:r>
            </m:oMath>
            <w:r>
              <w:t xml:space="preserve"> in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larger than it.)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w:r>
              <w:t xml:space="preserve">We say </w:t>
            </w:r>
            <m:oMath>
              <m:r>
                <w:rPr>
                  <w:rFonts w:ascii="Cambria Math" w:hAnsi="Cambria Math"/>
                </w:rPr>
                <m:t>a&lt;b</m:t>
              </m:r>
            </m:oMath>
            <w:r>
              <w:t xml:space="preserve"> if </w:t>
            </w:r>
            <m:oMath>
              <m:r>
                <w:rPr>
                  <w:rFonts w:ascii="Cambria Math" w:hAnsi="Cambria Math"/>
                </w:rPr>
                <m:t>a⊂b</m:t>
              </m:r>
            </m:oMath>
            <w:r>
              <w:t>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has the LUB property.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a+b={r+s|r∈a,s∈b}</m:t>
              </m:r>
            </m:oMath>
            <w:r>
              <w:t xml:space="preserve">. Verify the axioms for addition. The inverse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b={p|∃r&gt;0,-p-r∉a}</m:t>
              </m:r>
            </m:oMath>
            <w:r>
              <w:t xml:space="preserve"> (some rational number smaller than </w:t>
            </w:r>
            <m:oMath>
              <m:r>
                <w:rPr>
                  <w:rFonts w:ascii="Cambria Math" w:hAnsi="Cambria Math"/>
                </w:rPr>
                <m:t>–p</m:t>
              </m:r>
            </m:oMath>
            <w:r>
              <w:t xml:space="preserve"> is not in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).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w:r>
              <w:t xml:space="preserve">Show that </w:t>
            </w:r>
            <m:oMath>
              <m:r>
                <w:rPr>
                  <w:rFonts w:ascii="Cambria Math" w:hAnsi="Cambria Math"/>
                </w:rPr>
                <m:t>b&lt;c⇒a+b&lt;a+c</m:t>
              </m:r>
            </m:oMath>
            <w:r>
              <w:t>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w:r>
              <w:t xml:space="preserve">For positive </w:t>
            </w:r>
            <m:oMath>
              <m:r>
                <w:rPr>
                  <w:rFonts w:ascii="Cambria Math" w:hAnsi="Cambria Math"/>
                </w:rPr>
                <m:t>a,b</m:t>
              </m:r>
            </m:oMath>
            <w:r>
              <w:t xml:space="preserve">, let </w:t>
            </w:r>
            <m:oMath>
              <m:r>
                <w:rPr>
                  <w:rFonts w:ascii="Cambria Math" w:hAnsi="Cambria Math"/>
                </w:rPr>
                <m:t xml:space="preserve">ab={p|p≤rs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for some </m:t>
              </m:r>
              <m:r>
                <w:rPr>
                  <w:rFonts w:ascii="Cambria Math" w:hAnsi="Cambria Math"/>
                </w:rPr>
                <m:t>r∈a,s∈b;r,s&gt;0}</m:t>
              </m:r>
            </m:oMath>
            <w:r>
              <w:t>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w:r>
              <w:t>Complete the definition by defining multiplication involving negative elements. Verify the remaining axioms.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3"/>
              </w:numPr>
            </w:pPr>
            <w:r>
              <w:t xml:space="preserve">Each rational number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t xml:space="preserve"> is associated with </w:t>
            </w:r>
            <m:oMath>
              <m:r>
                <w:rPr>
                  <w:rFonts w:ascii="Cambria Math" w:hAnsi="Cambria Math"/>
                </w:rPr>
                <m:t>{x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∈Q|</m:t>
              </m:r>
              <m:r>
                <w:rPr>
                  <w:rFonts w:ascii="Cambria Math" w:hAnsi="Cambria Math"/>
                </w:rPr>
                <m:t>x&lt;q}</m:t>
              </m:r>
            </m:oMath>
            <w:r>
              <w:t>. Check that with this embedding, the rational numbers are an ordered subfield.</w:t>
            </w:r>
          </w:p>
          <w:p w:rsidR="004A7956" w:rsidRPr="00211188" w:rsidRDefault="004A7956" w:rsidP="004A7956"/>
          <w:p w:rsidR="00211188" w:rsidRPr="00211188" w:rsidRDefault="00830949" w:rsidP="00830949">
            <w:r>
              <w:t xml:space="preserve">In the set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cr m:val="double-struck"/>
                </m:rPr>
                <w:rPr>
                  <w:rFonts w:ascii="Cambria Math" w:hAnsi="Cambria Math"/>
                </w:rPr>
                <m:t>=R∪{-∞,∞}</m:t>
              </m:r>
            </m:oMath>
            <w:r>
              <w:t xml:space="preserve">, every nonempty subset has a </w:t>
            </w:r>
            <w:proofErr w:type="spellStart"/>
            <w:r>
              <w:t>infimum</w:t>
            </w:r>
            <w:proofErr w:type="spellEnd"/>
            <w:r>
              <w:t xml:space="preserve"> and </w:t>
            </w:r>
            <w:proofErr w:type="spellStart"/>
            <w:r>
              <w:t>supremum</w:t>
            </w:r>
            <w:proofErr w:type="spellEnd"/>
            <w:r>
              <w:t>.</w:t>
            </w:r>
            <w:r w:rsidR="00694561">
              <w:rPr>
                <w:rStyle w:val="FootnoteReference"/>
              </w:rPr>
              <w:footnoteReference w:id="1"/>
            </w:r>
          </w:p>
        </w:tc>
      </w:tr>
    </w:tbl>
    <w:p w:rsidR="001E6681" w:rsidRDefault="001E6681">
      <w:r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4F39F0" w:rsidRPr="004F39F0" w:rsidTr="001E6681">
        <w:tc>
          <w:tcPr>
            <w:tcW w:w="1017" w:type="dxa"/>
          </w:tcPr>
          <w:p w:rsidR="004F39F0" w:rsidRPr="004F39F0" w:rsidRDefault="004F39F0" w:rsidP="004F39F0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>2</w:t>
            </w:r>
          </w:p>
        </w:tc>
        <w:tc>
          <w:tcPr>
            <w:tcW w:w="9999" w:type="dxa"/>
          </w:tcPr>
          <w:p w:rsidR="004F39F0" w:rsidRPr="004F39F0" w:rsidRDefault="004A7956" w:rsidP="004F39F0">
            <w:pPr>
              <w:pStyle w:val="Heading1"/>
            </w:pPr>
            <w:bookmarkStart w:id="3" w:name="_Toc261340388"/>
            <w:r>
              <w:t>Metric Spaces</w:t>
            </w:r>
            <w:bookmarkEnd w:id="3"/>
          </w:p>
        </w:tc>
      </w:tr>
      <w:tr w:rsidR="001E6681" w:rsidRPr="004F39F0" w:rsidTr="001E6681">
        <w:tc>
          <w:tcPr>
            <w:tcW w:w="1017" w:type="dxa"/>
          </w:tcPr>
          <w:p w:rsidR="001E6681" w:rsidRDefault="001E6681" w:rsidP="004F39F0">
            <w:pPr>
              <w:rPr>
                <w:rFonts w:ascii="Arial" w:hAnsi="Arial" w:cs="Arial"/>
                <w:sz w:val="32"/>
              </w:rPr>
            </w:pPr>
            <w:r w:rsidRPr="001E6681">
              <w:rPr>
                <w:rFonts w:ascii="Arial" w:hAnsi="Arial" w:cs="Arial"/>
                <w:sz w:val="28"/>
              </w:rPr>
              <w:t>2-1</w:t>
            </w:r>
          </w:p>
        </w:tc>
        <w:tc>
          <w:tcPr>
            <w:tcW w:w="9999" w:type="dxa"/>
          </w:tcPr>
          <w:p w:rsidR="001E6681" w:rsidRDefault="004A7956" w:rsidP="001E6681">
            <w:pPr>
              <w:pStyle w:val="Heading2"/>
            </w:pPr>
            <w:bookmarkStart w:id="4" w:name="_Toc261340389"/>
            <w:r>
              <w:t>Metric Spaces</w:t>
            </w:r>
            <w:bookmarkEnd w:id="4"/>
          </w:p>
          <w:p w:rsidR="001E6681" w:rsidRDefault="001E6681" w:rsidP="001E6681">
            <w:pPr>
              <w:rPr>
                <w:rFonts w:ascii="Arial" w:hAnsi="Arial" w:cs="Arial"/>
              </w:rPr>
            </w:pPr>
          </w:p>
          <w:p w:rsidR="001E6681" w:rsidRDefault="004A7956" w:rsidP="004A7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set X </w:t>
            </w:r>
            <w:r w:rsidR="00E75596">
              <w:rPr>
                <w:rFonts w:ascii="Arial" w:hAnsi="Arial" w:cs="Arial"/>
              </w:rPr>
              <w:t xml:space="preserve">with a real-valued function (a metric) </w:t>
            </w:r>
            <m:oMath>
              <m:r>
                <w:rPr>
                  <w:rFonts w:ascii="Cambria Math" w:hAnsi="Cambria Math" w:cs="Arial"/>
                </w:rPr>
                <m:t>d(p,q)</m:t>
              </m:r>
            </m:oMath>
            <w:r w:rsidR="00E75596">
              <w:rPr>
                <w:rFonts w:ascii="Arial" w:hAnsi="Arial" w:cs="Arial"/>
              </w:rPr>
              <w:t xml:space="preserve"> on pairs of points in X </w:t>
            </w:r>
            <w:r>
              <w:rPr>
                <w:rFonts w:ascii="Arial" w:hAnsi="Arial" w:cs="Arial"/>
              </w:rPr>
              <w:t xml:space="preserve">is a </w:t>
            </w:r>
            <w:r>
              <w:rPr>
                <w:rFonts w:ascii="Arial" w:hAnsi="Arial" w:cs="Arial"/>
                <w:b/>
              </w:rPr>
              <w:t>metric space</w:t>
            </w:r>
            <w:r w:rsidR="00E75596">
              <w:rPr>
                <w:rFonts w:ascii="Arial" w:hAnsi="Arial" w:cs="Arial"/>
              </w:rPr>
              <w:t xml:space="preserve"> if</w:t>
            </w:r>
            <w:r>
              <w:rPr>
                <w:rFonts w:ascii="Arial" w:hAnsi="Arial" w:cs="Arial"/>
              </w:rPr>
              <w:t>: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>
              <w:t xml:space="preserve"> with equality iff </w:t>
            </w:r>
            <m:oMath>
              <m:r>
                <w:rPr>
                  <w:rFonts w:ascii="Cambria Math" w:hAnsi="Cambria Math"/>
                </w:rPr>
                <m:t>p=q</m:t>
              </m:r>
            </m:oMath>
            <w:r>
              <w:t>.</w:t>
            </w:r>
          </w:p>
          <w:p w:rsidR="004A7956" w:rsidRDefault="004A7956" w:rsidP="004A7956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=d(q,p)</m:t>
              </m:r>
            </m:oMath>
          </w:p>
          <w:p w:rsidR="004A7956" w:rsidRDefault="00E75596" w:rsidP="00E75596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≤d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p,r</m:t>
                  </m:r>
                </m:e>
              </m:d>
              <m:r>
                <w:rPr>
                  <w:rFonts w:ascii="Cambria Math" w:hAnsi="Cambria Math"/>
                </w:rPr>
                <m:t>+d(r,q)</m:t>
              </m:r>
            </m:oMath>
            <w:r>
              <w:t xml:space="preserve"> (Triangle inequality)</w:t>
            </w:r>
          </w:p>
          <w:p w:rsidR="00E75596" w:rsidRDefault="00E75596" w:rsidP="00E75596">
            <w:r>
              <w:rPr>
                <w:i/>
              </w:rPr>
              <w:t>Ex.</w:t>
            </w:r>
          </w:p>
          <w:p w:rsidR="00DA07DF" w:rsidRPr="00DA07DF" w:rsidRDefault="00DA07DF" w:rsidP="00DA07D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Discrete space: For any set X, define the metric</w:t>
            </w:r>
            <w:r w:rsidRPr="00DA07DF">
              <w:br/>
            </w: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0,x=y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1,x≠y</m:t>
                        </m:r>
                      </m:e>
                    </m:eqArr>
                  </m:e>
                </m:d>
              </m:oMath>
            </m:oMathPara>
          </w:p>
          <w:p w:rsidR="006370A5" w:rsidRDefault="00107C1A" w:rsidP="006370A5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N-dimensional </w:t>
            </w:r>
            <w:r w:rsidR="006370A5" w:rsidRPr="006370A5">
              <w:rPr>
                <w:b/>
              </w:rPr>
              <w:t>Euclidean space</w:t>
            </w:r>
            <w:r w:rsidR="006370A5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6370A5">
              <w:t>, with distance defined as</w:t>
            </w:r>
            <w:r w:rsidR="006370A5">
              <w:br/>
            </w: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e>
                </m:rad>
              </m:oMath>
            </m:oMathPara>
          </w:p>
          <w:p w:rsidR="00107C1A" w:rsidRPr="00107C1A" w:rsidRDefault="0085739D" w:rsidP="006370A5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,p≥1</m:t>
              </m:r>
            </m:oMath>
            <w:r w:rsidR="00107C1A">
              <w:t>:</w:t>
            </w:r>
            <w:r w:rsidR="00107C1A">
              <w:br/>
            </w: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</m:sup>
                </m:sSup>
              </m:oMath>
            </m:oMathPara>
          </w:p>
          <w:p w:rsidR="00107C1A" w:rsidRPr="00107C1A" w:rsidRDefault="00107C1A" w:rsidP="00107C1A">
            <w:pPr>
              <w:pStyle w:val="ListParagraph"/>
              <w:numPr>
                <w:ilvl w:val="1"/>
                <w:numId w:val="12"/>
              </w:numPr>
              <w:rPr>
                <w:b/>
              </w:rPr>
            </w:pPr>
            <w:r>
              <w:t xml:space="preserve">To prove this is a metric, use </w:t>
            </w:r>
            <w:proofErr w:type="spellStart"/>
            <w:r>
              <w:t>Hölder’s</w:t>
            </w:r>
            <w:proofErr w:type="spellEnd"/>
            <w:r>
              <w:t xml:space="preserve"> Inequality…</w:t>
            </w:r>
            <w: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p≥1</m:t>
                </m:r>
              </m:oMath>
            </m:oMathPara>
          </w:p>
          <w:p w:rsidR="00107C1A" w:rsidRPr="00107C1A" w:rsidRDefault="00107C1A" w:rsidP="00107C1A">
            <w:pPr>
              <w:pStyle w:val="ListParagraph"/>
              <w:numPr>
                <w:ilvl w:val="1"/>
                <w:numId w:val="12"/>
              </w:numPr>
              <w:rPr>
                <w:b/>
                <w:sz w:val="20"/>
                <w:szCs w:val="20"/>
              </w:rPr>
            </w:pPr>
            <w:r w:rsidRPr="00107C1A">
              <w:rPr>
                <w:szCs w:val="24"/>
              </w:rPr>
              <w:t xml:space="preserve">…to derive </w:t>
            </w:r>
            <w:proofErr w:type="spellStart"/>
            <w:r w:rsidRPr="00107C1A">
              <w:rPr>
                <w:szCs w:val="24"/>
              </w:rPr>
              <w:t>Minkowski’s</w:t>
            </w:r>
            <w:proofErr w:type="spellEnd"/>
            <w:r w:rsidRPr="00107C1A">
              <w:rPr>
                <w:szCs w:val="24"/>
              </w:rPr>
              <w:t xml:space="preserve"> Inequality:</w:t>
            </w:r>
            <w:r>
              <w:br/>
            </w: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=1;p,q&gt;1</m:t>
                </m:r>
              </m:oMath>
            </m:oMathPara>
          </w:p>
          <w:p w:rsidR="00DA07DF" w:rsidRPr="00DA07DF" w:rsidRDefault="0085739D" w:rsidP="00DA07D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1≤k≤n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func>
              </m:oMath>
            </m:oMathPara>
          </w:p>
          <w:p w:rsidR="00434B1A" w:rsidRPr="00434B1A" w:rsidRDefault="0085739D" w:rsidP="00107C1A">
            <w:pPr>
              <w:pStyle w:val="ListParagraph"/>
              <w:numPr>
                <w:ilvl w:val="0"/>
                <w:numId w:val="12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434B1A">
              <w:t xml:space="preserve">: Continuous functions defined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 w:rsidR="00434B1A">
              <w:br/>
            </w:r>
            <m:oMathPara>
              <m:oMath>
                <m:r>
                  <w:rPr>
                    <w:rFonts w:ascii="Cambria Math" w:hAnsi="Cambria Math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f,g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-y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107C1A" w:rsidRPr="00107C1A" w:rsidRDefault="0085739D" w:rsidP="00107C1A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sub>
              </m:sSub>
            </m:oMath>
            <w:r w:rsidR="00DA07DF">
              <w:t xml:space="preserve">: </w:t>
            </w:r>
            <w:r w:rsidR="00DA07DF">
              <w:br/>
            </w: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f,g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a≤t≤b</m:t>
                        </m:r>
                      </m:lim>
                    </m:limLow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func>
              </m:oMath>
            </m:oMathPara>
          </w:p>
          <w:p w:rsidR="00107C1A" w:rsidRPr="00434B1A" w:rsidRDefault="0085739D" w:rsidP="00107C1A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 w:rsidR="00DA07DF">
              <w:t xml:space="preserve">: Infinite sequences with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&lt;∞</m:t>
              </m:r>
            </m:oMath>
            <w:r w:rsidR="00DA07DF">
              <w:t>:</w:t>
            </w:r>
            <w:r w:rsidR="00DA07DF">
              <w:br/>
            </w: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</m:sSup>
              </m:oMath>
            </m:oMathPara>
          </w:p>
          <w:p w:rsidR="00434B1A" w:rsidRPr="00434B1A" w:rsidRDefault="00434B1A" w:rsidP="00107C1A">
            <w:pPr>
              <w:pStyle w:val="ListParagraph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>: Bounded infinite sequences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func>
              </m:oMath>
            </m:oMathPara>
          </w:p>
          <w:p w:rsidR="00DA07DF" w:rsidRDefault="00DA07DF" w:rsidP="00E75596"/>
          <w:p w:rsidR="005D0400" w:rsidRDefault="005D0400" w:rsidP="00E75596"/>
          <w:p w:rsidR="005D0400" w:rsidRDefault="005D0400" w:rsidP="00E75596"/>
          <w:p w:rsidR="005D0400" w:rsidRDefault="005D0400" w:rsidP="00E75596"/>
          <w:p w:rsidR="005D0400" w:rsidRDefault="005D0400" w:rsidP="00E75596"/>
          <w:p w:rsidR="005D0400" w:rsidRDefault="005D0400" w:rsidP="00E75596"/>
          <w:p w:rsidR="005D0400" w:rsidRDefault="005D0400" w:rsidP="00E75596"/>
          <w:p w:rsidR="006370A5" w:rsidRPr="004A7956" w:rsidRDefault="006370A5" w:rsidP="005D0400"/>
        </w:tc>
      </w:tr>
      <w:tr w:rsidR="005D0400" w:rsidRPr="004F39F0" w:rsidTr="001E6681">
        <w:tc>
          <w:tcPr>
            <w:tcW w:w="1017" w:type="dxa"/>
          </w:tcPr>
          <w:p w:rsidR="005D0400" w:rsidRPr="001E6681" w:rsidRDefault="005D0400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2-2</w:t>
            </w:r>
          </w:p>
        </w:tc>
        <w:tc>
          <w:tcPr>
            <w:tcW w:w="9999" w:type="dxa"/>
          </w:tcPr>
          <w:p w:rsidR="005D0400" w:rsidRDefault="005D0400" w:rsidP="005D0400">
            <w:pPr>
              <w:pStyle w:val="Heading2"/>
            </w:pPr>
            <w:bookmarkStart w:id="5" w:name="_Toc261340390"/>
            <w:r>
              <w:t>Definitions</w:t>
            </w:r>
            <w:bookmarkEnd w:id="5"/>
          </w:p>
          <w:p w:rsidR="005D0400" w:rsidRDefault="005D0400" w:rsidP="005D0400"/>
          <w:tbl>
            <w:tblPr>
              <w:tblStyle w:val="TableGrid"/>
              <w:tblW w:w="0" w:type="auto"/>
              <w:tblLook w:val="04A0"/>
            </w:tblPr>
            <w:tblGrid>
              <w:gridCol w:w="1685"/>
              <w:gridCol w:w="3593"/>
              <w:gridCol w:w="4495"/>
            </w:tblGrid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Term</w:t>
                  </w:r>
                </w:p>
              </w:tc>
              <w:tc>
                <w:tcPr>
                  <w:tcW w:w="3593" w:type="dxa"/>
                </w:tcPr>
                <w:p w:rsidR="005D0400" w:rsidRDefault="005D0400" w:rsidP="007627D9">
                  <w:r>
                    <w:t>Definition in metric space X</w:t>
                  </w:r>
                </w:p>
              </w:tc>
              <w:tc>
                <w:tcPr>
                  <w:tcW w:w="4495" w:type="dxa"/>
                </w:tcPr>
                <w:p w:rsidR="005D0400" w:rsidRDefault="005D0400" w:rsidP="007627D9">
                  <w:r>
                    <w:t>Definition in topology X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neighborhood</w:t>
                  </w:r>
                </w:p>
              </w:tc>
              <w:tc>
                <w:tcPr>
                  <w:tcW w:w="3593" w:type="dxa"/>
                </w:tcPr>
                <w:p w:rsidR="005D0400" w:rsidRDefault="005D0400" w:rsidP="007627D9">
                  <w:r>
                    <w:t xml:space="preserve">For </w:t>
                  </w:r>
                  <m:oMath>
                    <m:r>
                      <w:rPr>
                        <w:rFonts w:ascii="Cambria Math" w:hAnsi="Cambria Math"/>
                      </w:rPr>
                      <m:t>ε&gt;0</m:t>
                    </m:r>
                  </m:oMath>
                  <w:r>
                    <w:t xml:space="preserve">, the </w:t>
                  </w:r>
                  <m:oMath>
                    <m:r>
                      <w:rPr>
                        <w:rFonts w:ascii="Cambria Math" w:hAnsi="Cambria Math"/>
                      </w:rPr>
                      <m:t>ε</m:t>
                    </m:r>
                  </m:oMath>
                  <w:r>
                    <w:t>-</w:t>
                  </w:r>
                  <w:r w:rsidRPr="00E75596">
                    <w:rPr>
                      <w:b/>
                    </w:rPr>
                    <w:t>neighborhood</w:t>
                  </w:r>
                  <w:r>
                    <w:t xml:space="preserve"> of a point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is the set</w:t>
                  </w:r>
                  <w:r>
                    <w:br/>
                  </w: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={p∈X|d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p,q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&lt;ε}</m:t>
                      </m:r>
                    </m:oMath>
                  </m:oMathPara>
                </w:p>
              </w:tc>
              <w:tc>
                <w:tcPr>
                  <w:tcW w:w="4495" w:type="dxa"/>
                </w:tcPr>
                <w:p w:rsidR="005D0400" w:rsidRDefault="005D0400" w:rsidP="007627D9">
                  <w:r>
                    <w:t xml:space="preserve">A </w:t>
                  </w:r>
                  <w:r w:rsidRPr="00CA7D42">
                    <w:rPr>
                      <w:b/>
                    </w:rPr>
                    <w:t>neighborhood</w:t>
                  </w:r>
                  <w:r>
                    <w:t xml:space="preserve"> of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is an open set containing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>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contact point</w:t>
                  </w:r>
                </w:p>
              </w:tc>
              <w:tc>
                <w:tcPr>
                  <w:tcW w:w="8088" w:type="dxa"/>
                  <w:gridSpan w:val="2"/>
                </w:tcPr>
                <w:p w:rsidR="005D0400" w:rsidRDefault="005D0400" w:rsidP="007627D9"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is a </w:t>
                  </w:r>
                  <w:r w:rsidRPr="00E75596">
                    <w:rPr>
                      <w:b/>
                    </w:rPr>
                    <w:t>contact point</w:t>
                  </w:r>
                  <w:r>
                    <w:t xml:space="preserve"> of </w:t>
                  </w:r>
                  <m:oMath>
                    <m:r>
                      <w:rPr>
                        <w:rFonts w:ascii="Cambria Math" w:hAnsi="Cambria Math"/>
                      </w:rPr>
                      <m:t>E⊆X</m:t>
                    </m:r>
                  </m:oMath>
                  <w:r>
                    <w:t xml:space="preserve"> if every neighborhood of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contains a point of </w:t>
                  </w:r>
                  <m:oMath>
                    <m:r>
                      <w:rPr>
                        <w:rFonts w:ascii="Cambria Math" w:hAnsi="Cambria Math"/>
                      </w:rPr>
                      <m:t>E</m:t>
                    </m:r>
                  </m:oMath>
                  <w:r>
                    <w:t>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limit point</w:t>
                  </w:r>
                </w:p>
              </w:tc>
              <w:tc>
                <w:tcPr>
                  <w:tcW w:w="8088" w:type="dxa"/>
                  <w:gridSpan w:val="2"/>
                </w:tcPr>
                <w:p w:rsidR="005D0400" w:rsidRDefault="005D0400" w:rsidP="007627D9"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is a </w:t>
                  </w:r>
                  <w:r w:rsidRPr="00E75596">
                    <w:rPr>
                      <w:b/>
                    </w:rPr>
                    <w:t>limit point</w:t>
                  </w:r>
                  <w:r>
                    <w:t xml:space="preserve"> of </w:t>
                  </w:r>
                  <m:oMath>
                    <m:r>
                      <w:rPr>
                        <w:rFonts w:ascii="Cambria Math" w:hAnsi="Cambria Math"/>
                      </w:rPr>
                      <m:t>E⊆X</m:t>
                    </m:r>
                  </m:oMath>
                  <w:r>
                    <w:t xml:space="preserve"> if every neighborhood of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contains a point of </w:t>
                  </w:r>
                  <m:oMath>
                    <m:r>
                      <w:rPr>
                        <w:rFonts w:ascii="Cambria Math" w:hAnsi="Cambria Math"/>
                      </w:rPr>
                      <m:t>E</m:t>
                    </m:r>
                  </m:oMath>
                  <w:r>
                    <w:t xml:space="preserve"> besides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. </w:t>
                  </w:r>
                  <m:oMath>
                    <m:r>
                      <w:rPr>
                        <w:rFonts w:ascii="Cambria Math" w:hAnsi="Cambria Math"/>
                      </w:rPr>
                      <m:t>E'</m:t>
                    </m:r>
                  </m:oMath>
                  <w:r>
                    <w:t xml:space="preserve"> is the set of limit points of E.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isolated point</w:t>
                  </w:r>
                </w:p>
              </w:tc>
              <w:tc>
                <w:tcPr>
                  <w:tcW w:w="8088" w:type="dxa"/>
                  <w:gridSpan w:val="2"/>
                </w:tcPr>
                <w:p w:rsidR="005D0400" w:rsidRDefault="005D0400" w:rsidP="007627D9">
                  <w:r>
                    <w:t xml:space="preserve">If </w:t>
                  </w:r>
                  <m:oMath>
                    <m:r>
                      <w:rPr>
                        <w:rFonts w:ascii="Cambria Math" w:hAnsi="Cambria Math"/>
                      </w:rPr>
                      <m:t>p∈E</m:t>
                    </m:r>
                  </m:oMath>
                  <w:r>
                    <w:t xml:space="preserve"> but is not a limit point of E, then p is an </w:t>
                  </w:r>
                  <w:r w:rsidRPr="00E75596">
                    <w:rPr>
                      <w:b/>
                    </w:rPr>
                    <w:t>isolated point</w:t>
                  </w:r>
                  <w:r>
                    <w:t xml:space="preserve">. (Contact points = limit points </w:t>
                  </w:r>
                  <m:oMath>
                    <m:r>
                      <w:rPr>
                        <w:rFonts w:ascii="Cambria Math" w:hAnsi="Cambria Math"/>
                      </w:rPr>
                      <m:t>∪</m:t>
                    </m:r>
                  </m:oMath>
                  <w:r>
                    <w:t xml:space="preserve"> isolated points.)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closed</w:t>
                  </w:r>
                </w:p>
              </w:tc>
              <w:tc>
                <w:tcPr>
                  <w:tcW w:w="3593" w:type="dxa"/>
                </w:tcPr>
                <w:p w:rsidR="005D0400" w:rsidRDefault="005D0400" w:rsidP="007627D9">
                  <w:r>
                    <w:t xml:space="preserve">E is </w:t>
                  </w:r>
                  <w:r w:rsidRPr="00E75596">
                    <w:rPr>
                      <w:b/>
                    </w:rPr>
                    <w:t>closed</w:t>
                  </w:r>
                  <w:r>
                    <w:t xml:space="preserve"> if every limit point of E is in E.</w:t>
                  </w:r>
                </w:p>
              </w:tc>
              <w:tc>
                <w:tcPr>
                  <w:tcW w:w="4495" w:type="dxa"/>
                </w:tcPr>
                <w:p w:rsidR="005D0400" w:rsidRDefault="005D0400" w:rsidP="007627D9">
                  <w:r>
                    <w:rPr>
                      <w:rFonts w:ascii="Arial" w:hAnsi="Arial" w:cs="Arial"/>
                    </w:rPr>
                    <w:t xml:space="preserve">E is </w:t>
                  </w:r>
                  <w:r w:rsidRPr="00684D34">
                    <w:rPr>
                      <w:rFonts w:ascii="Arial" w:hAnsi="Arial" w:cs="Arial"/>
                      <w:b/>
                    </w:rPr>
                    <w:t>closed</w:t>
                  </w:r>
                  <w:r>
                    <w:rPr>
                      <w:rFonts w:ascii="Arial" w:hAnsi="Arial" w:cs="Arial"/>
                    </w:rPr>
                    <w:t xml:space="preserve"> if X-E is open.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closure</w:t>
                  </w:r>
                </w:p>
              </w:tc>
              <w:tc>
                <w:tcPr>
                  <w:tcW w:w="3593" w:type="dxa"/>
                </w:tcPr>
                <w:p w:rsidR="005D0400" w:rsidRDefault="005D0400" w:rsidP="007627D9">
                  <w:r>
                    <w:t xml:space="preserve">The </w:t>
                  </w:r>
                  <w:r w:rsidRPr="00684D34">
                    <w:rPr>
                      <w:b/>
                    </w:rPr>
                    <w:t>closure</w:t>
                  </w:r>
                  <w:r>
                    <w:t xml:space="preserve"> of E is the set of contact points of E.</w:t>
                  </w:r>
                  <w:r>
                    <w:br/>
                  </w: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=E∪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4495" w:type="dxa"/>
                </w:tcPr>
                <w:p w:rsidR="005D0400" w:rsidRPr="00CA7D42" w:rsidRDefault="005D0400" w:rsidP="007627D9">
                  <w:r>
                    <w:t xml:space="preserve">The </w:t>
                  </w:r>
                  <w:r w:rsidRPr="00684D34">
                    <w:rPr>
                      <w:b/>
                    </w:rPr>
                    <w:t>closure</w:t>
                  </w:r>
                  <w:r>
                    <w:t xml:space="preserve">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=[E]</m:t>
                    </m:r>
                  </m:oMath>
                  <w:r>
                    <w:t xml:space="preserve"> of X is the intersection of all closed sets contained in E.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interior point</w:t>
                  </w:r>
                </w:p>
              </w:tc>
              <w:tc>
                <w:tcPr>
                  <w:tcW w:w="8088" w:type="dxa"/>
                  <w:gridSpan w:val="2"/>
                </w:tcPr>
                <w:p w:rsidR="005D0400" w:rsidRDefault="005D0400" w:rsidP="007627D9"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is an </w:t>
                  </w:r>
                  <w:r>
                    <w:rPr>
                      <w:b/>
                    </w:rPr>
                    <w:t>interior point</w:t>
                  </w:r>
                  <w:r>
                    <w:t xml:space="preserve"> if there is a neighborhood N of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</m:oMath>
                  <w:r>
                    <w:t xml:space="preserve"> such that </w:t>
                  </w:r>
                  <m:oMath>
                    <m:r>
                      <w:rPr>
                        <w:rFonts w:ascii="Cambria Math" w:hAnsi="Cambria Math"/>
                      </w:rPr>
                      <m:t>N⊆E</m:t>
                    </m:r>
                  </m:oMath>
                  <w:r>
                    <w:t xml:space="preserve">. The interior of N, denoted by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  <m:r>
                      <w:rPr>
                        <w:rFonts w:ascii="Cambria Math" w:hAnsi="Cambria Math"/>
                      </w:rPr>
                      <m:t xml:space="preserve"> E</m:t>
                    </m:r>
                  </m:oMath>
                  <w:r>
                    <w:t>, is the set of interior points (or union of open sets contained in E).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open</w:t>
                  </w:r>
                </w:p>
              </w:tc>
              <w:tc>
                <w:tcPr>
                  <w:tcW w:w="3593" w:type="dxa"/>
                </w:tcPr>
                <w:p w:rsidR="005D0400" w:rsidRPr="00684D34" w:rsidRDefault="005D0400" w:rsidP="007627D9">
                  <w:r>
                    <w:t xml:space="preserve">E is </w:t>
                  </w:r>
                  <w:r>
                    <w:rPr>
                      <w:b/>
                    </w:rPr>
                    <w:t>open</w:t>
                  </w:r>
                  <w:r>
                    <w:t xml:space="preserve"> if every point of E is an interior point of E.</w:t>
                  </w:r>
                </w:p>
              </w:tc>
              <w:tc>
                <w:tcPr>
                  <w:tcW w:w="4495" w:type="dxa"/>
                </w:tcPr>
                <w:p w:rsidR="005D0400" w:rsidRPr="00E75596" w:rsidRDefault="005D0400" w:rsidP="007627D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 </w:t>
                  </w:r>
                  <w:r>
                    <w:rPr>
                      <w:rFonts w:ascii="Arial" w:hAnsi="Arial" w:cs="Arial"/>
                      <w:b/>
                    </w:rPr>
                    <w:t>topology</w:t>
                  </w:r>
                  <w:r>
                    <w:rPr>
                      <w:rFonts w:ascii="Arial" w:hAnsi="Arial" w:cs="Arial"/>
                    </w:rPr>
                    <w:t xml:space="preserve"> on a set X is a collection </w:t>
                  </w:r>
                  <m:oMath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</w:rPr>
                      <m:t>T</m:t>
                    </m:r>
                  </m:oMath>
                  <w:r>
                    <w:rPr>
                      <w:rFonts w:ascii="Arial" w:hAnsi="Arial" w:cs="Arial"/>
                    </w:rPr>
                    <w:t xml:space="preserve"> of subsets, called </w:t>
                  </w:r>
                  <w:r w:rsidRPr="009031D7">
                    <w:rPr>
                      <w:rFonts w:ascii="Arial" w:hAnsi="Arial" w:cs="Arial"/>
                      <w:b/>
                    </w:rPr>
                    <w:t>open sets</w:t>
                  </w:r>
                  <w:r>
                    <w:rPr>
                      <w:rFonts w:ascii="Arial" w:hAnsi="Arial" w:cs="Arial"/>
                    </w:rPr>
                    <w:t xml:space="preserve"> satisfying: </w:t>
                  </w:r>
                </w:p>
                <w:p w:rsidR="005D0400" w:rsidRDefault="005D0400" w:rsidP="007627D9">
                  <w:pPr>
                    <w:pStyle w:val="ListParagraph"/>
                    <w:numPr>
                      <w:ilvl w:val="0"/>
                      <w:numId w:val="6"/>
                    </w:numPr>
                    <w:ind w:left="272" w:hanging="272"/>
                    <w:rPr>
                      <w:rFonts w:ascii="Arial" w:hAnsi="Arial"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ϕ,X∈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</w:rPr>
                      <m:t>T</m:t>
                    </m:r>
                  </m:oMath>
                </w:p>
                <w:p w:rsidR="005D0400" w:rsidRDefault="005D0400" w:rsidP="007627D9">
                  <w:pPr>
                    <w:pStyle w:val="ListParagraph"/>
                    <w:numPr>
                      <w:ilvl w:val="0"/>
                      <w:numId w:val="6"/>
                    </w:numPr>
                    <w:ind w:left="272" w:hanging="2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The union of an arbitrary collection of sets in </w:t>
                  </w:r>
                  <m:oMath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</w:rPr>
                      <m:t>T</m:t>
                    </m:r>
                  </m:oMath>
                  <w:r>
                    <w:rPr>
                      <w:rFonts w:ascii="Arial" w:hAnsi="Arial" w:cs="Arial"/>
                    </w:rPr>
                    <w:t xml:space="preserve"> is in </w:t>
                  </w:r>
                  <m:oMath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</w:rPr>
                      <m:t>T</m:t>
                    </m:r>
                  </m:oMath>
                  <w:r>
                    <w:rPr>
                      <w:rFonts w:ascii="Arial" w:hAnsi="Arial" w:cs="Arial"/>
                    </w:rPr>
                    <w:t>.</w:t>
                  </w:r>
                </w:p>
                <w:p w:rsidR="005D0400" w:rsidRPr="00684D34" w:rsidRDefault="005D0400" w:rsidP="007627D9">
                  <w:pPr>
                    <w:pStyle w:val="ListParagraph"/>
                    <w:numPr>
                      <w:ilvl w:val="0"/>
                      <w:numId w:val="6"/>
                    </w:numPr>
                    <w:ind w:left="272" w:hanging="272"/>
                    <w:rPr>
                      <w:rFonts w:ascii="Arial" w:hAnsi="Arial" w:cs="Arial"/>
                    </w:rPr>
                  </w:pPr>
                  <w:r w:rsidRPr="00684D34">
                    <w:rPr>
                      <w:rFonts w:ascii="Arial" w:hAnsi="Arial" w:cs="Arial"/>
                    </w:rPr>
                    <w:t xml:space="preserve">The intersection of a finite number of sets in </w:t>
                  </w:r>
                  <m:oMath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</w:rPr>
                      <m:t>T</m:t>
                    </m:r>
                  </m:oMath>
                  <w:r w:rsidRPr="00684D34">
                    <w:rPr>
                      <w:rFonts w:ascii="Arial" w:hAnsi="Arial" w:cs="Arial"/>
                    </w:rPr>
                    <w:t xml:space="preserve"> is in </w:t>
                  </w:r>
                  <m:oMath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</w:rPr>
                      <m:t>T</m:t>
                    </m:r>
                  </m:oMath>
                  <w:r w:rsidRPr="00684D34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perfect</w:t>
                  </w:r>
                </w:p>
              </w:tc>
              <w:tc>
                <w:tcPr>
                  <w:tcW w:w="8088" w:type="dxa"/>
                  <w:gridSpan w:val="2"/>
                </w:tcPr>
                <w:p w:rsidR="005D0400" w:rsidRDefault="005D0400" w:rsidP="007627D9">
                  <w:pPr>
                    <w:rPr>
                      <w:rFonts w:ascii="Arial" w:hAnsi="Arial" w:cs="Arial"/>
                    </w:rPr>
                  </w:pPr>
                  <w:r>
                    <w:t xml:space="preserve">E is </w:t>
                  </w:r>
                  <w:r>
                    <w:rPr>
                      <w:b/>
                    </w:rPr>
                    <w:t>perfect</w:t>
                  </w:r>
                  <w:r>
                    <w:t xml:space="preserve"> if E is closed and every point of E is a limit point of E.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bounded</w:t>
                  </w:r>
                </w:p>
              </w:tc>
              <w:tc>
                <w:tcPr>
                  <w:tcW w:w="3593" w:type="dxa"/>
                </w:tcPr>
                <w:p w:rsidR="005D0400" w:rsidRPr="00684D34" w:rsidRDefault="005D0400" w:rsidP="007627D9">
                  <w:r>
                    <w:t xml:space="preserve">E is </w:t>
                  </w:r>
                  <w:r>
                    <w:rPr>
                      <w:b/>
                    </w:rPr>
                    <w:t>bounded</w:t>
                  </w:r>
                  <w:r>
                    <w:t xml:space="preserve"> if there exists </w:t>
                  </w:r>
                  <m:oMath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∈R</m:t>
                    </m:r>
                  </m:oMath>
                  <w: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q∈X</m:t>
                    </m:r>
                  </m:oMath>
                  <w:r>
                    <w:t xml:space="preserve"> so that </w:t>
                  </w:r>
                  <m:oMath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p,q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&lt;M</m:t>
                    </m:r>
                  </m:oMath>
                  <w:r>
                    <w:t xml:space="preserve"> for all </w:t>
                  </w:r>
                  <m:oMath>
                    <m:r>
                      <w:rPr>
                        <w:rFonts w:ascii="Cambria Math" w:hAnsi="Cambria Math"/>
                      </w:rPr>
                      <m:t>p∈E</m:t>
                    </m:r>
                  </m:oMath>
                  <w:r>
                    <w:t>.</w:t>
                  </w:r>
                </w:p>
              </w:tc>
              <w:tc>
                <w:tcPr>
                  <w:tcW w:w="4495" w:type="dxa"/>
                </w:tcPr>
                <w:p w:rsidR="005D0400" w:rsidRDefault="005D0400" w:rsidP="007627D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N/A</w:t>
                  </w:r>
                </w:p>
              </w:tc>
            </w:tr>
            <w:tr w:rsidR="005D0400" w:rsidTr="007627D9">
              <w:tc>
                <w:tcPr>
                  <w:tcW w:w="1685" w:type="dxa"/>
                </w:tcPr>
                <w:p w:rsidR="005D0400" w:rsidRDefault="005D0400" w:rsidP="007627D9">
                  <w:r>
                    <w:t>dense</w:t>
                  </w:r>
                </w:p>
              </w:tc>
              <w:tc>
                <w:tcPr>
                  <w:tcW w:w="8088" w:type="dxa"/>
                  <w:gridSpan w:val="2"/>
                </w:tcPr>
                <w:p w:rsidR="005D0400" w:rsidRDefault="005D0400" w:rsidP="007627D9">
                  <w:pPr>
                    <w:rPr>
                      <w:rFonts w:ascii="Arial" w:hAnsi="Arial" w:cs="Arial"/>
                    </w:rPr>
                  </w:pPr>
                  <w:r>
                    <w:t xml:space="preserve">E is </w:t>
                  </w:r>
                  <w:r>
                    <w:rPr>
                      <w:b/>
                    </w:rPr>
                    <w:t>dense</w:t>
                  </w:r>
                  <w:r>
                    <w:t xml:space="preserve"> in X if every point of X is a contact point of E, i.e. </w:t>
                  </w:r>
                  <m:oMath>
                    <m:r>
                      <w:rPr>
                        <w:rFonts w:ascii="Cambria Math" w:hAnsi="Cambria Math"/>
                      </w:rPr>
                      <m:t>X=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oMath>
                  <w:r>
                    <w:t>.</w:t>
                  </w:r>
                </w:p>
              </w:tc>
            </w:tr>
          </w:tbl>
          <w:p w:rsidR="005D0400" w:rsidRDefault="005D0400" w:rsidP="005D0400"/>
          <w:p w:rsidR="005D0400" w:rsidRDefault="005D0400" w:rsidP="005D0400">
            <w:r>
              <w:t>Closed sets satisfy the following:</w:t>
            </w:r>
          </w:p>
          <w:p w:rsidR="005D0400" w:rsidRDefault="005D0400" w:rsidP="005D040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X,ϕ</m:t>
              </m:r>
            </m:oMath>
            <w:r>
              <w:rPr>
                <w:rFonts w:ascii="Arial" w:hAnsi="Arial" w:cs="Arial"/>
              </w:rPr>
              <w:t xml:space="preserve"> are closed.</w:t>
            </w:r>
          </w:p>
          <w:p w:rsidR="005D0400" w:rsidRDefault="005D0400" w:rsidP="005D040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Arbitrary intersections of closed sets are closed.</w:t>
            </w:r>
          </w:p>
          <w:p w:rsidR="005D0400" w:rsidRPr="00CA7D42" w:rsidRDefault="005D0400" w:rsidP="005D040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Finite unions of closed sets are closed.</w:t>
            </w:r>
          </w:p>
          <w:p w:rsidR="005D0400" w:rsidRDefault="005D0400" w:rsidP="005D0400"/>
          <w:p w:rsidR="005D0400" w:rsidRDefault="005D0400" w:rsidP="005D0400">
            <w:r>
              <w:t>A metric space is a topology- the definitions in topology hold in a metric space. (Note that neighborhoods in metric spaces are more strictly defined.)</w:t>
            </w:r>
          </w:p>
          <w:p w:rsidR="005D0400" w:rsidRDefault="005D0400" w:rsidP="005D0400"/>
          <w:p w:rsidR="005D0400" w:rsidRDefault="005D0400" w:rsidP="005D0400">
            <w:r>
              <w:t>If p is a limit point of E, then every neighborhood of p contains infinitely many points of E. Thus a finite point set has no limit points.</w:t>
            </w:r>
          </w:p>
          <w:p w:rsidR="005D0400" w:rsidRDefault="005D0400" w:rsidP="005D0400"/>
          <w:p w:rsidR="005D0400" w:rsidRDefault="005D0400" w:rsidP="005D0400">
            <w:r>
              <w:t>%On closure:</w:t>
            </w:r>
          </w:p>
          <w:p w:rsidR="005D0400" w:rsidRDefault="0085739D" w:rsidP="005D0400">
            <w:pPr>
              <w:pStyle w:val="ListParagraph"/>
              <w:numPr>
                <w:ilvl w:val="0"/>
                <w:numId w:val="10"/>
              </w:num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  <w:r w:rsidR="005D0400">
              <w:t xml:space="preserve"> is closed.</w:t>
            </w:r>
          </w:p>
          <w:p w:rsidR="005D0400" w:rsidRDefault="005D0400" w:rsidP="005D0400">
            <w:pPr>
              <w:pStyle w:val="ListParagraph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w:lastRenderedPageBreak/>
                <m:t>E=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  <w:r>
              <w:t xml:space="preserve"> iff E is closed.</w:t>
            </w:r>
          </w:p>
          <w:p w:rsidR="005D0400" w:rsidRDefault="0085739D" w:rsidP="005D0400">
            <w:pPr>
              <w:pStyle w:val="ListParagraph"/>
              <w:numPr>
                <w:ilvl w:val="0"/>
                <w:numId w:val="10"/>
              </w:num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⊆F</m:t>
              </m:r>
            </m:oMath>
            <w:r w:rsidR="005D0400">
              <w:t xml:space="preserve"> for every closed set F with </w:t>
            </w:r>
            <m:oMath>
              <m:r>
                <w:rPr>
                  <w:rFonts w:ascii="Cambria Math" w:hAnsi="Cambria Math"/>
                </w:rPr>
                <m:t>E⊆F</m:t>
              </m:r>
            </m:oMath>
            <w:r w:rsidR="005D0400">
              <w:t>.</w:t>
            </w:r>
          </w:p>
          <w:p w:rsidR="005D0400" w:rsidRDefault="005D0400" w:rsidP="005D0400"/>
          <w:p w:rsidR="005D0400" w:rsidRDefault="005D0400" w:rsidP="005D0400">
            <w:r>
              <w:t xml:space="preserve">Let E be a nonempty subset of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that is bounded above. If E is closed,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∈E</m:t>
              </m:r>
            </m:oMath>
            <w:r>
              <w:t>.</w:t>
            </w:r>
          </w:p>
          <w:p w:rsidR="005D0400" w:rsidRDefault="005D0400" w:rsidP="005D0400"/>
          <w:p w:rsidR="005D0400" w:rsidRDefault="005D0400" w:rsidP="005D0400">
            <w:r>
              <w:t xml:space="preserve">Subspace topology: Let </w:t>
            </w:r>
            <m:oMath>
              <m:r>
                <w:rPr>
                  <w:rFonts w:ascii="Cambria Math" w:hAnsi="Cambria Math"/>
                </w:rPr>
                <m:t>E⊆Y⊆X</m:t>
              </m:r>
            </m:oMath>
            <w:r>
              <w:t xml:space="preserve">. E is open relative to Y iff </w:t>
            </w:r>
            <m:oMath>
              <m:r>
                <w:rPr>
                  <w:rFonts w:ascii="Cambria Math" w:hAnsi="Cambria Math"/>
                </w:rPr>
                <m:t>E=Y∩U</m:t>
              </m:r>
            </m:oMath>
            <w:r>
              <w:t xml:space="preserve"> for some open set U in X.</w:t>
            </w:r>
          </w:p>
          <w:p w:rsidR="005D0400" w:rsidRDefault="005D0400" w:rsidP="001E6681">
            <w:pPr>
              <w:pStyle w:val="Heading2"/>
            </w:pPr>
          </w:p>
        </w:tc>
      </w:tr>
      <w:tr w:rsidR="00434B1A" w:rsidRPr="004F39F0" w:rsidTr="001E6681">
        <w:tc>
          <w:tcPr>
            <w:tcW w:w="1017" w:type="dxa"/>
          </w:tcPr>
          <w:p w:rsidR="00434B1A" w:rsidRPr="001E6681" w:rsidRDefault="005D0400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2-3</w:t>
            </w:r>
          </w:p>
        </w:tc>
        <w:tc>
          <w:tcPr>
            <w:tcW w:w="9999" w:type="dxa"/>
          </w:tcPr>
          <w:p w:rsidR="00434B1A" w:rsidRDefault="00F71537" w:rsidP="001E6681">
            <w:pPr>
              <w:pStyle w:val="Heading2"/>
            </w:pPr>
            <w:bookmarkStart w:id="6" w:name="_Toc261340391"/>
            <w:proofErr w:type="spellStart"/>
            <w:r>
              <w:t>Separability</w:t>
            </w:r>
            <w:bookmarkEnd w:id="6"/>
            <w:proofErr w:type="spellEnd"/>
          </w:p>
          <w:p w:rsidR="00434B1A" w:rsidRDefault="00434B1A" w:rsidP="00434B1A"/>
          <w:p w:rsidR="00434B1A" w:rsidRDefault="007627D9" w:rsidP="00434B1A">
            <w:r>
              <w:t xml:space="preserve">A metric space is </w:t>
            </w:r>
            <w:r w:rsidRPr="007627D9">
              <w:rPr>
                <w:b/>
              </w:rPr>
              <w:t>separable</w:t>
            </w:r>
            <w:r>
              <w:t xml:space="preserve"> if it contains a </w:t>
            </w:r>
            <w:r w:rsidR="00F71537">
              <w:t>countable</w:t>
            </w:r>
            <w:r w:rsidR="00F71537">
              <w:rPr>
                <w:rStyle w:val="FootnoteReference"/>
              </w:rPr>
              <w:footnoteReference w:id="2"/>
            </w:r>
            <w:r>
              <w:t xml:space="preserve"> dense subset.</w:t>
            </w:r>
          </w:p>
          <w:p w:rsidR="007627D9" w:rsidRDefault="007627D9" w:rsidP="00434B1A">
            <w:r w:rsidRPr="007627D9">
              <w:rPr>
                <w:i/>
              </w:rPr>
              <w:t>Ex.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>
              <w:t xml:space="preserve"> is separable since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>
              <w:t xml:space="preserve"> is dense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>
              <w:t>.</w:t>
            </w:r>
            <w:r w:rsidR="00F71537">
              <w:t xml:space="preserve">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="00F71537">
              <w:t xml:space="preserve"> is not separable.</w:t>
            </w:r>
          </w:p>
          <w:p w:rsidR="00941ACE" w:rsidRDefault="00941ACE" w:rsidP="00434B1A">
            <w:r>
              <w:t>Any subset of a separable space is separable.</w:t>
            </w:r>
          </w:p>
          <w:p w:rsidR="007627D9" w:rsidRDefault="007627D9" w:rsidP="00434B1A"/>
          <w:p w:rsidR="00F71537" w:rsidRDefault="00F71537" w:rsidP="00F7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  <w:b/>
              </w:rPr>
              <w:t>base</w:t>
            </w:r>
            <w:r>
              <w:rPr>
                <w:rFonts w:ascii="Arial" w:hAnsi="Arial" w:cs="Arial"/>
              </w:rPr>
              <w:t xml:space="preserve"> for a topology on X is a collection </w:t>
            </w:r>
            <m:oMath>
              <m:r>
                <m:rPr>
                  <m:scr m:val="script"/>
                </m:rPr>
                <w:rPr>
                  <w:rFonts w:ascii="Cambria Math" w:hAnsi="Cambria Math" w:cs="Arial"/>
                </w:rPr>
                <m:t>B</m:t>
              </m:r>
            </m:oMath>
            <w:r>
              <w:rPr>
                <w:rFonts w:ascii="Arial" w:hAnsi="Arial" w:cs="Arial"/>
              </w:rPr>
              <w:t xml:space="preserve"> of subsets, called base elements, of X such that</w:t>
            </w:r>
          </w:p>
          <w:p w:rsidR="00F71537" w:rsidRDefault="00F71537" w:rsidP="00F7153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each </w:t>
            </w:r>
            <m:oMath>
              <m:r>
                <w:rPr>
                  <w:rFonts w:ascii="Cambria Math" w:hAnsi="Cambria Math" w:cs="Arial"/>
                </w:rPr>
                <m:t>x∈X</m:t>
              </m:r>
            </m:oMath>
            <w:r>
              <w:rPr>
                <w:rFonts w:ascii="Arial" w:hAnsi="Arial" w:cs="Arial"/>
              </w:rPr>
              <w:t xml:space="preserve">, there is at least one base element containing </w:t>
            </w:r>
            <m:oMath>
              <m:r>
                <w:rPr>
                  <w:rFonts w:ascii="Cambria Math" w:hAnsi="Cambria Math" w:cs="Arial"/>
                </w:rPr>
                <m:t>x</m:t>
              </m:r>
            </m:oMath>
            <w:r>
              <w:rPr>
                <w:rFonts w:ascii="Arial" w:hAnsi="Arial" w:cs="Arial"/>
              </w:rPr>
              <w:t>.</w:t>
            </w:r>
          </w:p>
          <w:p w:rsidR="00F71537" w:rsidRPr="009031D7" w:rsidRDefault="00F71537" w:rsidP="00F7153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 </w:t>
            </w:r>
            <m:oMath>
              <m:r>
                <w:rPr>
                  <w:rFonts w:ascii="Cambria Math" w:hAnsi="Cambria Math" w:cs="Arial"/>
                </w:rPr>
                <m:t>x∈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∩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</w:rPr>
              <w:t xml:space="preserve"> for some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Arial"/>
                </w:rPr>
                <m:t>∈B</m:t>
              </m:r>
            </m:oMath>
            <w:r>
              <w:rPr>
                <w:rFonts w:ascii="Arial" w:hAnsi="Arial" w:cs="Arial"/>
              </w:rPr>
              <w:t xml:space="preserve">, then </w:t>
            </w:r>
            <m:oMath>
              <m:r>
                <w:rPr>
                  <w:rFonts w:ascii="Cambria Math" w:hAnsi="Cambria Math" w:cs="Arial"/>
                </w:rPr>
                <m:t>x∈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⊆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∩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oMath>
            <w:r>
              <w:rPr>
                <w:rFonts w:ascii="Arial" w:hAnsi="Arial" w:cs="Arial"/>
              </w:rPr>
              <w:t xml:space="preserve"> for some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 w:cs="Arial"/>
                </w:rPr>
                <m:t>∈B</m:t>
              </m:r>
            </m:oMath>
            <w:r>
              <w:rPr>
                <w:rFonts w:ascii="Arial" w:hAnsi="Arial" w:cs="Arial"/>
              </w:rPr>
              <w:t>.</w:t>
            </w:r>
          </w:p>
          <w:p w:rsidR="00F71537" w:rsidRDefault="00F71537" w:rsidP="00F7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topology generated by </w:t>
            </w:r>
            <m:oMath>
              <m:r>
                <m:rPr>
                  <m:scr m:val="script"/>
                </m:rPr>
                <w:rPr>
                  <w:rFonts w:ascii="Cambria Math" w:hAnsi="Cambria Math" w:cs="Arial"/>
                </w:rPr>
                <m:t>B</m:t>
              </m:r>
            </m:oMath>
            <w:r>
              <w:rPr>
                <w:rFonts w:ascii="Arial" w:hAnsi="Arial" w:cs="Arial"/>
              </w:rPr>
              <w:t xml:space="preserve">, a subset U is open if for each </w:t>
            </w:r>
            <m:oMath>
              <m:r>
                <w:rPr>
                  <w:rFonts w:ascii="Cambria Math" w:hAnsi="Cambria Math" w:cs="Arial"/>
                </w:rPr>
                <m:t>x∈U</m:t>
              </m:r>
            </m:oMath>
            <w:r>
              <w:rPr>
                <w:rFonts w:ascii="Arial" w:hAnsi="Arial" w:cs="Arial"/>
              </w:rPr>
              <w:t xml:space="preserve">, there is a base element </w:t>
            </w:r>
            <m:oMath>
              <m:r>
                <w:rPr>
                  <w:rFonts w:ascii="Cambria Math" w:hAnsi="Cambria Math" w:cs="Arial"/>
                </w:rPr>
                <m:t>B</m:t>
              </m:r>
              <m:r>
                <m:rPr>
                  <m:scr m:val="script"/>
                </m:rPr>
                <w:rPr>
                  <w:rFonts w:ascii="Cambria Math" w:hAnsi="Cambria Math" w:cs="Arial"/>
                </w:rPr>
                <m:t>∈B</m:t>
              </m:r>
            </m:oMath>
            <w:r>
              <w:rPr>
                <w:rFonts w:ascii="Arial" w:hAnsi="Arial" w:cs="Arial"/>
              </w:rPr>
              <w:t xml:space="preserve"> so that </w:t>
            </w:r>
            <m:oMath>
              <m:r>
                <w:rPr>
                  <w:rFonts w:ascii="Cambria Math" w:hAnsi="Cambria Math" w:cs="Arial"/>
                </w:rPr>
                <m:t>x∈B⊆U</m:t>
              </m:r>
            </m:oMath>
            <w:r>
              <w:rPr>
                <w:rFonts w:ascii="Arial" w:hAnsi="Arial" w:cs="Arial"/>
              </w:rPr>
              <w:t>. In particular, each base element is open.</w:t>
            </w:r>
          </w:p>
          <w:p w:rsidR="00F71537" w:rsidRDefault="00F71537" w:rsidP="00F715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other equivalent formulations:</w:t>
            </w:r>
          </w:p>
          <w:p w:rsidR="00F71537" w:rsidRDefault="00F71537" w:rsidP="00F7153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Arial"/>
                </w:rPr>
                <m:t>T</m:t>
              </m:r>
            </m:oMath>
            <w:r w:rsidRPr="00F71537">
              <w:rPr>
                <w:rFonts w:ascii="Arial" w:hAnsi="Arial" w:cs="Arial"/>
              </w:rPr>
              <w:t xml:space="preserve"> is the collection of all unions of elements of </w:t>
            </w:r>
            <m:oMath>
              <m:r>
                <m:rPr>
                  <m:scr m:val="script"/>
                </m:rPr>
                <w:rPr>
                  <w:rFonts w:ascii="Cambria Math" w:hAnsi="Cambria Math" w:cs="Arial"/>
                </w:rPr>
                <m:t>B</m:t>
              </m:r>
            </m:oMath>
            <w:r w:rsidRPr="00F71537">
              <w:rPr>
                <w:rFonts w:ascii="Arial" w:hAnsi="Arial" w:cs="Arial"/>
              </w:rPr>
              <w:t>.</w:t>
            </w:r>
          </w:p>
          <w:p w:rsidR="00F71537" w:rsidRPr="00F71537" w:rsidRDefault="00F71537" w:rsidP="00F7153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Arial"/>
                </w:rPr>
                <m:t>B</m:t>
              </m:r>
            </m:oMath>
            <w:r w:rsidRPr="00F71537">
              <w:rPr>
                <w:rFonts w:ascii="Arial" w:hAnsi="Arial" w:cs="Arial"/>
              </w:rPr>
              <w:t xml:space="preserve"> is a collection of open sets of X such that for each open set U of X and each </w:t>
            </w:r>
            <m:oMath>
              <m:r>
                <w:rPr>
                  <w:rFonts w:ascii="Cambria Math" w:hAnsi="Cambria Math" w:cs="Arial"/>
                </w:rPr>
                <m:t>x∈U</m:t>
              </m:r>
            </m:oMath>
            <w:r w:rsidRPr="00F71537">
              <w:rPr>
                <w:rFonts w:ascii="Arial" w:hAnsi="Arial" w:cs="Arial"/>
              </w:rPr>
              <w:t xml:space="preserve">, there is an element </w:t>
            </w:r>
            <m:oMath>
              <m:r>
                <w:rPr>
                  <w:rFonts w:ascii="Cambria Math" w:hAnsi="Cambria Math" w:cs="Arial"/>
                </w:rPr>
                <m:t>C</m:t>
              </m:r>
              <m:r>
                <m:rPr>
                  <m:scr m:val="script"/>
                </m:rPr>
                <w:rPr>
                  <w:rFonts w:ascii="Cambria Math" w:hAnsi="Cambria Math" w:cs="Arial"/>
                </w:rPr>
                <m:t>∈B</m:t>
              </m:r>
            </m:oMath>
            <w:r w:rsidRPr="00F71537">
              <w:rPr>
                <w:rFonts w:ascii="Arial" w:hAnsi="Arial" w:cs="Arial"/>
              </w:rPr>
              <w:t xml:space="preserve"> such that </w:t>
            </w:r>
            <m:oMath>
              <m:r>
                <w:rPr>
                  <w:rFonts w:ascii="Cambria Math" w:hAnsi="Cambria Math" w:cs="Arial"/>
                </w:rPr>
                <m:t>x∈C⊂U</m:t>
              </m:r>
            </m:oMath>
            <w:r>
              <w:rPr>
                <w:rFonts w:ascii="Arial" w:hAnsi="Arial" w:cs="Arial"/>
              </w:rPr>
              <w:t>.</w:t>
            </w:r>
          </w:p>
          <w:p w:rsidR="00F71537" w:rsidRDefault="00F71537" w:rsidP="00434B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Ex. </w:t>
            </w:r>
            <m:oMath>
              <m:r>
                <w:rPr>
                  <w:rFonts w:ascii="Cambria Math" w:hAnsi="Cambria Math" w:cs="Arial"/>
                </w:rPr>
                <m:t>ε</m:t>
              </m:r>
            </m:oMath>
            <w:r>
              <w:rPr>
                <w:rFonts w:ascii="Arial" w:hAnsi="Arial" w:cs="Arial"/>
              </w:rPr>
              <w:t>-neighborhoods</w:t>
            </w:r>
          </w:p>
          <w:p w:rsidR="00F71537" w:rsidRDefault="00F71537" w:rsidP="00434B1A"/>
          <w:p w:rsidR="007627D9" w:rsidRDefault="007627D9" w:rsidP="00434B1A">
            <w:r>
              <w:t xml:space="preserve">A metric space </w:t>
            </w:r>
            <w:r w:rsidR="00F71537">
              <w:t>is separable iff it has a countable base.</w:t>
            </w:r>
          </w:p>
          <w:p w:rsidR="00F71537" w:rsidRDefault="00F71537" w:rsidP="00F71537">
            <w:pPr>
              <w:pStyle w:val="ListParagraph"/>
              <w:numPr>
                <w:ilvl w:val="0"/>
                <w:numId w:val="13"/>
              </w:numPr>
            </w:pPr>
            <w:r>
              <w:t>Separable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Countable base: Let P be a countably dense subset and take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(p)|p∈P}</m:t>
              </m:r>
            </m:oMath>
            <w:r>
              <w:t>.</w:t>
            </w:r>
          </w:p>
          <w:p w:rsidR="00F71537" w:rsidRPr="007627D9" w:rsidRDefault="00F71537" w:rsidP="00F71537">
            <w:pPr>
              <w:pStyle w:val="ListParagraph"/>
              <w:numPr>
                <w:ilvl w:val="0"/>
                <w:numId w:val="16"/>
              </w:numPr>
            </w:pPr>
            <w:r>
              <w:t>Countable base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>Separable: (true for any topology) Choose a point in each base element.</w:t>
            </w:r>
          </w:p>
          <w:p w:rsidR="00434B1A" w:rsidRPr="00434B1A" w:rsidRDefault="00434B1A" w:rsidP="00434B1A"/>
        </w:tc>
      </w:tr>
      <w:tr w:rsidR="006370A5" w:rsidRPr="004F39F0" w:rsidTr="001E6681">
        <w:tc>
          <w:tcPr>
            <w:tcW w:w="1017" w:type="dxa"/>
          </w:tcPr>
          <w:p w:rsidR="006370A5" w:rsidRPr="001E6681" w:rsidRDefault="005D0400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2-4</w:t>
            </w:r>
          </w:p>
        </w:tc>
        <w:tc>
          <w:tcPr>
            <w:tcW w:w="9999" w:type="dxa"/>
          </w:tcPr>
          <w:p w:rsidR="006370A5" w:rsidRDefault="006370A5" w:rsidP="001E6681">
            <w:pPr>
              <w:pStyle w:val="Heading2"/>
            </w:pPr>
            <w:bookmarkStart w:id="7" w:name="_Toc261340392"/>
            <w:r>
              <w:t>Compact Sets</w:t>
            </w:r>
            <w:bookmarkEnd w:id="7"/>
          </w:p>
          <w:p w:rsidR="006370A5" w:rsidRDefault="006370A5" w:rsidP="006370A5"/>
          <w:p w:rsidR="006370A5" w:rsidRPr="002F5604" w:rsidRDefault="006370A5" w:rsidP="006370A5">
            <w:r>
              <w:t xml:space="preserve">An </w:t>
            </w:r>
            <w:r>
              <w:rPr>
                <w:b/>
              </w:rPr>
              <w:t>open cover</w:t>
            </w:r>
            <w:r>
              <w:t xml:space="preserve"> of a set E in a topology X is a collection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of open subsets such that </w:t>
            </w:r>
            <m:oMath>
              <m:r>
                <w:rPr>
                  <w:rFonts w:ascii="Cambria Math" w:hAnsi="Cambria Math"/>
                </w:rPr>
                <m:t>E⊆</m:t>
              </m:r>
              <m:nary>
                <m:naryPr>
                  <m:chr m:val="⋃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∈F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</m:oMath>
            <w:r>
              <w:t xml:space="preserve">. A subset </w:t>
            </w:r>
            <m:oMath>
              <m:r>
                <w:rPr>
                  <w:rFonts w:ascii="Cambria Math" w:hAnsi="Cambria Math"/>
                </w:rPr>
                <m:t>K⊆X</m:t>
              </m:r>
            </m:oMath>
            <w:r>
              <w:t xml:space="preserve"> is </w:t>
            </w:r>
            <w:r>
              <w:rPr>
                <w:b/>
              </w:rPr>
              <w:t>compact</w:t>
            </w:r>
            <w:r>
              <w:t xml:space="preserve"> if every open cover of K contains a finite </w:t>
            </w:r>
            <w:proofErr w:type="spellStart"/>
            <w:r>
              <w:t>subcover</w:t>
            </w:r>
            <w:proofErr w:type="spellEnd"/>
            <w:r>
              <w:t>.</w:t>
            </w:r>
            <w:r w:rsidR="002F5604">
              <w:t xml:space="preserve"> K is </w:t>
            </w:r>
            <w:r w:rsidR="002F5604">
              <w:rPr>
                <w:b/>
              </w:rPr>
              <w:t xml:space="preserve">sequentially </w:t>
            </w:r>
            <w:r w:rsidR="007627D9">
              <w:rPr>
                <w:b/>
              </w:rPr>
              <w:t xml:space="preserve">(or countably) </w:t>
            </w:r>
            <w:r w:rsidR="002F5604">
              <w:rPr>
                <w:b/>
              </w:rPr>
              <w:t>compact</w:t>
            </w:r>
            <w:r w:rsidR="002F5604">
              <w:t xml:space="preserve"> if every infinite subset of K has a limit point in K.</w:t>
            </w:r>
          </w:p>
          <w:p w:rsidR="006370A5" w:rsidRDefault="006370A5" w:rsidP="006370A5"/>
          <w:p w:rsidR="002F5604" w:rsidRDefault="002F5604" w:rsidP="006370A5">
            <w:r>
              <w:t>On subsets:</w:t>
            </w:r>
          </w:p>
          <w:p w:rsidR="006370A5" w:rsidRDefault="006370A5" w:rsidP="002F5604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 xml:space="preserve">Suppose </w:t>
            </w:r>
            <m:oMath>
              <w:proofErr w:type="gramEnd"/>
              <m:r>
                <w:rPr>
                  <w:rFonts w:ascii="Cambria Math" w:hAnsi="Cambria Math"/>
                </w:rPr>
                <m:t>K⊆Y⊆X</m:t>
              </m:r>
            </m:oMath>
            <w:r>
              <w:t xml:space="preserve">. Then K is compact relative </w:t>
            </w:r>
            <w:r w:rsidR="000A7C0A">
              <w:t>to X if it is compact relative</w:t>
            </w:r>
            <w:r>
              <w:t xml:space="preserve"> to Y.</w:t>
            </w:r>
            <w:r w:rsidR="000A7C0A">
              <w:t xml:space="preserve"> In other words, compactness is an intrinsic property.</w:t>
            </w:r>
          </w:p>
          <w:p w:rsidR="006370A5" w:rsidRDefault="006370A5" w:rsidP="006370A5">
            <w:pPr>
              <w:pStyle w:val="ListParagraph"/>
              <w:numPr>
                <w:ilvl w:val="0"/>
                <w:numId w:val="11"/>
              </w:numPr>
            </w:pPr>
            <w:r>
              <w:t>Compact subsets are closed.</w:t>
            </w:r>
          </w:p>
          <w:p w:rsidR="006370A5" w:rsidRPr="006370A5" w:rsidRDefault="006370A5" w:rsidP="006370A5">
            <w:pPr>
              <w:pStyle w:val="ListParagraph"/>
              <w:numPr>
                <w:ilvl w:val="0"/>
                <w:numId w:val="11"/>
              </w:numPr>
            </w:pPr>
            <w:r>
              <w:t>Closed subsets of compact sets are compact.</w:t>
            </w:r>
          </w:p>
          <w:p w:rsidR="006370A5" w:rsidRDefault="006370A5" w:rsidP="006370A5"/>
          <w:p w:rsidR="006370A5" w:rsidRDefault="003D2125" w:rsidP="006370A5">
            <w:r>
              <w:t>Theorems on compact sets:</w:t>
            </w:r>
          </w:p>
          <w:p w:rsidR="002F5604" w:rsidRDefault="002F5604" w:rsidP="003D2125">
            <w:pPr>
              <w:pStyle w:val="ListParagraph"/>
              <w:numPr>
                <w:ilvl w:val="0"/>
                <w:numId w:val="13"/>
              </w:numPr>
            </w:pPr>
            <w:r>
              <w:t>K is compact iff K is sequentially compact.</w:t>
            </w:r>
          </w:p>
          <w:p w:rsidR="002F5604" w:rsidRDefault="002F5604" w:rsidP="002F5604">
            <w:pPr>
              <w:pStyle w:val="ListParagraph"/>
              <w:numPr>
                <w:ilvl w:val="1"/>
                <w:numId w:val="13"/>
              </w:num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: Let E be infinite subset. If no limit points, each </w:t>
            </w:r>
            <m:oMath>
              <m:r>
                <w:rPr>
                  <w:rFonts w:ascii="Cambria Math" w:hAnsi="Cambria Math"/>
                </w:rPr>
                <m:t>m∈K</m:t>
              </m:r>
            </m:oMath>
            <w:r>
              <w:t xml:space="preserve"> has a neighborhood </w:t>
            </w:r>
            <w:r>
              <w:lastRenderedPageBreak/>
              <w:t xml:space="preserve">containing at most 1 point of </w:t>
            </w:r>
            <w:r w:rsidR="00DE7ECC">
              <w:t>E</w:t>
            </w:r>
            <w:r>
              <w:t>- neighborhoods form a cover with no finite subcover.</w:t>
            </w:r>
          </w:p>
          <w:p w:rsidR="002F5604" w:rsidRDefault="002F5604" w:rsidP="002F5604">
            <w:pPr>
              <w:pStyle w:val="ListParagraph"/>
              <w:numPr>
                <w:ilvl w:val="1"/>
                <w:numId w:val="13"/>
              </w:numPr>
            </w:pPr>
            <m:oMath>
              <m:r>
                <w:rPr>
                  <w:rFonts w:ascii="Cambria Math" w:hAnsi="Cambria Math"/>
                </w:rPr>
                <m:t>⇐</m:t>
              </m:r>
            </m:oMath>
            <w:r>
              <w:t xml:space="preserve">: </w:t>
            </w:r>
          </w:p>
          <w:p w:rsidR="007627D9" w:rsidRDefault="007627D9" w:rsidP="007627D9">
            <w:pPr>
              <w:pStyle w:val="ListParagraph"/>
              <w:numPr>
                <w:ilvl w:val="2"/>
                <w:numId w:val="13"/>
              </w:numPr>
            </w:pPr>
            <w:r>
              <w:t>Sequentially compact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Separable: </w:t>
            </w:r>
            <w:proofErr w:type="gramStart"/>
            <w:r>
              <w:t xml:space="preserve">Given </w:t>
            </w:r>
            <m:oMath>
              <w:proofErr w:type="gramEnd"/>
              <m:r>
                <w:rPr>
                  <w:rFonts w:ascii="Cambria Math" w:hAnsi="Cambria Math"/>
                </w:rPr>
                <m:t>δ</m:t>
              </m:r>
            </m:oMath>
            <w:r>
              <w:t xml:space="preserve">, choose any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take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oMath>
            <w:r>
              <w:t xml:space="preserve"> to be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away from all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. This must stop. Let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range </w:t>
            </w:r>
            <w:proofErr w:type="gramStart"/>
            <w:r>
              <w:t xml:space="preserve">over </w:t>
            </w:r>
            <m:oMath>
              <w:proofErr w:type="gramEnd"/>
              <m:r>
                <w:rPr>
                  <w:rFonts w:ascii="Cambria Math" w:hAnsi="Cambria Math"/>
                </w:rPr>
                <m:t>1/n</m:t>
              </m:r>
            </m:oMath>
            <w:r>
              <w:t xml:space="preserve">; putting together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’s gives countable dense subset.</w:t>
            </w:r>
          </w:p>
          <w:p w:rsidR="00F71537" w:rsidRDefault="00F71537" w:rsidP="007627D9">
            <w:pPr>
              <w:pStyle w:val="ListParagraph"/>
              <w:numPr>
                <w:ilvl w:val="2"/>
                <w:numId w:val="13"/>
              </w:numPr>
            </w:pPr>
            <w:r>
              <w:t>Separable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>Countable base</w:t>
            </w:r>
          </w:p>
          <w:p w:rsidR="007627D9" w:rsidRDefault="007627D9" w:rsidP="007627D9">
            <w:pPr>
              <w:pStyle w:val="ListParagraph"/>
              <w:numPr>
                <w:ilvl w:val="2"/>
                <w:numId w:val="13"/>
              </w:numPr>
            </w:pPr>
            <w:r>
              <w:t>Countable base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="00F71537">
              <w:t xml:space="preserve">Every cover has at most countable subcover: </w:t>
            </w:r>
            <w:r w:rsidR="00713A11">
              <w:t xml:space="preserve">For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oMath>
            <w:r w:rsidR="00713A11">
              <w:t xml:space="preserve"> a base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</m:oMath>
            <w:r w:rsidR="00713A11">
              <w:t xml:space="preserve"> a subcover, associate each element </w:t>
            </w:r>
            <m:oMath>
              <m:r>
                <w:rPr>
                  <w:rFonts w:ascii="Cambria Math" w:hAnsi="Cambria Math"/>
                </w:rPr>
                <m:t>G∈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oMath>
            <w:r w:rsidR="00713A11">
              <w:t xml:space="preserve"> contained in some </w:t>
            </w:r>
            <m:oMath>
              <m:r>
                <w:rPr>
                  <w:rFonts w:ascii="Cambria Math" w:hAnsi="Cambria Math"/>
                </w:rPr>
                <m:t>H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∈H</m:t>
              </m:r>
            </m:oMath>
            <w:r w:rsidR="00713A11">
              <w:t xml:space="preserve"> </w:t>
            </w:r>
            <w:proofErr w:type="gramStart"/>
            <w:r w:rsidR="00713A11">
              <w:t xml:space="preserve">with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⊇G</m:t>
              </m:r>
            </m:oMath>
            <w:r w:rsidR="00713A11">
              <w:t xml:space="preserve">. </w:t>
            </w:r>
            <m:oMath>
              <m:r>
                <w:rPr>
                  <w:rFonts w:ascii="Cambria Math" w:hAnsi="Cambria Math"/>
                </w:rPr>
                <m:t>⋃f(G)</m:t>
              </m:r>
            </m:oMath>
            <w:r w:rsidR="00713A11">
              <w:t xml:space="preserve"> </w:t>
            </w:r>
            <w:proofErr w:type="gramStart"/>
            <w:r w:rsidR="00713A11">
              <w:t>is</w:t>
            </w:r>
            <w:proofErr w:type="gramEnd"/>
            <w:r w:rsidR="00713A11">
              <w:t xml:space="preserve"> a finite </w:t>
            </w:r>
            <w:proofErr w:type="spellStart"/>
            <w:r w:rsidR="00713A11">
              <w:t>subcover</w:t>
            </w:r>
            <w:proofErr w:type="spellEnd"/>
            <w:r w:rsidR="00713A11">
              <w:t>.</w:t>
            </w:r>
          </w:p>
          <w:p w:rsidR="00713A11" w:rsidRDefault="00713A11" w:rsidP="007627D9">
            <w:pPr>
              <w:pStyle w:val="ListParagraph"/>
              <w:numPr>
                <w:ilvl w:val="2"/>
                <w:numId w:val="13"/>
              </w:numPr>
            </w:pPr>
            <w:r>
              <w:t>Sequentially compact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Nested nonempty sets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have nonempty intersection: </w:t>
            </w:r>
            <w:proofErr w:type="gramStart"/>
            <w:r>
              <w:t xml:space="preserve">Take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. If </w:t>
            </w:r>
            <m:oMath>
              <m:r>
                <w:rPr>
                  <w:rFonts w:ascii="Cambria Math" w:hAnsi="Cambria Math"/>
                </w:rPr>
                <m:t>E={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finite then done; else it has limit point, which is in the intersection.</w:t>
            </w:r>
          </w:p>
          <w:p w:rsidR="00713A11" w:rsidRDefault="00713A11" w:rsidP="007627D9">
            <w:pPr>
              <w:pStyle w:val="ListParagraph"/>
              <w:numPr>
                <w:ilvl w:val="2"/>
                <w:numId w:val="13"/>
              </w:numPr>
            </w:pPr>
            <w:r>
              <w:t xml:space="preserve">Take countable </w:t>
            </w:r>
            <w:proofErr w:type="spellStart"/>
            <w:r>
              <w:t>subcover</w:t>
            </w:r>
            <w:proofErr w:type="spellEnd"/>
            <w:r>
              <w:t xml:space="preserve">; </w:t>
            </w: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={x∈K,x∉</m:t>
              </m:r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}</m:t>
              </m:r>
            </m:oMath>
            <w:r>
              <w:t xml:space="preserve">. If </w:t>
            </w:r>
            <m:oMath>
              <m:r>
                <w:rPr>
                  <w:rFonts w:ascii="Cambria Math" w:hAnsi="Cambria Math"/>
                </w:rPr>
                <m:t>K⊈</m:t>
              </m:r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t xml:space="preserve"> for </w:t>
            </w:r>
            <w:proofErr w:type="gramStart"/>
            <w:r>
              <w:t xml:space="preserve">any </w:t>
            </w:r>
            <m:oMath>
              <w:proofErr w:type="gramEnd"/>
              <m:r>
                <w:rPr>
                  <w:rFonts w:ascii="Cambria Math" w:hAnsi="Cambria Math"/>
                </w:rPr>
                <m:t>n</m:t>
              </m:r>
            </m:oMath>
            <w:r>
              <w:t xml:space="preserve">, there is </w:t>
            </w:r>
            <m:oMath>
              <m:r>
                <w:rPr>
                  <w:rFonts w:ascii="Cambria Math" w:hAnsi="Cambria Math"/>
                </w:rPr>
                <m:t>y∈</m:t>
              </m:r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0A7C0A">
              <w:t xml:space="preserve"> by above. </w:t>
            </w:r>
            <w:proofErr w:type="gramStart"/>
            <w:r w:rsidR="000A7C0A">
              <w:t xml:space="preserve">Then </w:t>
            </w:r>
            <m:oMath>
              <w:proofErr w:type="gramEnd"/>
              <m:r>
                <w:rPr>
                  <w:rFonts w:ascii="Cambria Math" w:hAnsi="Cambria Math"/>
                </w:rPr>
                <m:t>y∉</m:t>
              </m:r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0A7C0A">
              <w:t>, contradiction.</w:t>
            </w:r>
          </w:p>
          <w:p w:rsidR="006370A5" w:rsidRDefault="003D2125" w:rsidP="003D2125">
            <w:pPr>
              <w:pStyle w:val="ListParagraph"/>
              <w:numPr>
                <w:ilvl w:val="0"/>
                <w:numId w:val="13"/>
              </w:numPr>
            </w:pPr>
            <w:r>
              <w:t xml:space="preserve">If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is a family of compact subsets of X such that the intersection of every finite subcollection is nonempty, </w:t>
            </w:r>
            <w:proofErr w:type="gramStart"/>
            <w:r>
              <w:t xml:space="preserve">then </w:t>
            </w:r>
            <m:oMath>
              <w:proofErr w:type="gramEnd"/>
              <m:nary>
                <m:naryPr>
                  <m:chr m:val="⋂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∈F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nary>
              <m:r>
                <w:rPr>
                  <w:rFonts w:ascii="Cambria Math" w:hAnsi="Cambria Math"/>
                </w:rPr>
                <m:t>≠ϕ</m:t>
              </m:r>
            </m:oMath>
            <w:r>
              <w:t>.</w:t>
            </w:r>
          </w:p>
          <w:p w:rsidR="003D2125" w:rsidRDefault="000A7C0A" w:rsidP="003D2125">
            <w:pPr>
              <w:pStyle w:val="ListParagraph"/>
              <w:numPr>
                <w:ilvl w:val="0"/>
                <w:numId w:val="13"/>
              </w:numPr>
            </w:pPr>
            <w:r>
              <w:t xml:space="preserve">(Nested Intervals Theorem) </w:t>
            </w:r>
            <w:r w:rsidR="003D2125">
              <w:t xml:space="preserve">If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3D2125">
              <w:t xml:space="preserve"> is a nested sequence of intervals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 w:rsidR="003D2125">
              <w:t xml:space="preserve">), </w:t>
            </w:r>
            <w:proofErr w:type="gramStart"/>
            <w:r w:rsidR="003D2125">
              <w:t xml:space="preserve">then </w:t>
            </w:r>
            <m:oMath>
              <w:proofErr w:type="gramEnd"/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≠ϕ</m:t>
              </m:r>
            </m:oMath>
            <w:r w:rsidR="003D2125">
              <w:t>. If the length of the intervals goes to 0, then the intersection consists of a single point.</w:t>
            </w:r>
          </w:p>
          <w:p w:rsidR="003D2125" w:rsidRDefault="003D2125" w:rsidP="003D2125">
            <w:pPr>
              <w:pStyle w:val="ListParagraph"/>
              <w:numPr>
                <w:ilvl w:val="0"/>
                <w:numId w:val="13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a nested sequence of k-cells (closed boxes </w:t>
            </w:r>
            <w:proofErr w:type="gramStart"/>
            <w:r>
              <w:t xml:space="preserve">in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>
              <w:t xml:space="preserve">), then </w:t>
            </w:r>
            <m:oMath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≠ϕ</m:t>
              </m:r>
            </m:oMath>
            <w:r>
              <w:t>.</w:t>
            </w:r>
          </w:p>
          <w:p w:rsidR="003D2125" w:rsidRDefault="003D2125" w:rsidP="003D2125">
            <w:pPr>
              <w:pStyle w:val="ListParagraph"/>
              <w:numPr>
                <w:ilvl w:val="0"/>
                <w:numId w:val="13"/>
              </w:numPr>
            </w:pPr>
            <w:r>
              <w:t>Every k-cell is compact.</w:t>
            </w:r>
          </w:p>
          <w:p w:rsidR="003D2125" w:rsidRDefault="003D2125" w:rsidP="00B21C3E">
            <w:pPr>
              <w:pStyle w:val="ListParagraph"/>
              <w:numPr>
                <w:ilvl w:val="1"/>
                <w:numId w:val="13"/>
              </w:numPr>
            </w:pPr>
            <w:r>
              <w:rPr>
                <w:i/>
              </w:rPr>
              <w:t>Pf.</w:t>
            </w:r>
            <w:r>
              <w:t xml:space="preserve"> Suppose there’s an open cover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without a finite subcover. Find a nested sequence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B21C3E">
              <w:t xml:space="preserve"> </w:t>
            </w:r>
            <w:r>
              <w:t xml:space="preserve">of k-cells whose dimensions go to 0, such that the cells can’t be covered by a finite </w:t>
            </w:r>
            <w:proofErr w:type="spellStart"/>
            <w:r>
              <w:t>subcollection</w:t>
            </w:r>
            <w:proofErr w:type="spellEnd"/>
            <w:r>
              <w:t xml:space="preserve"> </w:t>
            </w:r>
            <w:proofErr w:type="gramStart"/>
            <w:r>
              <w:t xml:space="preserve">of </w:t>
            </w:r>
            <m:oMath>
              <w:proofErr w:type="gramEnd"/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>.</w:t>
            </w:r>
            <w:r w:rsidR="00B21C3E">
              <w:t xml:space="preserve"> Some point x is </w:t>
            </w:r>
            <w:proofErr w:type="gramStart"/>
            <w:r w:rsidR="00B21C3E">
              <w:t xml:space="preserve">in </w:t>
            </w:r>
            <m:oMath>
              <w:proofErr w:type="gramEnd"/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B21C3E">
              <w:t xml:space="preserve">. It’s in an open set in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 w:rsidR="00B21C3E">
              <w:t xml:space="preserve"> which is contained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B21C3E">
              <w:t xml:space="preserve"> for n large enough, contradiction.</w:t>
            </w:r>
          </w:p>
          <w:p w:rsidR="00B21C3E" w:rsidRDefault="00B21C3E" w:rsidP="00B21C3E"/>
          <w:p w:rsidR="00B21C3E" w:rsidRDefault="00B21C3E" w:rsidP="00B21C3E">
            <w:r>
              <w:rPr>
                <w:u w:val="single"/>
              </w:rPr>
              <w:t>Heine-</w:t>
            </w:r>
            <w:proofErr w:type="spellStart"/>
            <w:r>
              <w:rPr>
                <w:u w:val="single"/>
              </w:rPr>
              <w:t>Borel</w:t>
            </w:r>
            <w:proofErr w:type="spellEnd"/>
            <w:r>
              <w:rPr>
                <w:u w:val="single"/>
              </w:rPr>
              <w:t xml:space="preserve"> Theorem:</w:t>
            </w:r>
            <w:r>
              <w:t xml:space="preserve"> For a subset </w:t>
            </w:r>
            <m:oMath>
              <m:r>
                <w:rPr>
                  <w:rFonts w:ascii="Cambria Math" w:hAnsi="Cambria Math"/>
                </w:rPr>
                <m:t>E⊆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, the following properties are equivalent:</w:t>
            </w:r>
          </w:p>
          <w:p w:rsidR="00B21C3E" w:rsidRDefault="00B21C3E" w:rsidP="00B21C3E">
            <w:pPr>
              <w:pStyle w:val="ListParagraph"/>
              <w:numPr>
                <w:ilvl w:val="0"/>
                <w:numId w:val="14"/>
              </w:numPr>
            </w:pPr>
            <w:r>
              <w:t xml:space="preserve">E is compact (every cover has a finite </w:t>
            </w:r>
            <w:proofErr w:type="spellStart"/>
            <w:r>
              <w:t>subcover</w:t>
            </w:r>
            <w:proofErr w:type="spellEnd"/>
            <w:r>
              <w:t>).</w:t>
            </w:r>
          </w:p>
          <w:p w:rsidR="00B21C3E" w:rsidRDefault="00B21C3E" w:rsidP="00B21C3E">
            <w:pPr>
              <w:pStyle w:val="ListParagraph"/>
              <w:numPr>
                <w:ilvl w:val="0"/>
                <w:numId w:val="14"/>
              </w:numPr>
            </w:pPr>
            <w:r>
              <w:t>E is closed and bounded.</w:t>
            </w:r>
          </w:p>
          <w:p w:rsidR="00B21C3E" w:rsidRDefault="00B21C3E" w:rsidP="00B21C3E">
            <w:r w:rsidRPr="00B21C3E">
              <w:rPr>
                <w:i/>
                <w:u w:val="single"/>
              </w:rPr>
              <w:t>Cor.</w:t>
            </w:r>
            <w:r>
              <w:t xml:space="preserve"> Every bounded infinite subset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has a limit point </w:t>
            </w:r>
            <w:proofErr w:type="gramStart"/>
            <w:r>
              <w:t xml:space="preserve">in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.</w:t>
            </w:r>
          </w:p>
          <w:p w:rsidR="00B21C3E" w:rsidRPr="00B21C3E" w:rsidRDefault="00B21C3E" w:rsidP="00B21C3E"/>
        </w:tc>
      </w:tr>
      <w:tr w:rsidR="00B21C3E" w:rsidRPr="004F39F0" w:rsidTr="001E6681">
        <w:tc>
          <w:tcPr>
            <w:tcW w:w="1017" w:type="dxa"/>
          </w:tcPr>
          <w:p w:rsidR="00B21C3E" w:rsidRPr="001E6681" w:rsidRDefault="005D0400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2-5</w:t>
            </w:r>
          </w:p>
        </w:tc>
        <w:tc>
          <w:tcPr>
            <w:tcW w:w="9999" w:type="dxa"/>
          </w:tcPr>
          <w:p w:rsidR="00B21C3E" w:rsidRDefault="00B21C3E" w:rsidP="001E6681">
            <w:pPr>
              <w:pStyle w:val="Heading2"/>
            </w:pPr>
            <w:bookmarkStart w:id="8" w:name="_Toc261340393"/>
            <w:r>
              <w:t>Perfect Sets</w:t>
            </w:r>
            <w:bookmarkEnd w:id="8"/>
          </w:p>
          <w:p w:rsidR="000A7C0A" w:rsidRDefault="000A7C0A" w:rsidP="00B21C3E"/>
          <w:p w:rsidR="00B21C3E" w:rsidRDefault="00B21C3E" w:rsidP="00B21C3E">
            <w:r>
              <w:t xml:space="preserve">Any nonempty perfect set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is uncountable. Thus every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,a&lt;b</m:t>
              </m:r>
            </m:oMath>
            <w:r>
              <w:t xml:space="preserve"> is uncountable.</w:t>
            </w:r>
          </w:p>
          <w:p w:rsidR="00B21C3E" w:rsidRDefault="00B21C3E" w:rsidP="00B21C3E"/>
          <w:p w:rsidR="00B21C3E" w:rsidRDefault="00B21C3E" w:rsidP="00B21C3E">
            <w:r>
              <w:t xml:space="preserve">The Cantor set: </w:t>
            </w: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=[0,1]</m:t>
              </m:r>
            </m:oMath>
            <w:r>
              <w:t xml:space="preserve">. Once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defined, write it as a disjoint union of intervals in the </w:t>
            </w:r>
            <w:proofErr w:type="gramStart"/>
            <w:r>
              <w:t xml:space="preserve">form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and replace each with </w:t>
            </w:r>
            <m:oMath>
              <m:r>
                <w:rPr>
                  <w:rFonts w:ascii="Cambria Math" w:hAnsi="Cambria Math"/>
                </w:rPr>
                <m:t>[a+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b-a)</m:t>
                  </m:r>
                </m:e>
              </m:d>
              <m:r>
                <w:rPr>
                  <w:rFonts w:ascii="Cambria Math" w:hAnsi="Cambria Math"/>
                </w:rPr>
                <m:t>∪[a+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>,b]</m:t>
              </m:r>
            </m:oMath>
            <w:r>
              <w:t xml:space="preserve"> to form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oMath>
            <w:r>
              <w:t xml:space="preserve">. The </w:t>
            </w:r>
            <w:r>
              <w:rPr>
                <w:b/>
              </w:rPr>
              <w:t>Cantor set</w:t>
            </w:r>
            <w:r>
              <w:t xml:space="preserve"> </w:t>
            </w:r>
            <w:proofErr w:type="gramStart"/>
            <w:r>
              <w:t xml:space="preserve">is </w:t>
            </w:r>
            <m:oMath>
              <w:proofErr w:type="gramEnd"/>
              <m:r>
                <w:rPr>
                  <w:rFonts w:ascii="Cambria Math" w:hAnsi="Cambria Math"/>
                </w:rPr>
                <m:t>C=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⋂</m:t>
                  </m:r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>.</w:t>
            </w:r>
            <w:r w:rsidR="00C97992">
              <w:t xml:space="preserve"> C is a (uncountable) perfect, compact set containing no segment.</w:t>
            </w:r>
            <w:r w:rsidR="00434B1A">
              <w:t xml:space="preserve"> The Cantor set consists of all numbers whose ternary expansion consists only of the digits 0 and 2 (an infinite string of 2s being allowed).</w:t>
            </w:r>
          </w:p>
          <w:p w:rsidR="00C97992" w:rsidRPr="00B21C3E" w:rsidRDefault="00C97992" w:rsidP="00B21C3E"/>
        </w:tc>
      </w:tr>
      <w:tr w:rsidR="00C97992" w:rsidRPr="004F39F0" w:rsidTr="001E6681">
        <w:tc>
          <w:tcPr>
            <w:tcW w:w="1017" w:type="dxa"/>
          </w:tcPr>
          <w:p w:rsidR="00C97992" w:rsidRPr="001E6681" w:rsidRDefault="005D0400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2-6</w:t>
            </w:r>
          </w:p>
        </w:tc>
        <w:tc>
          <w:tcPr>
            <w:tcW w:w="9999" w:type="dxa"/>
          </w:tcPr>
          <w:p w:rsidR="00C97992" w:rsidRDefault="00C97992" w:rsidP="001E6681">
            <w:pPr>
              <w:pStyle w:val="Heading2"/>
            </w:pPr>
            <w:bookmarkStart w:id="9" w:name="_Toc261340394"/>
            <w:r>
              <w:t>Connected Sets</w:t>
            </w:r>
            <w:bookmarkEnd w:id="9"/>
          </w:p>
          <w:p w:rsidR="00C97992" w:rsidRDefault="00C97992" w:rsidP="00C97992"/>
          <w:p w:rsidR="00C97992" w:rsidRDefault="000A7C0A" w:rsidP="000A7C0A">
            <w:r>
              <w:t xml:space="preserve">Two subsets </w:t>
            </w:r>
            <m:oMath>
              <m:r>
                <w:rPr>
                  <w:rFonts w:ascii="Cambria Math" w:hAnsi="Cambria Math"/>
                </w:rPr>
                <m:t>A,B</m:t>
              </m:r>
            </m:oMath>
            <w:r>
              <w:t xml:space="preserve"> of a metric space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are </w:t>
            </w:r>
            <w:r>
              <w:rPr>
                <w:b/>
              </w:rPr>
              <w:t>separated</w:t>
            </w:r>
            <w:r>
              <w:t xml:space="preserve"> </w:t>
            </w:r>
            <w:proofErr w:type="gramStart"/>
            <w:r>
              <w:t xml:space="preserve">if 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∩B=A∩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=ϕ</m:t>
              </m:r>
            </m:oMath>
            <w:r>
              <w:t xml:space="preserve">. A subset </w:t>
            </w:r>
            <w:r w:rsidR="00F45A2F">
              <w:t>E</w:t>
            </w:r>
            <w:r>
              <w:t xml:space="preserve"> is </w:t>
            </w:r>
            <w:r>
              <w:rPr>
                <w:b/>
              </w:rPr>
              <w:t xml:space="preserve">disconnected </w:t>
            </w:r>
            <w:r>
              <w:t xml:space="preserve">if it is a union of two nonempty separated sets, and </w:t>
            </w:r>
            <w:r>
              <w:rPr>
                <w:b/>
              </w:rPr>
              <w:t>connected</w:t>
            </w:r>
            <w:r>
              <w:t xml:space="preserve"> otherwise.</w:t>
            </w:r>
          </w:p>
          <w:p w:rsidR="00975485" w:rsidRDefault="00975485" w:rsidP="000A7C0A">
            <w:r>
              <w:t>Equivalent condition (see below): E is disconnected if there exist</w:t>
            </w:r>
            <w:r w:rsidR="00B674DF">
              <w:t xml:space="preserve"> disjoint nonempty</w:t>
            </w:r>
            <w:r>
              <w:t xml:space="preserve"> open </w:t>
            </w:r>
            <m:oMath>
              <m:r>
                <w:rPr>
                  <w:rFonts w:ascii="Cambria Math" w:hAnsi="Cambria Math"/>
                </w:rPr>
                <w:lastRenderedPageBreak/>
                <m:t>A,B</m:t>
              </m:r>
            </m:oMath>
            <w:r>
              <w:t xml:space="preserve"> so </w:t>
            </w:r>
            <w:proofErr w:type="gramStart"/>
            <w:r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X=A∪B</m:t>
              </m:r>
            </m:oMath>
            <w:r>
              <w:t>.</w:t>
            </w:r>
          </w:p>
          <w:p w:rsidR="000A7C0A" w:rsidRDefault="000A7C0A" w:rsidP="000A7C0A"/>
          <w:p w:rsidR="000A7C0A" w:rsidRDefault="00F45A2F" w:rsidP="00F45A2F">
            <w:r>
              <w:t xml:space="preserve">The union of sets in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is connected if every distinct pair of sets in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 not separated.</w:t>
            </w:r>
          </w:p>
          <w:p w:rsidR="00F45A2F" w:rsidRDefault="00F45A2F" w:rsidP="00F45A2F"/>
          <w:p w:rsidR="00F45A2F" w:rsidRDefault="00F45A2F" w:rsidP="00F45A2F">
            <w:proofErr w:type="gramStart"/>
            <w:r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x∈E</m:t>
              </m:r>
            </m:oMath>
            <w:r>
              <w:t xml:space="preserve">, the union of all connected subsets containing x is the </w:t>
            </w:r>
            <w:r>
              <w:rPr>
                <w:b/>
              </w:rPr>
              <w:t>connected component</w:t>
            </w:r>
            <w:r>
              <w:t xml:space="preserve"> of X containing x. The connected components form a partition of E, and they are all closed sets.</w:t>
            </w:r>
          </w:p>
          <w:p w:rsidR="00F45A2F" w:rsidRDefault="00F45A2F" w:rsidP="00F45A2F">
            <w:r>
              <w:t>If X is a metric space with finitely many components, then the components are both closed and open (</w:t>
            </w:r>
            <w:proofErr w:type="spellStart"/>
            <w:r>
              <w:t>clopen</w:t>
            </w:r>
            <w:proofErr w:type="spellEnd"/>
            <w:r>
              <w:t xml:space="preserve">). Conversely, any </w:t>
            </w:r>
            <w:proofErr w:type="spellStart"/>
            <w:r>
              <w:t>clopen</w:t>
            </w:r>
            <w:proofErr w:type="spellEnd"/>
            <w:r>
              <w:t xml:space="preserve"> set is a union of components of X. In particular, if X is connected, the only </w:t>
            </w:r>
            <w:proofErr w:type="spellStart"/>
            <w:r>
              <w:t>clopen</w:t>
            </w:r>
            <w:proofErr w:type="spellEnd"/>
            <w:r>
              <w:t xml:space="preserve"> sets are X </w:t>
            </w:r>
            <w:proofErr w:type="gramStart"/>
            <w:r>
              <w:t xml:space="preserve">and </w:t>
            </w:r>
            <m:oMath>
              <w:proofErr w:type="gramEnd"/>
              <m:r>
                <w:rPr>
                  <w:rFonts w:ascii="Cambria Math" w:hAnsi="Cambria Math"/>
                </w:rPr>
                <m:t>ϕ</m:t>
              </m:r>
            </m:oMath>
            <w:r>
              <w:t>.</w:t>
            </w:r>
          </w:p>
          <w:p w:rsidR="00F45A2F" w:rsidRDefault="00F45A2F" w:rsidP="00F45A2F"/>
          <w:p w:rsidR="00F45A2F" w:rsidRDefault="00F45A2F" w:rsidP="00F45A2F">
            <w:r>
              <w:t xml:space="preserve">In a </w:t>
            </w:r>
            <w:r>
              <w:rPr>
                <w:b/>
              </w:rPr>
              <w:t>totally disconnected set</w:t>
            </w:r>
            <w:r>
              <w:t>, all connected components are point sets.</w:t>
            </w:r>
          </w:p>
          <w:p w:rsidR="00F45A2F" w:rsidRDefault="00F45A2F" w:rsidP="00F45A2F">
            <w:r>
              <w:rPr>
                <w:i/>
              </w:rPr>
              <w:t>Ex.</w:t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Q</m:t>
              </m:r>
            </m:oMath>
            <w:r>
              <w:t xml:space="preserve"> and the Cantor set C</w:t>
            </w:r>
          </w:p>
          <w:p w:rsidR="00F45A2F" w:rsidRPr="00F45A2F" w:rsidRDefault="00F45A2F" w:rsidP="00F45A2F"/>
        </w:tc>
      </w:tr>
    </w:tbl>
    <w:p w:rsidR="001E6681" w:rsidRDefault="001E6681">
      <w: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4F39F0" w:rsidRPr="004F39F0" w:rsidTr="001E6681">
        <w:tc>
          <w:tcPr>
            <w:tcW w:w="1017" w:type="dxa"/>
          </w:tcPr>
          <w:p w:rsidR="004F39F0" w:rsidRPr="004F39F0" w:rsidRDefault="004F39F0" w:rsidP="004F39F0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>3</w:t>
            </w:r>
          </w:p>
        </w:tc>
        <w:tc>
          <w:tcPr>
            <w:tcW w:w="9999" w:type="dxa"/>
          </w:tcPr>
          <w:p w:rsidR="004F39F0" w:rsidRPr="004F39F0" w:rsidRDefault="005D0400" w:rsidP="004F39F0">
            <w:pPr>
              <w:pStyle w:val="Heading1"/>
            </w:pPr>
            <w:bookmarkStart w:id="10" w:name="_Toc261340395"/>
            <w:r>
              <w:t>Sequences and Series</w:t>
            </w:r>
            <w:bookmarkEnd w:id="10"/>
          </w:p>
        </w:tc>
      </w:tr>
      <w:tr w:rsidR="00136885" w:rsidRPr="004F39F0" w:rsidTr="001E6681">
        <w:tc>
          <w:tcPr>
            <w:tcW w:w="1017" w:type="dxa"/>
          </w:tcPr>
          <w:p w:rsidR="00136885" w:rsidRPr="00136885" w:rsidRDefault="00136885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3-1</w:t>
            </w:r>
          </w:p>
        </w:tc>
        <w:tc>
          <w:tcPr>
            <w:tcW w:w="9999" w:type="dxa"/>
          </w:tcPr>
          <w:p w:rsidR="00136885" w:rsidRDefault="00136885" w:rsidP="00136885">
            <w:pPr>
              <w:pStyle w:val="Heading2"/>
            </w:pPr>
            <w:bookmarkStart w:id="11" w:name="_Toc261340396"/>
            <w:r>
              <w:t>Sequences</w:t>
            </w:r>
            <w:r w:rsidR="003F440F">
              <w:t xml:space="preserve"> and Convergence</w:t>
            </w:r>
            <w:bookmarkEnd w:id="11"/>
          </w:p>
          <w:p w:rsidR="00136885" w:rsidRDefault="00136885" w:rsidP="00136885"/>
          <w:p w:rsidR="002C78A7" w:rsidRPr="003F440F" w:rsidRDefault="00136885" w:rsidP="00136885">
            <w:r>
              <w:t xml:space="preserve">Let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t xml:space="preserve"> be a </w:t>
            </w:r>
            <w:r w:rsidRPr="00136885">
              <w:rPr>
                <w:b/>
              </w:rPr>
              <w:t>sequence</w:t>
            </w:r>
            <w:r>
              <w:t xml:space="preserve"> of points in a metric space X. The sequence </w:t>
            </w:r>
            <w:r>
              <w:rPr>
                <w:b/>
              </w:rPr>
              <w:t>converges</w:t>
            </w:r>
            <w:r>
              <w:t xml:space="preserve"> to a point </w:t>
            </w:r>
            <m:oMath>
              <m:r>
                <w:rPr>
                  <w:rFonts w:ascii="Cambria Math" w:hAnsi="Cambria Math"/>
                </w:rPr>
                <m:t>p∈X</m:t>
              </m:r>
            </m:oMath>
            <w:r>
              <w:t xml:space="preserve"> if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oMath>
            <w:r>
              <w:t xml:space="preserve"> such that for </w:t>
            </w:r>
            <w:proofErr w:type="gramStart"/>
            <w:r>
              <w:t xml:space="preserve">every </w:t>
            </w:r>
            <m:oMath>
              <w:proofErr w:type="gramEnd"/>
              <m:r>
                <w:rPr>
                  <w:rFonts w:ascii="Cambria Math" w:hAnsi="Cambria Math"/>
                </w:rPr>
                <m:t>n&gt;N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,p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>.</w:t>
            </w:r>
            <w:r w:rsidR="003F440F">
              <w:t xml:space="preserve"> Else it </w:t>
            </w:r>
            <w:r w:rsidR="003F440F">
              <w:rPr>
                <w:b/>
              </w:rPr>
              <w:t>diverges</w:t>
            </w:r>
            <w:r w:rsidR="003F440F">
              <w:t>.</w:t>
            </w:r>
          </w:p>
          <w:p w:rsidR="002C78A7" w:rsidRDefault="0085739D" w:rsidP="002C78A7">
            <w:pPr>
              <w:pStyle w:val="ListParagraph"/>
              <w:numPr>
                <w:ilvl w:val="0"/>
                <w:numId w:val="13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 w:rsidR="002C78A7">
              <w:t xml:space="preserve"> </w:t>
            </w:r>
            <w:proofErr w:type="gramStart"/>
            <w:r w:rsidR="002C78A7">
              <w:t>converges</w:t>
            </w:r>
            <w:proofErr w:type="gramEnd"/>
            <w:r w:rsidR="002C78A7">
              <w:t xml:space="preserve"> to p if every open set containing p contains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2C78A7">
              <w:t xml:space="preserve"> for all but finitely many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2C78A7">
              <w:t>. (This is the definition of convergence in a topological space.)</w:t>
            </w:r>
          </w:p>
          <w:p w:rsidR="002C78A7" w:rsidRDefault="002C78A7" w:rsidP="002C78A7">
            <w:pPr>
              <w:pStyle w:val="ListParagraph"/>
              <w:numPr>
                <w:ilvl w:val="0"/>
                <w:numId w:val="13"/>
              </w:numPr>
            </w:pPr>
            <w:r>
              <w:t xml:space="preserve">If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t xml:space="preserve"> converges then it converges to a </w:t>
            </w:r>
            <w:proofErr w:type="gramStart"/>
            <w:r>
              <w:t xml:space="preserve">unique </w:t>
            </w:r>
            <m:oMath>
              <w:proofErr w:type="gramEnd"/>
              <m:r>
                <w:rPr>
                  <w:rFonts w:ascii="Cambria Math" w:hAnsi="Cambria Math"/>
                </w:rPr>
                <m:t>p∈X</m:t>
              </m:r>
            </m:oMath>
            <w:r>
              <w:t xml:space="preserve">, denoted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>
              <w:t>.</w:t>
            </w:r>
          </w:p>
          <w:p w:rsidR="002C78A7" w:rsidRDefault="002C78A7" w:rsidP="002C78A7">
            <w:pPr>
              <w:pStyle w:val="ListParagraph"/>
              <w:numPr>
                <w:ilvl w:val="0"/>
                <w:numId w:val="13"/>
              </w:numPr>
            </w:pPr>
            <w:r>
              <w:t xml:space="preserve">If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t xml:space="preserve"> converges then it is bounded.</w:t>
            </w:r>
          </w:p>
          <w:p w:rsidR="002C78A7" w:rsidRDefault="002C78A7" w:rsidP="002C78A7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 xml:space="preserve">If </w:t>
            </w:r>
            <m:oMath>
              <w:proofErr w:type="gramEnd"/>
              <m:r>
                <w:rPr>
                  <w:rFonts w:ascii="Cambria Math" w:hAnsi="Cambria Math"/>
                </w:rPr>
                <m:t>E⊆X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is a contact point of E iff there exists a sequence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t xml:space="preserve"> such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=p</m:t>
              </m:r>
            </m:oMath>
            <w:r>
              <w:t>.</w:t>
            </w:r>
          </w:p>
          <w:p w:rsidR="00A42AC7" w:rsidRDefault="00A42AC7" w:rsidP="00A42AC7"/>
          <w:p w:rsidR="00783F8F" w:rsidRPr="003F440F" w:rsidRDefault="00783F8F" w:rsidP="00783F8F">
            <w:pPr>
              <w:rPr>
                <w:i/>
              </w:rPr>
            </w:pPr>
            <w:r>
              <w:t xml:space="preserve">A </w:t>
            </w:r>
            <w:r w:rsidRPr="003F440F">
              <w:rPr>
                <w:b/>
              </w:rPr>
              <w:t>Cauchy sequence</w:t>
            </w:r>
            <w:r>
              <w:t xml:space="preserve"> is a sequence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such that for </w:t>
            </w:r>
            <w:proofErr w:type="gramStart"/>
            <w:r>
              <w:t xml:space="preserve">every </w:t>
            </w:r>
            <m:oMath>
              <w:proofErr w:type="gramEnd"/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, there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so that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 for all </w:t>
            </w:r>
            <m:oMath>
              <m:r>
                <w:rPr>
                  <w:rFonts w:ascii="Cambria Math" w:hAnsi="Cambria Math"/>
                </w:rPr>
                <m:t>m,n≥N</m:t>
              </m:r>
            </m:oMath>
            <w:r>
              <w:t xml:space="preserve">. In other words, letting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,…}</m:t>
              </m:r>
            </m:oMath>
            <w:r>
              <w:t xml:space="preserve"> and </w:t>
            </w:r>
            <w:proofErr w:type="gramStart"/>
            <w:r>
              <w:t xml:space="preserve">defining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/>
                </w:rPr>
                <m:t>diam</m:t>
              </m:r>
              <m:r>
                <w:rPr>
                  <w:rFonts w:ascii="Cambria Math" w:hAnsi="Cambria Math"/>
                </w:rPr>
                <m:t xml:space="preserve"> S=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r>
                    <w:rPr>
                      <w:rFonts w:ascii="Cambria Math" w:hAnsi="Cambria Math"/>
                    </w:rPr>
                    <m:t>{d(p,q)|p,q∈S}</m:t>
                  </m:r>
                </m:e>
              </m:func>
            </m:oMath>
            <w: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diam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>
              <w:t>.</w:t>
            </w:r>
          </w:p>
          <w:p w:rsidR="00783F8F" w:rsidRPr="00783F8F" w:rsidRDefault="00783F8F" w:rsidP="00A42AC7">
            <w:r>
              <w:rPr>
                <w:u w:val="single"/>
              </w:rPr>
              <w:t>Cauchy Criterion:</w:t>
            </w:r>
            <w:r>
              <w:t xml:space="preserve"> Every convergent sequence is Cauchy.</w:t>
            </w:r>
          </w:p>
          <w:p w:rsidR="00783F8F" w:rsidRDefault="00783F8F" w:rsidP="00A42AC7"/>
          <w:p w:rsidR="006D5155" w:rsidRPr="006D5155" w:rsidRDefault="006D5155" w:rsidP="00A42AC7">
            <w:r>
              <w:t xml:space="preserve">A sequence is </w:t>
            </w:r>
            <w:r w:rsidRPr="006D5155">
              <w:rPr>
                <w:b/>
              </w:rPr>
              <w:t>monotonically increasing</w:t>
            </w:r>
            <w:r>
              <w:rPr>
                <w:b/>
              </w:rPr>
              <w:t>,</w:t>
            </w:r>
            <w:r w:rsidRPr="006D5155">
              <w:rPr>
                <w:b/>
              </w:rPr>
              <w:t xml:space="preserve"> decreasing</w:t>
            </w:r>
            <w:r>
              <w:t xml:space="preserve"> </w:t>
            </w:r>
            <w:proofErr w:type="gramStart"/>
            <w:r>
              <w:t xml:space="preserve">if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t xml:space="preserve">, respectively. A </w:t>
            </w:r>
            <w:r w:rsidRPr="006D5155">
              <w:t>monotonically increasing, decreasing</w:t>
            </w:r>
            <w:r>
              <w:t xml:space="preserve"> sequence is convergent iff it is bounded above, below, respectively.</w:t>
            </w:r>
          </w:p>
          <w:p w:rsidR="006D5155" w:rsidRDefault="006D5155" w:rsidP="00A42AC7"/>
          <w:p w:rsidR="00A42AC7" w:rsidRDefault="00A42AC7" w:rsidP="00A42AC7">
            <w:r>
              <w:t>Basic properties (</w:t>
            </w:r>
            <w:proofErr w:type="gramStart"/>
            <w:r>
              <w:t xml:space="preserve">for </w:t>
            </w:r>
            <m:oMath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oMath>
            <w:r>
              <w:t xml:space="preserve">): 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=s,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=t</m:t>
              </m:r>
            </m:oMath>
            <w:r w:rsidR="003F440F">
              <w:t>.</w:t>
            </w:r>
          </w:p>
          <w:p w:rsidR="00A42AC7" w:rsidRPr="00A42AC7" w:rsidRDefault="0085739D" w:rsidP="00A42AC7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=s±t</m:t>
              </m:r>
            </m:oMath>
          </w:p>
          <w:p w:rsidR="00A42AC7" w:rsidRDefault="0085739D" w:rsidP="00A42AC7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</m:e>
              </m:func>
              <m:r>
                <w:rPr>
                  <w:rFonts w:ascii="Cambria Math" w:hAnsi="Cambria Math"/>
                </w:rPr>
                <m:t>=cs+d</m:t>
              </m:r>
            </m:oMath>
          </w:p>
          <w:p w:rsidR="00A42AC7" w:rsidRDefault="0085739D" w:rsidP="00A42AC7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=st</m:t>
              </m:r>
            </m:oMath>
          </w:p>
          <w:p w:rsidR="00A42AC7" w:rsidRDefault="0085739D" w:rsidP="00A42AC7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1/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=1/s</m:t>
              </m:r>
            </m:oMath>
            <w:r w:rsidR="00A42AC7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</w:p>
          <w:p w:rsidR="003F440F" w:rsidRDefault="003F440F" w:rsidP="00A42AC7">
            <w:pPr>
              <w:pStyle w:val="ListParagraph"/>
              <w:numPr>
                <w:ilvl w:val="0"/>
                <w:numId w:val="19"/>
              </w:numPr>
            </w:pPr>
            <w:r w:rsidRPr="006D5155">
              <w:rPr>
                <w:u w:val="single"/>
              </w:rPr>
              <w:t>Squeeze Theorem: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783F8F"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=L=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 w:rsidR="00783F8F">
              <w:t xml:space="preserve"> </w:t>
            </w:r>
            <w:proofErr w:type="gramStart"/>
            <w:r w:rsidR="00783F8F">
              <w:t xml:space="preserve">then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=L</m:t>
              </m:r>
            </m:oMath>
            <w:r w:rsidR="00783F8F">
              <w:t>.</w:t>
            </w:r>
          </w:p>
          <w:p w:rsidR="00A42AC7" w:rsidRDefault="003F440F" w:rsidP="003F440F">
            <w:r>
              <w:t xml:space="preserve">The same properties and definitions hold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are replace with functions defined on reals, letting the variable range over the reals.</w:t>
            </w:r>
          </w:p>
          <w:p w:rsidR="003F440F" w:rsidRDefault="003F440F" w:rsidP="003F440F"/>
          <w:p w:rsidR="00A42AC7" w:rsidRDefault="00A42AC7" w:rsidP="00A42AC7">
            <w:r>
              <w:t xml:space="preserve">A </w:t>
            </w:r>
            <w:r w:rsidRPr="00A42AC7">
              <w:rPr>
                <w:b/>
              </w:rPr>
              <w:t>subsequence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in the </w:t>
            </w:r>
            <w:proofErr w:type="gramStart"/>
            <w:r>
              <w:t xml:space="preserve">form </w:t>
            </w:r>
            <m:oMath>
              <w:proofErr w:type="gramEnd"/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</m:t>
              </m:r>
            </m:oMath>
            <w:r>
              <w:t xml:space="preserve"> are positive integers. The limits of subsequences are called subsequential limits.</w:t>
            </w:r>
          </w:p>
          <w:p w:rsidR="003F440F" w:rsidRDefault="00A42AC7" w:rsidP="003F440F">
            <w:pPr>
              <w:pStyle w:val="ListParagraph"/>
              <w:numPr>
                <w:ilvl w:val="0"/>
                <w:numId w:val="19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a sequence in a compact metric space </w:t>
            </w:r>
            <w:r w:rsidR="003F440F">
              <w:t xml:space="preserve">X, then some subsequence of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3F440F">
              <w:t xml:space="preserve"> converges to a point of X. In particular, every bounded subsequence of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R^</m:t>
              </m:r>
              <m:r>
                <w:rPr>
                  <w:rFonts w:ascii="Cambria Math" w:hAnsi="Cambria Math"/>
                </w:rPr>
                <m:t>k</m:t>
              </m:r>
            </m:oMath>
            <w:r w:rsidR="003F440F">
              <w:t xml:space="preserve"> contains a convergent subsequence.</w:t>
            </w:r>
          </w:p>
          <w:p w:rsidR="003F440F" w:rsidRPr="00A42AC7" w:rsidRDefault="003F440F" w:rsidP="003F440F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subsequential</w:t>
            </w:r>
            <w:proofErr w:type="spellEnd"/>
            <w:r>
              <w:t xml:space="preserve"> limits for a closed subset.</w:t>
            </w:r>
          </w:p>
          <w:p w:rsidR="00136885" w:rsidRDefault="00136885" w:rsidP="00136885"/>
          <w:p w:rsidR="000D10EB" w:rsidRDefault="000D10EB" w:rsidP="00136885">
            <w:proofErr w:type="spellStart"/>
            <w:r w:rsidRPr="00C21C05">
              <w:rPr>
                <w:u w:val="single"/>
              </w:rPr>
              <w:t>Césaro-Stolz</w:t>
            </w:r>
            <w:proofErr w:type="spellEnd"/>
            <w:r w:rsidR="00C21C05" w:rsidRPr="00C21C05">
              <w:rPr>
                <w:u w:val="single"/>
              </w:rPr>
              <w:t xml:space="preserve"> Lemma:</w:t>
            </w:r>
            <w:r w:rsidR="00C21C05">
              <w:t xml:space="preserve"> Let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21C05">
              <w:t xml:space="preserve"> be two sequences of real numbers and suppose either of the following holds.</w:t>
            </w:r>
          </w:p>
          <w:p w:rsidR="00C21C05" w:rsidRDefault="0085739D" w:rsidP="00C21C05">
            <w:pPr>
              <w:pStyle w:val="ListParagraph"/>
              <w:numPr>
                <w:ilvl w:val="0"/>
                <w:numId w:val="36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 w:rsidR="00C21C05">
              <w:t xml:space="preserve"> </w:t>
            </w:r>
            <w:proofErr w:type="gramStart"/>
            <w:r w:rsidR="00C21C05">
              <w:t>and</w:t>
            </w:r>
            <w:proofErr w:type="gramEnd"/>
            <w:r w:rsidR="00C21C05">
              <w:t xml:space="preserve">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="00C21C05">
              <w:t xml:space="preserve"> is decreasing for sufficiently large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21C05">
              <w:t>.</w:t>
            </w:r>
          </w:p>
          <w:p w:rsidR="00C21C05" w:rsidRDefault="0085739D" w:rsidP="00C21C05">
            <w:pPr>
              <w:pStyle w:val="ListParagraph"/>
              <w:numPr>
                <w:ilvl w:val="0"/>
                <w:numId w:val="36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=∞</m:t>
              </m:r>
            </m:oMath>
            <w:r w:rsidR="00C21C05">
              <w:t xml:space="preserve"> </w:t>
            </w:r>
            <w:proofErr w:type="gramStart"/>
            <w:r w:rsidR="00C21C05">
              <w:t>and</w:t>
            </w:r>
            <w:proofErr w:type="gramEnd"/>
            <w:r w:rsidR="00C21C05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C21C05">
              <w:t xml:space="preserve"> is increasing for sufficiently large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21C05">
              <w:t>.</w:t>
            </w:r>
          </w:p>
          <w:p w:rsidR="00C21C05" w:rsidRPr="00C21C05" w:rsidRDefault="00C21C05" w:rsidP="00C21C05">
            <w:proofErr w:type="gramStart"/>
            <w:r>
              <w:t xml:space="preserve">Then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>
              <w:t>, provided the latter limit exists.</w:t>
            </w:r>
          </w:p>
          <w:p w:rsidR="000D10EB" w:rsidRPr="00136885" w:rsidRDefault="000D10EB" w:rsidP="00136885"/>
        </w:tc>
      </w:tr>
      <w:tr w:rsidR="003F440F" w:rsidRPr="004F39F0" w:rsidTr="001E6681">
        <w:tc>
          <w:tcPr>
            <w:tcW w:w="1017" w:type="dxa"/>
          </w:tcPr>
          <w:p w:rsidR="003F440F" w:rsidRDefault="003F440F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3-2</w:t>
            </w:r>
          </w:p>
        </w:tc>
        <w:tc>
          <w:tcPr>
            <w:tcW w:w="9999" w:type="dxa"/>
          </w:tcPr>
          <w:p w:rsidR="003F440F" w:rsidRDefault="003F440F" w:rsidP="00136885">
            <w:pPr>
              <w:pStyle w:val="Heading2"/>
            </w:pPr>
            <w:bookmarkStart w:id="12" w:name="_Toc261340397"/>
            <w:r>
              <w:t xml:space="preserve">Lim </w:t>
            </w:r>
            <w:proofErr w:type="spellStart"/>
            <w:proofErr w:type="gramStart"/>
            <w:r>
              <w:t>inf</w:t>
            </w:r>
            <w:proofErr w:type="spellEnd"/>
            <w:proofErr w:type="gramEnd"/>
            <w:r>
              <w:t xml:space="preserve"> and Lim sup</w:t>
            </w:r>
            <w:bookmarkEnd w:id="12"/>
          </w:p>
          <w:p w:rsidR="003F440F" w:rsidRDefault="003F440F" w:rsidP="003F440F"/>
          <w:p w:rsidR="003F440F" w:rsidRDefault="003F440F" w:rsidP="003F440F">
            <w:r>
              <w:lastRenderedPageBreak/>
              <w:t xml:space="preserve">Given a </w:t>
            </w:r>
            <w:proofErr w:type="gramStart"/>
            <w:r>
              <w:t xml:space="preserve">sequence </w:t>
            </w:r>
            <m:oMath>
              <w:proofErr w:type="gramEnd"/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,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,…}</m:t>
              </m:r>
            </m:oMath>
            <w:r>
              <w:t xml:space="preserve">. </w:t>
            </w:r>
            <w:r w:rsidR="00783F8F"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 w:rsidR="00783F8F">
              <w:t xml:space="preserve"> </w:t>
            </w:r>
            <w:proofErr w:type="gramStart"/>
            <w:r w:rsidR="00783F8F">
              <w:t xml:space="preserve">and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 w:rsidR="00783F8F">
              <w:t>.</w:t>
            </w:r>
            <w:r w:rsidR="008D6D55">
              <w:t xml:space="preserve"> </w:t>
            </w:r>
            <w:r>
              <w:t>Define</w:t>
            </w:r>
          </w:p>
          <w:p w:rsidR="003F440F" w:rsidRDefault="0085739D" w:rsidP="003F440F">
            <w:pPr>
              <w:pStyle w:val="ListParagraph"/>
              <w:numPr>
                <w:ilvl w:val="0"/>
                <w:numId w:val="21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</w:p>
          <w:p w:rsidR="00783F8F" w:rsidRDefault="0085739D" w:rsidP="00783F8F">
            <w:pPr>
              <w:pStyle w:val="ListParagraph"/>
              <w:numPr>
                <w:ilvl w:val="0"/>
                <w:numId w:val="21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</w:p>
          <w:p w:rsidR="006D5155" w:rsidRDefault="006D5155" w:rsidP="00783F8F">
            <w:r>
              <w:t>Properties:</w:t>
            </w:r>
          </w:p>
          <w:p w:rsidR="003F440F" w:rsidRDefault="00783F8F" w:rsidP="006D5155">
            <w:pPr>
              <w:pStyle w:val="ListParagraph"/>
              <w:numPr>
                <w:ilvl w:val="0"/>
                <w:numId w:val="22"/>
              </w:numPr>
            </w:pPr>
            <w:r>
              <w:t xml:space="preserve">Any sequence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has a </w:t>
            </w:r>
            <w:r w:rsidR="006D5155">
              <w:t xml:space="preserve">monotonic </w:t>
            </w:r>
            <w:r>
              <w:t xml:space="preserve">subsequence converging </w:t>
            </w:r>
            <w:proofErr w:type="gramStart"/>
            <w:r>
              <w:t xml:space="preserve">to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</m:oMath>
            <w: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</m:oMath>
            <w:r>
              <w:t xml:space="preserve"> (allowing </w:t>
            </w:r>
            <m:oMath>
              <m:r>
                <w:rPr>
                  <w:rFonts w:ascii="Cambria Math" w:hAnsi="Cambria Math"/>
                </w:rPr>
                <m:t>∞,-∞</m:t>
              </m:r>
            </m:oMath>
            <w:r>
              <w:t>).</w:t>
            </w:r>
          </w:p>
          <w:p w:rsidR="006D5155" w:rsidRDefault="006D5155" w:rsidP="006D5155">
            <w:pPr>
              <w:pStyle w:val="ListParagraph"/>
              <w:numPr>
                <w:ilvl w:val="0"/>
                <w:numId w:val="22"/>
              </w:numPr>
            </w:pPr>
            <w:r>
              <w:t xml:space="preserve">Let S be the set of </w:t>
            </w:r>
            <w:proofErr w:type="spellStart"/>
            <w:r>
              <w:t>subsequential</w:t>
            </w:r>
            <w:proofErr w:type="spellEnd"/>
            <w:r>
              <w:t xml:space="preserve"> limit points (</w:t>
            </w:r>
            <w:proofErr w:type="gramStart"/>
            <w:r>
              <w:t xml:space="preserve">including </w:t>
            </w:r>
            <m:oMath>
              <w:proofErr w:type="gramEnd"/>
              <m:r>
                <w:rPr>
                  <w:rFonts w:ascii="Cambria Math" w:hAnsi="Cambria Math"/>
                </w:rPr>
                <m:t>±∞</m:t>
              </m:r>
            </m:oMath>
            <w:r>
              <w:t>). Then</w:t>
            </w:r>
          </w:p>
          <w:p w:rsidR="006D5155" w:rsidRDefault="0085739D" w:rsidP="006D5155">
            <w:pPr>
              <w:pStyle w:val="ListParagraph"/>
              <w:numPr>
                <w:ilvl w:val="1"/>
                <w:numId w:val="22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</m:oMath>
          </w:p>
          <w:p w:rsidR="006D5155" w:rsidRDefault="0085739D" w:rsidP="006D5155">
            <w:pPr>
              <w:pStyle w:val="ListParagraph"/>
              <w:numPr>
                <w:ilvl w:val="1"/>
                <w:numId w:val="22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</m:oMath>
          </w:p>
          <w:p w:rsidR="006D5155" w:rsidRPr="003F440F" w:rsidRDefault="006D5155" w:rsidP="00783F8F"/>
        </w:tc>
      </w:tr>
      <w:tr w:rsidR="00E6684E" w:rsidRPr="004F39F0" w:rsidTr="001E6681">
        <w:tc>
          <w:tcPr>
            <w:tcW w:w="1017" w:type="dxa"/>
          </w:tcPr>
          <w:p w:rsidR="00E6684E" w:rsidRDefault="00E6684E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3-3</w:t>
            </w:r>
          </w:p>
        </w:tc>
        <w:tc>
          <w:tcPr>
            <w:tcW w:w="9999" w:type="dxa"/>
          </w:tcPr>
          <w:p w:rsidR="00E6684E" w:rsidRDefault="00E6684E" w:rsidP="00E6684E">
            <w:pPr>
              <w:pStyle w:val="Heading2"/>
            </w:pPr>
            <w:bookmarkStart w:id="13" w:name="_Toc261340398"/>
            <w:r>
              <w:t>Construction of the Reals 2: Cauchy Sequences</w:t>
            </w:r>
            <w:bookmarkEnd w:id="13"/>
          </w:p>
          <w:p w:rsidR="00E6684E" w:rsidRDefault="00E6684E" w:rsidP="00E6684E"/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w:r>
              <w:t xml:space="preserve">Identify the real numbers with equivalence classes of Cauchy sequences of rational numbers. Two sequences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are equivalent </w:t>
            </w:r>
            <w:proofErr w:type="gramStart"/>
            <w:r>
              <w:t xml:space="preserve">if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>
              <w:t>. Each rational number is associated with its constant sequence.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w:r>
              <w:t xml:space="preserve">Define addition and multiplication as </w:t>
            </w:r>
            <w:proofErr w:type="spellStart"/>
            <w:r>
              <w:t>termwise</w:t>
            </w:r>
            <w:proofErr w:type="spellEnd"/>
            <w:r>
              <w:t xml:space="preserve"> addition and multiplication, and show it is well-defined.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w:r>
              <w:t>For the multiplicative inverse, take the reciprocal of all terms, except those that are 0. (Sequence is eventually nonzero.)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w:r>
              <w:t xml:space="preserve">Structure of ordered field: A real number is positive (greater than 0) if the sequence is eventually positive. </w:t>
            </w:r>
            <m:oMath>
              <m:r>
                <w:rPr>
                  <w:rFonts w:ascii="Cambria Math" w:hAnsi="Cambria Math"/>
                </w:rPr>
                <m:t>s&gt;t</m:t>
              </m:r>
            </m:oMath>
            <w:r>
              <w:t xml:space="preserve"> </w:t>
            </w:r>
            <w:proofErr w:type="gramStart"/>
            <w:r>
              <w:t>if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s-t</m:t>
              </m:r>
            </m:oMath>
            <w:r>
              <w:t xml:space="preserve"> is positive. Check the order axioms.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Archimedean: We can find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t xml:space="preserve"> so the terms of a given positive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are eventually at least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t>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Q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dense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>: follows from construction.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  <w:proofErr w:type="gramStart"/>
            <w:r>
              <w:t>has</w:t>
            </w:r>
            <w:proofErr w:type="gramEnd"/>
            <w:r>
              <w:t xml:space="preserve"> the LUB property: Construct real sequences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of upper and lower bounds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</m:oMath>
            <w:r>
              <w:t xml:space="preserve"> so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(you can make it halve each time).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</w:t>
            </w:r>
            <w:proofErr w:type="gramStart"/>
            <w:r>
              <w:t>approach</w:t>
            </w:r>
            <w:proofErr w:type="gramEnd"/>
            <w:r>
              <w:t xml:space="preserve"> the same real number, the sup.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7"/>
              </w:num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complete: </w:t>
            </w:r>
            <m:oMath>
              <m:r>
                <w:rPr>
                  <w:rFonts w:ascii="Cambria Math" w:hAnsi="Cambria Math"/>
                </w:rPr>
                <m:t>δ-ε</m:t>
              </m:r>
            </m:oMath>
            <w:r>
              <w:t xml:space="preserve"> funness.</w:t>
            </w:r>
          </w:p>
          <w:p w:rsidR="00E6684E" w:rsidRDefault="00E6684E" w:rsidP="00136885">
            <w:pPr>
              <w:pStyle w:val="Heading2"/>
            </w:pPr>
          </w:p>
        </w:tc>
      </w:tr>
      <w:tr w:rsidR="00E6684E" w:rsidRPr="004F39F0" w:rsidTr="001E6681">
        <w:tc>
          <w:tcPr>
            <w:tcW w:w="1017" w:type="dxa"/>
          </w:tcPr>
          <w:p w:rsidR="00E6684E" w:rsidRDefault="00E6684E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3-4</w:t>
            </w:r>
          </w:p>
        </w:tc>
        <w:tc>
          <w:tcPr>
            <w:tcW w:w="9999" w:type="dxa"/>
          </w:tcPr>
          <w:p w:rsidR="00E6684E" w:rsidRDefault="00E6684E" w:rsidP="00E6684E">
            <w:pPr>
              <w:pStyle w:val="Heading2"/>
            </w:pPr>
            <w:bookmarkStart w:id="14" w:name="_Toc261340399"/>
            <w:r>
              <w:t>Completion</w:t>
            </w:r>
            <w:bookmarkEnd w:id="14"/>
          </w:p>
          <w:p w:rsidR="00E6684E" w:rsidRDefault="00E6684E" w:rsidP="00E6684E"/>
          <w:p w:rsidR="00E6684E" w:rsidRDefault="00E6684E" w:rsidP="00E6684E">
            <w:r>
              <w:t xml:space="preserve">In a </w:t>
            </w:r>
            <w:r>
              <w:rPr>
                <w:b/>
              </w:rPr>
              <w:t>complete</w:t>
            </w:r>
            <w:r>
              <w:t xml:space="preserve"> metric space, every convergent sequence is Cauchy.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20"/>
              </w:numPr>
            </w:pPr>
            <w:r>
              <w:t>Every compact metric space is complete.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20"/>
              </w:numPr>
            </w:pPr>
            <w:r>
              <w:t xml:space="preserve">Any Euclidean space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is complete.</w:t>
            </w:r>
          </w:p>
          <w:p w:rsidR="00E6684E" w:rsidRDefault="00E6684E" w:rsidP="00E6684E">
            <w:r>
              <w:t xml:space="preserve">Each metric space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has a completion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: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8"/>
              </w:numPr>
            </w:pPr>
            <w:r>
              <w:t xml:space="preserve">The elements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are equivalence classes of Cauchy sequences </w:t>
            </w:r>
            <w:proofErr w:type="gramStart"/>
            <w:r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X</m:t>
              </m:r>
            </m:oMath>
            <w:r>
              <w:t xml:space="preserve">. Two sequences are equivalent </w:t>
            </w:r>
            <w:proofErr w:type="gramStart"/>
            <w:r>
              <w:t xml:space="preserve">if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>
              <w:t xml:space="preserve">. Each </w:t>
            </w:r>
            <m:oMath>
              <m:r>
                <w:rPr>
                  <w:rFonts w:ascii="Cambria Math" w:hAnsi="Cambria Math"/>
                </w:rPr>
                <m:t>p∈X</m:t>
              </m:r>
            </m:oMath>
            <w:r>
              <w:t xml:space="preserve"> is associated with a constant sequence.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8"/>
              </w:numPr>
            </w:pPr>
            <w:r>
              <w:t xml:space="preserve">Define distance </w:t>
            </w:r>
            <w:proofErr w:type="gramStart"/>
            <w:r>
              <w:t xml:space="preserve">by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t>.</w:t>
            </w:r>
          </w:p>
          <w:p w:rsidR="00E6684E" w:rsidRDefault="0085739D" w:rsidP="00E6684E">
            <w:pPr>
              <w:pStyle w:val="ListParagraph"/>
              <w:numPr>
                <w:ilvl w:val="0"/>
                <w:numId w:val="38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E6684E">
              <w:t xml:space="preserve"> </w:t>
            </w:r>
            <w:proofErr w:type="gramStart"/>
            <w:r w:rsidR="00E6684E">
              <w:t>is</w:t>
            </w:r>
            <w:proofErr w:type="gramEnd"/>
            <w:r w:rsidR="00E6684E">
              <w:t xml:space="preserve"> complete: </w:t>
            </w:r>
            <m:oMath>
              <m:r>
                <w:rPr>
                  <w:rFonts w:ascii="Cambria Math" w:hAnsi="Cambria Math"/>
                </w:rPr>
                <m:t>δ-ε</m:t>
              </m:r>
            </m:oMath>
            <w:r w:rsidR="00E6684E">
              <w:t xml:space="preserve"> funness.</w:t>
            </w:r>
          </w:p>
          <w:p w:rsidR="00E6684E" w:rsidRDefault="00E6684E" w:rsidP="00E6684E">
            <w:pPr>
              <w:pStyle w:val="ListParagraph"/>
              <w:numPr>
                <w:ilvl w:val="0"/>
                <w:numId w:val="38"/>
              </w:num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dense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if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complete.</w:t>
            </w:r>
          </w:p>
          <w:p w:rsidR="00E6684E" w:rsidRPr="003F440F" w:rsidRDefault="00E6684E" w:rsidP="00E6684E"/>
        </w:tc>
      </w:tr>
      <w:tr w:rsidR="00E6684E" w:rsidRPr="004F39F0" w:rsidTr="001E6681">
        <w:tc>
          <w:tcPr>
            <w:tcW w:w="1017" w:type="dxa"/>
          </w:tcPr>
          <w:p w:rsidR="00E6684E" w:rsidRDefault="00E6684E" w:rsidP="00E6684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3-5</w:t>
            </w:r>
          </w:p>
        </w:tc>
        <w:tc>
          <w:tcPr>
            <w:tcW w:w="9999" w:type="dxa"/>
          </w:tcPr>
          <w:p w:rsidR="00E6684E" w:rsidRDefault="00E6684E" w:rsidP="00136885">
            <w:pPr>
              <w:pStyle w:val="Heading2"/>
            </w:pPr>
            <w:bookmarkStart w:id="15" w:name="_Toc261340400"/>
            <w:r>
              <w:t>Infinite Series</w:t>
            </w:r>
            <w:bookmarkEnd w:id="15"/>
          </w:p>
          <w:p w:rsidR="00E6684E" w:rsidRDefault="00E6684E" w:rsidP="003F440F"/>
          <w:p w:rsidR="00E6684E" w:rsidRDefault="00E6684E" w:rsidP="003F440F">
            <w:r>
              <w:t xml:space="preserve">The partial sums of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</w:t>
            </w:r>
            <w:proofErr w:type="gramStart"/>
            <w:r>
              <w:t xml:space="preserve">are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oMath>
            <w:r>
              <w:t>. Define</w:t>
            </w:r>
          </w:p>
          <w:p w:rsidR="00E6684E" w:rsidRDefault="0085739D" w:rsidP="003F440F"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E6684E" w:rsidRDefault="00E6684E" w:rsidP="003F440F">
            <w:r>
              <w:lastRenderedPageBreak/>
              <w:t>The sum converges if this limit exists; else it diverges. Infinite products are defined similarly.</w:t>
            </w:r>
          </w:p>
          <w:p w:rsidR="00E6684E" w:rsidRDefault="00E6684E" w:rsidP="003F440F"/>
          <w:p w:rsidR="00E6684E" w:rsidRDefault="00E6684E" w:rsidP="003F440F">
            <w:r>
              <w:t>Convergence/ Divergence Tests:</w:t>
            </w:r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Divergence Theorem:</w:t>
            </w:r>
            <w:r>
              <w:t xml:space="preserve"> 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 </w:t>
            </w:r>
            <w:proofErr w:type="gramStart"/>
            <w:r>
              <w:t xml:space="preserve">then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>
              <w:t>.</w:t>
            </w:r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t>A series of nonnegative terms converges iff its partial sums form a bounded sequence.</w:t>
            </w:r>
          </w:p>
          <w:p w:rsidR="00E6684E" w:rsidRDefault="005C20C3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Basic</w:t>
            </w:r>
            <w:r w:rsidR="00E6684E">
              <w:rPr>
                <w:u w:val="single"/>
              </w:rPr>
              <w:t xml:space="preserve"> Comparison Test:</w:t>
            </w:r>
            <w:r w:rsidR="00E6684E">
              <w:t xml:space="preserve"> Suppose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oMath>
            <w:r w:rsidR="00E6684E">
              <w:t xml:space="preserve"> for </w:t>
            </w:r>
            <w:proofErr w:type="gramStart"/>
            <w:r w:rsidR="00E6684E">
              <w:t xml:space="preserve">all </w:t>
            </w:r>
            <m:oMath>
              <w:proofErr w:type="gramEnd"/>
              <m:r>
                <w:rPr>
                  <w:rFonts w:ascii="Cambria Math" w:hAnsi="Cambria Math"/>
                </w:rPr>
                <m:t>n≥N</m:t>
              </m:r>
            </m:oMath>
            <w:r w:rsidR="00E6684E">
              <w:t>.</w:t>
            </w:r>
          </w:p>
          <w:p w:rsidR="00E6684E" w:rsidRDefault="00E6684E" w:rsidP="003560CD">
            <w:pPr>
              <w:pStyle w:val="ListParagraph"/>
              <w:numPr>
                <w:ilvl w:val="1"/>
                <w:numId w:val="23"/>
              </w:numPr>
            </w:pPr>
            <w:r>
              <w:t xml:space="preserve">(Convergence) 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 then so </w:t>
            </w:r>
            <w:proofErr w:type="gramStart"/>
            <w:r>
              <w:t xml:space="preserve">does </w:t>
            </w:r>
            <m:oMath>
              <w:proofErr w:type="gramEnd"/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>.</w:t>
            </w:r>
          </w:p>
          <w:p w:rsidR="00E6684E" w:rsidRPr="00801473" w:rsidRDefault="00E6684E" w:rsidP="003560CD">
            <w:pPr>
              <w:pStyle w:val="ListParagraph"/>
              <w:numPr>
                <w:ilvl w:val="1"/>
                <w:numId w:val="23"/>
              </w:numPr>
            </w:pPr>
            <w:r>
              <w:t xml:space="preserve">(Divergence) 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diverges then so </w:t>
            </w:r>
            <w:proofErr w:type="gramStart"/>
            <w:r>
              <w:t xml:space="preserve">does </w:t>
            </w:r>
            <m:oMath>
              <w:proofErr w:type="gramEnd"/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>.</w:t>
            </w:r>
          </w:p>
          <w:p w:rsidR="005C20C3" w:rsidRPr="00801473" w:rsidRDefault="00E6684E" w:rsidP="005C20C3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Limit Comparison Test:</w:t>
            </w:r>
            <w:r w:rsidR="005C20C3">
              <w:t xml:space="preserve"> Let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5C20C3">
              <w:t xml:space="preserve"> be eventually positive sequences.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 w:rsidR="005C20C3">
              <w:t xml:space="preserve"> is finite and nonzero,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5C20C3">
              <w:t xml:space="preserve"> and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5C20C3">
              <w:t xml:space="preserve"> either both converge or both diverge.</w:t>
            </w:r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Ratio Test:</w:t>
            </w:r>
            <w:r>
              <w:t xml:space="preserve"> Let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be a sequence of nonzero terms.</w:t>
            </w:r>
          </w:p>
          <w:p w:rsidR="00E6684E" w:rsidRDefault="00E6684E" w:rsidP="0060693E">
            <w:pPr>
              <w:pStyle w:val="ListParagraph"/>
              <w:numPr>
                <w:ilvl w:val="1"/>
                <w:numId w:val="23"/>
              </w:numPr>
            </w:pPr>
            <w: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&lt;1</m:t>
              </m:r>
            </m:oMath>
            <w:r>
              <w:t xml:space="preserve">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converges.</w:t>
            </w:r>
          </w:p>
          <w:p w:rsidR="00E6684E" w:rsidRPr="00801473" w:rsidRDefault="00E6684E" w:rsidP="0060693E">
            <w:pPr>
              <w:pStyle w:val="ListParagraph"/>
              <w:numPr>
                <w:ilvl w:val="1"/>
                <w:numId w:val="23"/>
              </w:numPr>
            </w:pPr>
            <w: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≥1</m:t>
                  </m:r>
                </m:e>
              </m:func>
            </m:oMath>
            <w:r>
              <w:t xml:space="preserve">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diverges.</w:t>
            </w:r>
          </w:p>
          <w:p w:rsidR="00E6684E" w:rsidRPr="003560CD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Root Test:</w:t>
            </w:r>
            <w:r>
              <w:t xml:space="preserve"> </w:t>
            </w:r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l=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rad>
                </m:e>
              </m:func>
            </m:oMath>
            <w:r>
              <w:t xml:space="preserve">. </w:t>
            </w:r>
          </w:p>
          <w:p w:rsidR="00E6684E" w:rsidRDefault="00E6684E" w:rsidP="003560CD">
            <w:pPr>
              <w:pStyle w:val="ListParagraph"/>
              <w:numPr>
                <w:ilvl w:val="1"/>
                <w:numId w:val="23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l&lt;1</m:t>
              </m:r>
            </m:oMath>
            <w:r>
              <w:t xml:space="preserve">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converges.</w:t>
            </w:r>
          </w:p>
          <w:p w:rsidR="00E6684E" w:rsidRPr="00801473" w:rsidRDefault="00E6684E" w:rsidP="003560CD">
            <w:pPr>
              <w:pStyle w:val="ListParagraph"/>
              <w:numPr>
                <w:ilvl w:val="1"/>
                <w:numId w:val="23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l&gt;1</m:t>
              </m:r>
            </m:oMath>
            <w:r>
              <w:t xml:space="preserve">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diverges. If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rad>
              <m:r>
                <w:rPr>
                  <w:rFonts w:ascii="Cambria Math" w:hAnsi="Cambria Math"/>
                </w:rPr>
                <m:t>≥1</m:t>
              </m:r>
            </m:oMath>
            <w:r>
              <w:t xml:space="preserve"> for infinitely many distinct values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diverges.</w:t>
            </w:r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Cauchy’s Condensation Criterion:</w:t>
            </w:r>
            <w:r>
              <w:t xml:space="preserve"> Suppose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nonincreasing.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</w:t>
            </w:r>
            <w:proofErr w:type="gramStart"/>
            <w:r>
              <w:t>converges</w:t>
            </w:r>
            <w:proofErr w:type="gramEnd"/>
            <w:r>
              <w:t xml:space="preserve"> iff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sub>
                  </m:sSub>
                </m:e>
              </m:nary>
            </m:oMath>
            <w:r>
              <w:t xml:space="preserve"> converges.</w:t>
            </w:r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P-Test:</w:t>
            </w:r>
            <w:r>
              <w:t xml:space="preserve">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oMath>
            <w:r>
              <w:t xml:space="preserve"> converges </w:t>
            </w:r>
            <w:proofErr w:type="gramStart"/>
            <w:r>
              <w:t xml:space="preserve">iff </w:t>
            </w:r>
            <m:oMath>
              <w:proofErr w:type="gramEnd"/>
              <m:r>
                <w:rPr>
                  <w:rFonts w:ascii="Cambria Math" w:hAnsi="Cambria Math"/>
                </w:rPr>
                <m:t>p&lt;-1</m:t>
              </m:r>
            </m:oMath>
            <w:r>
              <w:t>.</w:t>
            </w:r>
          </w:p>
          <w:p w:rsidR="00E6684E" w:rsidRPr="00801473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Absolute Convergence:</w:t>
            </w:r>
            <w:r>
              <w:t xml:space="preserve"> 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oMath>
            <w:r>
              <w:t xml:space="preserve"> converges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converges. It is said to </w:t>
            </w:r>
            <w:r>
              <w:rPr>
                <w:b/>
              </w:rPr>
              <w:t>converge absolutely</w:t>
            </w:r>
            <w:r>
              <w:t>.</w:t>
            </w:r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r>
              <w:rPr>
                <w:u w:val="single"/>
              </w:rPr>
              <w:t>Alternating Series (Leibniz) Test:</w:t>
            </w:r>
            <w:r>
              <w:t xml:space="preserve"> If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 w:rsidR="005C20C3">
              <w:t xml:space="preserve"> for all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5C20C3">
              <w:t xml:space="preserve"> </w:t>
            </w:r>
            <w:proofErr w:type="gramStart"/>
            <w:r w:rsidR="005C20C3">
              <w:t xml:space="preserve">and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oMath>
            <w:r>
              <w:t xml:space="preserve">,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converges.</w:t>
            </w:r>
            <w:r w:rsidR="005C20C3">
              <w:t xml:space="preserve"> If the series converges but does not converge absolutely, it converges </w:t>
            </w:r>
            <w:r w:rsidR="005C20C3">
              <w:rPr>
                <w:b/>
              </w:rPr>
              <w:t>conditionally</w:t>
            </w:r>
            <w:r w:rsidR="005C20C3">
              <w:t>.</w:t>
            </w:r>
          </w:p>
          <w:p w:rsidR="005C20C3" w:rsidRPr="005C20C3" w:rsidRDefault="005C20C3" w:rsidP="005C20C3">
            <w:pPr>
              <w:pStyle w:val="ListParagraph"/>
              <w:numPr>
                <w:ilvl w:val="1"/>
                <w:numId w:val="23"/>
              </w:numPr>
              <w:rPr>
                <w:u w:val="single"/>
              </w:rPr>
            </w:pPr>
            <w:r w:rsidRPr="005C20C3">
              <w:rPr>
                <w:u w:val="single"/>
              </w:rPr>
              <w:t>Alternating Series Approximation Theorem:</w:t>
            </w:r>
            <w:r>
              <w:t xml:space="preserve"> Suppose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satisfies the conditions above. Then the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th partial sum approximates the infinite series with an error of at most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oMath>
            <w:r>
              <w:t>:</w:t>
            </w:r>
            <w:r>
              <w:br/>
            </w: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n=m+1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</m:oMath>
            </m:oMathPara>
          </w:p>
          <w:p w:rsidR="00E6684E" w:rsidRDefault="00E6684E" w:rsidP="00694561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rPr>
                <w:u w:val="single"/>
              </w:rPr>
              <w:t>Kummer’s</w:t>
            </w:r>
            <w:proofErr w:type="spellEnd"/>
            <w:r>
              <w:rPr>
                <w:u w:val="single"/>
              </w:rPr>
              <w:t xml:space="preserve"> Test:</w:t>
            </w:r>
            <w:r>
              <w:t xml:space="preserve"> Let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be positive sequences. Suppose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nary>
            </m:oMath>
            <w:r>
              <w:t xml:space="preserve"> diverges and </w:t>
            </w: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t xml:space="preserve">.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converges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r>
                        <w:rPr>
                          <w:rFonts w:ascii="Cambria Math" w:hAnsi="Cambria Math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&gt;0</m:t>
              </m:r>
            </m:oMath>
            <w:r>
              <w:t xml:space="preserve"> and diverges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oMath>
            <w:r>
              <w:t xml:space="preserve"> for </w:t>
            </w:r>
            <w:proofErr w:type="gramStart"/>
            <w:r>
              <w:t xml:space="preserve">all </w:t>
            </w:r>
            <m:oMath>
              <w:proofErr w:type="gramEnd"/>
              <m:r>
                <w:rPr>
                  <w:rFonts w:ascii="Cambria Math" w:hAnsi="Cambria Math"/>
                </w:rPr>
                <m:t>n</m:t>
              </m:r>
            </m:oMath>
            <w:r>
              <w:t>.</w:t>
            </w:r>
          </w:p>
          <w:p w:rsidR="00E6684E" w:rsidRDefault="00E6684E" w:rsidP="003F440F">
            <w:r>
              <w:t>For products:</w:t>
            </w:r>
          </w:p>
          <w:p w:rsidR="00E6684E" w:rsidRPr="0060693E" w:rsidRDefault="00E6684E" w:rsidP="0060693E">
            <w:proofErr w:type="spellStart"/>
            <w:r>
              <w:rPr>
                <w:u w:val="single"/>
              </w:rPr>
              <w:t>Coriolis</w:t>
            </w:r>
            <w:proofErr w:type="spellEnd"/>
            <w:r>
              <w:rPr>
                <w:u w:val="single"/>
              </w:rPr>
              <w:t xml:space="preserve"> Test:</w:t>
            </w:r>
            <w:r>
              <w:t xml:space="preserve"> 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nary>
            </m:oMath>
            <w:r>
              <w:t xml:space="preserve"> and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nary>
            </m:oMath>
            <w:r>
              <w:t xml:space="preserve"> converge, then so </w:t>
            </w:r>
            <w:proofErr w:type="gramStart"/>
            <w:r>
              <w:t xml:space="preserve">does </w:t>
            </w:r>
            <m:oMath>
              <w:proofErr w:type="gramEnd"/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>
              <w:t>. (Pf. Take ln and use Taylor expansion.)</w:t>
            </w:r>
          </w:p>
          <w:p w:rsidR="00E6684E" w:rsidRDefault="00E6684E" w:rsidP="003F440F"/>
          <w:p w:rsidR="00E6684E" w:rsidRDefault="00E6684E" w:rsidP="003F440F">
            <w:r>
              <w:t xml:space="preserve">Let </w:t>
            </w:r>
            <m:oMath>
              <m:r>
                <w:rPr>
                  <w:rFonts w:ascii="Cambria Math" w:hAnsi="Cambria Math"/>
                </w:rPr>
                <m:t>σ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:N→N</m:t>
              </m:r>
            </m:oMath>
            <w:r>
              <w:t xml:space="preserve"> be a bijection.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</m:sSub>
                </m:e>
              </m:nary>
            </m:oMath>
            <w:r>
              <w:t xml:space="preserve"> is a rearrangement </w:t>
            </w:r>
            <w:proofErr w:type="gramStart"/>
            <w:r>
              <w:t xml:space="preserve">of </w:t>
            </w:r>
            <m:oMath>
              <w:proofErr w:type="gramEnd"/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>.</w:t>
            </w:r>
          </w:p>
          <w:p w:rsidR="00E6684E" w:rsidRDefault="00E6684E" w:rsidP="003F440F">
            <w:pPr>
              <w:pStyle w:val="ListParagraph"/>
              <w:numPr>
                <w:ilvl w:val="0"/>
                <w:numId w:val="22"/>
              </w:numPr>
            </w:pPr>
            <w:r>
              <w:t xml:space="preserve">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is absolutely convergent to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then any rearrangement is also absolutely </w:t>
            </w:r>
            <w:r>
              <w:lastRenderedPageBreak/>
              <w:t xml:space="preserve">convergent </w:t>
            </w:r>
            <w:proofErr w:type="gramStart"/>
            <w:r>
              <w:t xml:space="preserve">to </w:t>
            </w:r>
            <m:oMath>
              <w:proofErr w:type="gramEnd"/>
              <m:r>
                <w:rPr>
                  <w:rFonts w:ascii="Cambria Math" w:hAnsi="Cambria Math"/>
                </w:rPr>
                <m:t>A</m:t>
              </m:r>
            </m:oMath>
            <w:r w:rsidRPr="00CB2E2A">
              <w:t>.</w:t>
            </w:r>
          </w:p>
          <w:p w:rsidR="00E6684E" w:rsidRDefault="00E6684E" w:rsidP="003F440F">
            <w:pPr>
              <w:pStyle w:val="ListParagraph"/>
              <w:numPr>
                <w:ilvl w:val="0"/>
                <w:numId w:val="22"/>
              </w:numPr>
            </w:pPr>
            <w:r>
              <w:t xml:space="preserve">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is conditionally convergent then for </w:t>
            </w:r>
            <w:proofErr w:type="gramStart"/>
            <w:r>
              <w:t xml:space="preserve">every </w:t>
            </w:r>
            <m:oMath>
              <w:proofErr w:type="gramEnd"/>
              <m:r>
                <w:rPr>
                  <w:rFonts w:ascii="Cambria Math" w:hAnsi="Cambria Math"/>
                </w:rPr>
                <m:t>B∈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>
              <w:t xml:space="preserve">, there exists a rearrangement that is conditionally convergent to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  <w:r>
              <w:rPr>
                <w:rStyle w:val="FootnoteReference"/>
              </w:rPr>
              <w:footnoteReference w:id="3"/>
            </w:r>
          </w:p>
          <w:p w:rsidR="00E6684E" w:rsidRDefault="00E6684E" w:rsidP="00412E58">
            <w:pPr>
              <w:pStyle w:val="ListParagraph"/>
              <w:numPr>
                <w:ilvl w:val="1"/>
                <w:numId w:val="22"/>
              </w:numPr>
            </w:pPr>
            <w:r>
              <w:t>Pf. Break up into a positive and negative sequence. Add terms from the positive sequence until sum overshoots B, add terms from the negative sequence until sum below B, and repeat.</w:t>
            </w:r>
          </w:p>
          <w:p w:rsidR="00E6684E" w:rsidRPr="003F440F" w:rsidRDefault="00E6684E" w:rsidP="003F440F"/>
        </w:tc>
      </w:tr>
      <w:tr w:rsidR="00E6684E" w:rsidRPr="004F39F0" w:rsidTr="001E6681">
        <w:tc>
          <w:tcPr>
            <w:tcW w:w="1017" w:type="dxa"/>
          </w:tcPr>
          <w:p w:rsidR="00E6684E" w:rsidRDefault="00E6684E" w:rsidP="00E6684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3-6</w:t>
            </w:r>
          </w:p>
        </w:tc>
        <w:tc>
          <w:tcPr>
            <w:tcW w:w="9999" w:type="dxa"/>
          </w:tcPr>
          <w:p w:rsidR="00E6684E" w:rsidRDefault="00E6684E" w:rsidP="00136885">
            <w:pPr>
              <w:pStyle w:val="Heading2"/>
            </w:pPr>
            <w:bookmarkStart w:id="16" w:name="_Toc261340401"/>
            <w:r>
              <w:t>Power Series</w:t>
            </w:r>
            <w:bookmarkEnd w:id="16"/>
          </w:p>
          <w:p w:rsidR="005C20C3" w:rsidRDefault="005C20C3" w:rsidP="005C20C3"/>
          <w:p w:rsidR="00B76565" w:rsidRDefault="00B76565" w:rsidP="00B76565">
            <w:r>
              <w:t xml:space="preserve">A </w:t>
            </w:r>
            <w:r>
              <w:rPr>
                <w:b/>
              </w:rPr>
              <w:t>power series</w:t>
            </w:r>
            <w:r>
              <w:t xml:space="preserve"> is in the </w:t>
            </w:r>
            <w:proofErr w:type="gramStart"/>
            <w:r>
              <w:t xml:space="preserve">form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>
              <w:t xml:space="preserve">. There exists </w:t>
            </w:r>
            <m:oMath>
              <m:r>
                <w:rPr>
                  <w:rFonts w:ascii="Cambria Math" w:hAnsi="Cambria Math"/>
                </w:rPr>
                <m:t>r≥0</m:t>
              </m:r>
            </m:oMath>
            <w:r>
              <w:t xml:space="preserve"> (possibly </w:t>
            </w:r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 xml:space="preserve">), called the </w:t>
            </w:r>
            <w:r>
              <w:rPr>
                <w:b/>
              </w:rPr>
              <w:t>radius of convergence</w:t>
            </w:r>
            <w:r>
              <w:t>, so that</w:t>
            </w:r>
          </w:p>
          <w:p w:rsidR="00B76565" w:rsidRDefault="00B76565" w:rsidP="00B76565">
            <w:pPr>
              <w:pStyle w:val="ListParagraph"/>
              <w:numPr>
                <w:ilvl w:val="0"/>
                <w:numId w:val="39"/>
              </w:num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 </w:t>
            </w:r>
            <w:proofErr w:type="gramStart"/>
            <w:r>
              <w:t>converges</w:t>
            </w:r>
            <w:proofErr w:type="gramEnd"/>
            <w:r>
              <w:t xml:space="preserve"> for all complex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&lt;r</m:t>
              </m:r>
            </m:oMath>
            <w:r>
              <w:t>.</w:t>
            </w:r>
          </w:p>
          <w:p w:rsidR="00B76565" w:rsidRDefault="00B76565" w:rsidP="00B76565">
            <w:pPr>
              <w:pStyle w:val="ListParagraph"/>
              <w:numPr>
                <w:ilvl w:val="0"/>
                <w:numId w:val="39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  <w:proofErr w:type="gramStart"/>
            <w:r>
              <w:t>diverges</w:t>
            </w:r>
            <w:proofErr w:type="gramEnd"/>
            <w:r>
              <w:t xml:space="preserve"> for all complex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&gt;r</m:t>
              </m:r>
            </m:oMath>
            <w:r>
              <w:t>.</w:t>
            </w:r>
          </w:p>
          <w:p w:rsidR="00B76565" w:rsidRPr="00B76565" w:rsidRDefault="00B76565" w:rsidP="00B76565">
            <w:r>
              <w:t xml:space="preserve">A </w:t>
            </w:r>
            <w:r>
              <w:rPr>
                <w:b/>
              </w:rPr>
              <w:t>Laurent series</w:t>
            </w:r>
            <w:r>
              <w:t xml:space="preserve"> is in the </w:t>
            </w:r>
            <w:proofErr w:type="gramStart"/>
            <w:r>
              <w:t xml:space="preserve">form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n=k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,k&gt;-∞</m:t>
              </m:r>
            </m:oMath>
            <w:r>
              <w:t>.</w:t>
            </w:r>
          </w:p>
        </w:tc>
      </w:tr>
    </w:tbl>
    <w:p w:rsidR="001E6681" w:rsidRDefault="001E6681">
      <w:r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4F39F0" w:rsidRPr="004F39F0" w:rsidTr="001E6681">
        <w:tc>
          <w:tcPr>
            <w:tcW w:w="1017" w:type="dxa"/>
          </w:tcPr>
          <w:p w:rsidR="004F39F0" w:rsidRPr="004F39F0" w:rsidRDefault="004F39F0" w:rsidP="004F39F0">
            <w:pPr>
              <w:rPr>
                <w:rFonts w:ascii="Arial" w:hAnsi="Arial" w:cs="Arial"/>
              </w:rPr>
            </w:pPr>
            <w:r w:rsidRPr="004F39F0">
              <w:rPr>
                <w:rFonts w:ascii="Arial" w:hAnsi="Arial" w:cs="Arial"/>
                <w:sz w:val="32"/>
              </w:rPr>
              <w:lastRenderedPageBreak/>
              <w:t>4</w:t>
            </w:r>
          </w:p>
        </w:tc>
        <w:tc>
          <w:tcPr>
            <w:tcW w:w="9999" w:type="dxa"/>
          </w:tcPr>
          <w:p w:rsidR="004F39F0" w:rsidRPr="004F39F0" w:rsidRDefault="006D09D1" w:rsidP="004F39F0">
            <w:pPr>
              <w:pStyle w:val="Heading1"/>
            </w:pPr>
            <w:bookmarkStart w:id="17" w:name="_Toc261340402"/>
            <w:r>
              <w:t>Limits and Continuity</w:t>
            </w:r>
            <w:bookmarkEnd w:id="17"/>
          </w:p>
        </w:tc>
      </w:tr>
      <w:tr w:rsidR="006D09D1" w:rsidRPr="004F39F0" w:rsidTr="001E6681">
        <w:tc>
          <w:tcPr>
            <w:tcW w:w="1017" w:type="dxa"/>
          </w:tcPr>
          <w:p w:rsidR="006D09D1" w:rsidRPr="006D09D1" w:rsidRDefault="006D09D1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4-1</w:t>
            </w:r>
          </w:p>
        </w:tc>
        <w:tc>
          <w:tcPr>
            <w:tcW w:w="9999" w:type="dxa"/>
          </w:tcPr>
          <w:p w:rsidR="006D09D1" w:rsidRDefault="006D09D1" w:rsidP="006D09D1">
            <w:pPr>
              <w:pStyle w:val="Heading2"/>
            </w:pPr>
            <w:bookmarkStart w:id="18" w:name="_Toc261340403"/>
            <w:r>
              <w:t>Limits</w:t>
            </w:r>
            <w:bookmarkEnd w:id="18"/>
          </w:p>
          <w:p w:rsidR="006D09D1" w:rsidRDefault="006D09D1" w:rsidP="006D09D1"/>
          <w:p w:rsidR="006D09D1" w:rsidRDefault="006D09D1" w:rsidP="006D09D1">
            <w:r>
              <w:t>Let X and Y be metric spaces</w:t>
            </w:r>
            <w:proofErr w:type="gramStart"/>
            <w:r>
              <w:t xml:space="preserve">, </w:t>
            </w:r>
            <m:oMath>
              <w:proofErr w:type="gramEnd"/>
              <m:r>
                <w:rPr>
                  <w:rFonts w:ascii="Cambria Math" w:hAnsi="Cambria Math"/>
                </w:rPr>
                <m:t>E⊆X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be a limit point of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 xml:space="preserve">. Let </w:t>
            </w:r>
            <m:oMath>
              <m:r>
                <w:rPr>
                  <w:rFonts w:ascii="Cambria Math" w:hAnsi="Cambria Math"/>
                </w:rPr>
                <m:t>f:E→Y</m:t>
              </m:r>
            </m:oMath>
            <w:r>
              <w:t xml:space="preserve"> be a function.</w:t>
            </w:r>
          </w:p>
          <w:p w:rsidR="006D09D1" w:rsidRDefault="006D09D1" w:rsidP="006D09D1">
            <w:r>
              <w:t xml:space="preserve">The </w:t>
            </w:r>
            <w:r>
              <w:rPr>
                <w:b/>
              </w:rPr>
              <w:t>limit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q∈Y</m:t>
              </m:r>
            </m:oMath>
            <w:r>
              <w:t xml:space="preserve"> if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such that for every </w:t>
            </w:r>
            <m:oMath>
              <m:r>
                <w:rPr>
                  <w:rFonts w:ascii="Cambria Math" w:hAnsi="Cambria Math"/>
                </w:rPr>
                <m:t>x∈E</m:t>
              </m:r>
            </m:oMath>
            <w:r>
              <w:t xml:space="preserve"> with </w:t>
            </w:r>
            <m:oMath>
              <m:r>
                <w:rPr>
                  <w:rFonts w:ascii="Cambria Math" w:hAnsi="Cambria Math"/>
                </w:rPr>
                <m:t>0&lt;d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x,p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 we </w:t>
            </w:r>
            <w:proofErr w:type="gramStart"/>
            <w:r>
              <w:t xml:space="preserve">have </w:t>
            </w:r>
            <m:oMath>
              <w:proofErr w:type="gramEnd"/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>.</w:t>
            </w:r>
          </w:p>
          <w:p w:rsidR="006D09D1" w:rsidRDefault="0085739D" w:rsidP="006D09D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x→p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=q</m:t>
                </m:r>
              </m:oMath>
            </m:oMathPara>
          </w:p>
          <w:p w:rsidR="006D09D1" w:rsidRDefault="006D09D1" w:rsidP="006D09D1">
            <w:r>
              <w:t xml:space="preserve">Note that </w:t>
            </w:r>
            <m:oMath>
              <m:r>
                <w:rPr>
                  <w:rFonts w:ascii="Cambria Math" w:hAnsi="Cambria Math"/>
                </w:rPr>
                <m:t>f(p)</m:t>
              </m:r>
            </m:oMath>
            <w:r>
              <w:t xml:space="preserve"> does not matter (it need not exist).</w:t>
            </w:r>
          </w:p>
          <w:p w:rsidR="00AA55FD" w:rsidRDefault="00AA55FD" w:rsidP="006D09D1"/>
          <w:p w:rsidR="006D09D1" w:rsidRDefault="006D09D1" w:rsidP="006D09D1">
            <w:r>
              <w:t xml:space="preserve">Equivalently, for any sequence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⊆E</m:t>
              </m:r>
            </m:oMath>
            <w:r>
              <w:t xml:space="preserve">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≠p</m:t>
              </m:r>
            </m:oMath>
            <w:r>
              <w:t xml:space="preserve"> </w:t>
            </w:r>
            <w:proofErr w:type="gramStart"/>
            <w:r>
              <w:t xml:space="preserve">and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=p</m:t>
              </m:r>
            </m:oMath>
            <w:r>
              <w:t xml:space="preserve">, we have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=q</m:t>
              </m:r>
            </m:oMath>
            <w:r>
              <w:t>.</w:t>
            </w:r>
            <w:r w:rsidR="00CB2E2A">
              <w:t xml:space="preserve"> (This allows basic properties of sequences to carry over as below.)</w:t>
            </w:r>
          </w:p>
          <w:p w:rsidR="006D09D1" w:rsidRDefault="006D09D1" w:rsidP="006D09D1"/>
          <w:p w:rsidR="00AA55FD" w:rsidRDefault="00AA55FD" w:rsidP="006D09D1">
            <w:r>
              <w:t>Infinite limits:</w:t>
            </w:r>
            <w:r w:rsidR="0021387A">
              <w:t xml:space="preserve"> (Definitions with </w:t>
            </w:r>
            <m:oMath>
              <m:r>
                <w:rPr>
                  <w:rFonts w:ascii="Cambria Math" w:hAnsi="Cambria Math"/>
                </w:rPr>
                <m:t>-∞</m:t>
              </m:r>
            </m:oMath>
            <w:r w:rsidR="0021387A">
              <w:t xml:space="preserve"> are similar.)</w:t>
            </w:r>
          </w:p>
          <w:p w:rsidR="00AA55FD" w:rsidRDefault="00AA55FD" w:rsidP="00AA55FD"/>
          <w:p w:rsidR="00AA55FD" w:rsidRDefault="0085739D" w:rsidP="00AA55FD">
            <w:pPr>
              <w:pStyle w:val="ListParagraph"/>
              <w:numPr>
                <w:ilvl w:val="0"/>
                <w:numId w:val="31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=q</m:t>
              </m:r>
            </m:oMath>
            <w:r w:rsidR="0021387A">
              <w:t xml:space="preserve"> </w:t>
            </w:r>
            <w:proofErr w:type="gramStart"/>
            <w:r w:rsidR="0021387A">
              <w:t>if</w:t>
            </w:r>
            <w:proofErr w:type="gramEnd"/>
            <w:r w:rsidR="0021387A">
              <w:t xml:space="preserve"> </w:t>
            </w:r>
            <w:r w:rsidR="00AA55FD">
              <w:t xml:space="preserve">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 w:rsidR="00AA55FD">
              <w:t xml:space="preserve"> there exists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="00AA55FD">
              <w:t xml:space="preserve"> such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 w:rsidR="00AA55FD">
              <w:t xml:space="preserve"> whenever </w:t>
            </w:r>
            <m:oMath>
              <m:r>
                <w:rPr>
                  <w:rFonts w:ascii="Cambria Math" w:hAnsi="Cambria Math"/>
                </w:rPr>
                <m:t>x&gt;L</m:t>
              </m:r>
            </m:oMath>
            <w:r w:rsidR="00AA55FD">
              <w:t>.</w:t>
            </w:r>
          </w:p>
          <w:p w:rsidR="00AA55FD" w:rsidRDefault="0085739D" w:rsidP="00AA55FD">
            <w:pPr>
              <w:pStyle w:val="ListParagraph"/>
              <w:numPr>
                <w:ilvl w:val="0"/>
                <w:numId w:val="30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=∞</m:t>
              </m:r>
            </m:oMath>
            <w:r w:rsidR="0021387A">
              <w:t xml:space="preserve"> </w:t>
            </w:r>
            <w:proofErr w:type="gramStart"/>
            <w:r w:rsidR="0021387A">
              <w:t>if</w:t>
            </w:r>
            <w:proofErr w:type="gramEnd"/>
            <w:r w:rsidR="00AA55FD">
              <w:t xml:space="preserve"> for every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="00AA55FD"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 w:rsidR="00AA55FD"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&gt;L</m:t>
              </m:r>
            </m:oMath>
            <w:r w:rsidR="00AA55FD">
              <w:t xml:space="preserve"> whenever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&lt;δ</m:t>
              </m:r>
            </m:oMath>
            <w:r w:rsidR="00AA55FD">
              <w:t>.</w:t>
            </w:r>
          </w:p>
          <w:p w:rsidR="00AA55FD" w:rsidRDefault="00AA55FD" w:rsidP="006D09D1"/>
          <w:p w:rsidR="00CB2E2A" w:rsidRDefault="00CB2E2A" w:rsidP="006D09D1">
            <w:r>
              <w:t>The limit is unique if it is defined, and satisfies the following:</w:t>
            </w:r>
          </w:p>
          <w:p w:rsidR="00CB2E2A" w:rsidRDefault="00CB2E2A" w:rsidP="00CB2E2A">
            <w:proofErr w:type="gramStart"/>
            <w:r>
              <w:t xml:space="preserve">Suppose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=L,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g(x)</m:t>
                  </m:r>
                </m:e>
              </m:func>
              <m:r>
                <w:rPr>
                  <w:rFonts w:ascii="Cambria Math" w:hAnsi="Cambria Math"/>
                </w:rPr>
                <m:t>=M</m:t>
              </m:r>
            </m:oMath>
            <w:r>
              <w:t>.</w:t>
            </w:r>
          </w:p>
          <w:p w:rsidR="00CB2E2A" w:rsidRPr="00A42AC7" w:rsidRDefault="0085739D" w:rsidP="00CB2E2A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f(x)±g(x)</m:t>
                  </m:r>
                </m:e>
              </m:func>
              <m:r>
                <w:rPr>
                  <w:rFonts w:ascii="Cambria Math" w:hAnsi="Cambria Math"/>
                </w:rPr>
                <m:t>=L±M</m:t>
              </m:r>
            </m:oMath>
          </w:p>
          <w:p w:rsidR="00CB2E2A" w:rsidRDefault="0085739D" w:rsidP="00CB2E2A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cf(x)+d</m:t>
                  </m:r>
                </m:e>
              </m:func>
              <m:r>
                <w:rPr>
                  <w:rFonts w:ascii="Cambria Math" w:hAnsi="Cambria Math"/>
                </w:rPr>
                <m:t>=cL+d</m:t>
              </m:r>
            </m:oMath>
          </w:p>
          <w:p w:rsidR="00CB2E2A" w:rsidRDefault="0085739D" w:rsidP="00CB2E2A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g(x)</m:t>
                  </m:r>
                </m:e>
              </m:func>
              <m:r>
                <w:rPr>
                  <w:rFonts w:ascii="Cambria Math" w:hAnsi="Cambria Math"/>
                </w:rPr>
                <m:t>=LM</m:t>
              </m:r>
            </m:oMath>
          </w:p>
          <w:p w:rsidR="00CB2E2A" w:rsidRDefault="0085739D" w:rsidP="00CB2E2A">
            <w:pPr>
              <w:pStyle w:val="ListParagraph"/>
              <w:numPr>
                <w:ilvl w:val="0"/>
                <w:numId w:val="19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f(x)/g(x)</m:t>
                  </m:r>
                </m:e>
              </m:func>
              <m:r>
                <w:rPr>
                  <w:rFonts w:ascii="Cambria Math" w:hAnsi="Cambria Math"/>
                </w:rPr>
                <m:t>=L/M</m:t>
              </m:r>
            </m:oMath>
            <w:r w:rsidR="00CB2E2A">
              <w:t xml:space="preserve">, </w:t>
            </w:r>
            <m:oMath>
              <m:r>
                <w:rPr>
                  <w:rFonts w:ascii="Cambria Math" w:hAnsi="Cambria Math"/>
                </w:rPr>
                <m:t>M≠0</m:t>
              </m:r>
            </m:oMath>
          </w:p>
          <w:p w:rsidR="00CB2E2A" w:rsidRDefault="00CB2E2A" w:rsidP="006D09D1">
            <w:pPr>
              <w:pStyle w:val="ListParagraph"/>
              <w:numPr>
                <w:ilvl w:val="0"/>
                <w:numId w:val="19"/>
              </w:numPr>
            </w:pPr>
            <w:r w:rsidRPr="006D5155">
              <w:rPr>
                <w:u w:val="single"/>
              </w:rPr>
              <w:t>Squeeze Theorem: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f(x)≤g(x)≤h(x)</m:t>
              </m:r>
            </m:oMath>
            <w: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in a neighborhood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except possibly </w:t>
            </w:r>
            <w:proofErr w:type="gramStart"/>
            <w:r>
              <w:t xml:space="preserve">at </w:t>
            </w:r>
            <m:oMath>
              <w:proofErr w:type="gramEnd"/>
              <m:r>
                <w:rPr>
                  <w:rFonts w:ascii="Cambria Math" w:hAnsi="Cambria Math"/>
                </w:rPr>
                <m:t>p</m:t>
              </m:r>
            </m:oMath>
            <w:r>
              <w:t xml:space="preserve">,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=L=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h(x)</m:t>
                  </m:r>
                </m:e>
              </m:func>
            </m:oMath>
            <w: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g(x)</m:t>
                  </m:r>
                </m:e>
              </m:func>
              <m:r>
                <w:rPr>
                  <w:rFonts w:ascii="Cambria Math" w:hAnsi="Cambria Math"/>
                </w:rPr>
                <m:t>=L</m:t>
              </m:r>
            </m:oMath>
            <w:r>
              <w:t>.</w:t>
            </w:r>
          </w:p>
          <w:p w:rsidR="00CB2E2A" w:rsidRPr="006D09D1" w:rsidRDefault="00CB2E2A" w:rsidP="006D09D1"/>
        </w:tc>
      </w:tr>
      <w:tr w:rsidR="00CB2E2A" w:rsidRPr="004F39F0" w:rsidTr="001E6681">
        <w:tc>
          <w:tcPr>
            <w:tcW w:w="1017" w:type="dxa"/>
          </w:tcPr>
          <w:p w:rsidR="00CB2E2A" w:rsidRDefault="00CB2E2A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4-2</w:t>
            </w:r>
          </w:p>
        </w:tc>
        <w:tc>
          <w:tcPr>
            <w:tcW w:w="9999" w:type="dxa"/>
          </w:tcPr>
          <w:p w:rsidR="00CB2E2A" w:rsidRDefault="00CB2E2A" w:rsidP="006D09D1">
            <w:pPr>
              <w:pStyle w:val="Heading2"/>
            </w:pPr>
            <w:bookmarkStart w:id="19" w:name="_Toc261340404"/>
            <w:r>
              <w:t>Continuity</w:t>
            </w:r>
            <w:bookmarkEnd w:id="19"/>
          </w:p>
          <w:p w:rsidR="00CB2E2A" w:rsidRDefault="00CB2E2A" w:rsidP="00CB2E2A"/>
          <w:p w:rsidR="00CB2E2A" w:rsidRDefault="00CB2E2A" w:rsidP="00CB2E2A"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E⊆X,f:E→Y,p∈E</m:t>
              </m:r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>
              <w:rPr>
                <w:b/>
              </w:rPr>
              <w:t>continuous</w:t>
            </w:r>
            <w:r>
              <w:t xml:space="preserve"> at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if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such that for every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such that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x,p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, we have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continuous iff either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is an isolated point of E 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x→p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=f(p)</m:t>
              </m:r>
            </m:oMath>
            <w:r>
              <w:t>.</w:t>
            </w:r>
          </w:p>
          <w:p w:rsidR="00412E58" w:rsidRDefault="00412E58" w:rsidP="00412E58">
            <w:r>
              <w:t xml:space="preserve">Equivalently, for every sequence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converging </w:t>
            </w:r>
            <w:proofErr w:type="gramStart"/>
            <w:r>
              <w:t xml:space="preserve">to </w:t>
            </w:r>
            <m:oMath>
              <w:proofErr w:type="gramEnd"/>
              <m:r>
                <w:rPr>
                  <w:rFonts w:ascii="Cambria Math" w:hAnsi="Cambria Math"/>
                </w:rPr>
                <m:t>p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converges to </w:t>
            </w:r>
            <m:oMath>
              <m:r>
                <w:rPr>
                  <w:rFonts w:ascii="Cambria Math" w:hAnsi="Cambria Math"/>
                </w:rPr>
                <m:t>f(p)</m:t>
              </m:r>
            </m:oMath>
            <w:r>
              <w:t>.</w:t>
            </w:r>
          </w:p>
          <w:p w:rsidR="00412E58" w:rsidRDefault="00412E58" w:rsidP="00412E58"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continuous 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continuous at every point </w:t>
            </w:r>
            <m:oMath>
              <m:r>
                <w:rPr>
                  <w:rFonts w:ascii="Cambria Math" w:hAnsi="Cambria Math"/>
                </w:rPr>
                <m:t>x∈X</m:t>
              </m:r>
            </m:oMath>
            <w:r>
              <w:t>.</w:t>
            </w:r>
          </w:p>
          <w:p w:rsidR="00694561" w:rsidRDefault="00694561" w:rsidP="00412E58"/>
          <w:p w:rsidR="00694561" w:rsidRDefault="00694561" w:rsidP="006945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g:Y→Z</m:t>
              </m:r>
            </m:oMath>
            <w:r>
              <w:t xml:space="preserve"> are continuous then </w:t>
            </w:r>
            <m:oMath>
              <m:r>
                <w:rPr>
                  <w:rFonts w:ascii="Cambria Math" w:hAnsi="Cambria Math"/>
                </w:rPr>
                <m:t>g∘f:X→Z</m:t>
              </m:r>
            </m:oMath>
            <w:r>
              <w:t xml:space="preserve"> is continuous.</w:t>
            </w:r>
          </w:p>
          <w:p w:rsidR="00694561" w:rsidRDefault="00694561" w:rsidP="00694561"/>
          <w:p w:rsidR="00694561" w:rsidRDefault="00D72238" w:rsidP="00694561">
            <w:r>
              <w:t xml:space="preserve">(One topological definition) </w:t>
            </w:r>
            <w:r w:rsidR="00694561">
              <w:t xml:space="preserve">Let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 w:rsidR="00694561">
              <w:t xml:space="preserve"> be any function between topological spaces.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694561">
              <w:t xml:space="preserve"> </w:t>
            </w:r>
            <w:proofErr w:type="gramStart"/>
            <w:r w:rsidR="00694561">
              <w:t>is</w:t>
            </w:r>
            <w:proofErr w:type="gramEnd"/>
            <w:r w:rsidR="00694561">
              <w:t xml:space="preserve"> continuous iff for any open set </w:t>
            </w:r>
            <m:oMath>
              <m:r>
                <w:rPr>
                  <w:rFonts w:ascii="Cambria Math" w:hAnsi="Cambria Math"/>
                </w:rPr>
                <m:t>U⊆Y</m:t>
              </m:r>
            </m:oMath>
            <w:r w:rsidR="00694561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⊆X</m:t>
              </m:r>
            </m:oMath>
            <w:r w:rsidR="00694561">
              <w:t xml:space="preserve"> is open.</w:t>
            </w:r>
          </w:p>
          <w:p w:rsidR="00D72238" w:rsidRDefault="00D72238" w:rsidP="00694561">
            <w:r>
              <w:t>Pf.</w:t>
            </w:r>
          </w:p>
          <w:p w:rsidR="00D72238" w:rsidRDefault="00D72238" w:rsidP="00D72238">
            <w:pPr>
              <w:pStyle w:val="ListParagraph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t xml:space="preserve">: For every open set U, </w:t>
            </w:r>
            <m:oMath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(U)</m:t>
              </m:r>
            </m:oMath>
            <w:r>
              <w:t xml:space="preserve"> can find neighborhood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 in U. By continuity some neighborhood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</w:t>
            </w:r>
            <w:proofErr w:type="gramStart"/>
            <w:r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U</m:t>
              </m:r>
            </m:oMath>
            <w:r>
              <w:t>.</w:t>
            </w:r>
          </w:p>
          <w:p w:rsidR="00D72238" w:rsidRDefault="00D72238" w:rsidP="00D72238">
            <w:pPr>
              <w:pStyle w:val="ListParagraph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⇐</m:t>
              </m:r>
            </m:oMath>
            <w:r>
              <w:t xml:space="preserve">: Take U equal to neighborhood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 of </w:t>
            </w:r>
            <w:proofErr w:type="gramStart"/>
            <w:r>
              <w:t xml:space="preserve">radius </w:t>
            </w:r>
            <m:oMath>
              <w:proofErr w:type="gramEnd"/>
              <m:r>
                <w:rPr>
                  <w:rFonts w:ascii="Cambria Math" w:hAnsi="Cambria Math"/>
                </w:rPr>
                <m:t>ε</m:t>
              </m:r>
            </m:oMath>
            <w: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(U)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open and contains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; some neighborhood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(U)</m:t>
              </m:r>
            </m:oMath>
            <w:r>
              <w:t>.</w:t>
            </w:r>
          </w:p>
          <w:p w:rsidR="00D72238" w:rsidRDefault="00D72238" w:rsidP="00D72238"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continuous for every closed set </w:t>
            </w:r>
            <m:oMath>
              <m:r>
                <w:rPr>
                  <w:rFonts w:ascii="Cambria Math" w:hAnsi="Cambria Math"/>
                </w:rPr>
                <m:t>C⊆Y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(C)</m:t>
              </m:r>
            </m:oMath>
            <w:r>
              <w:t xml:space="preserve"> is closed in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. (</w:t>
            </w:r>
            <w:proofErr w:type="gramStart"/>
            <w:r>
              <w:t xml:space="preserve">Use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>
              <w:t>.</w:t>
            </w:r>
          </w:p>
          <w:p w:rsidR="00D72238" w:rsidRDefault="00D72238" w:rsidP="00D72238"/>
          <w:p w:rsidR="00D72238" w:rsidRPr="00D72238" w:rsidRDefault="00D72238" w:rsidP="00D72238">
            <w:r>
              <w:t xml:space="preserve">A </w:t>
            </w:r>
            <w:r>
              <w:rPr>
                <w:b/>
              </w:rPr>
              <w:t>homeomorphism</w:t>
            </w:r>
            <w:r>
              <w:t xml:space="preserve"> is a continuous bijective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:Y→X</m:t>
              </m:r>
            </m:oMath>
            <w:r>
              <w:t xml:space="preserve"> is continuous.</w:t>
            </w:r>
          </w:p>
          <w:p w:rsidR="00D72238" w:rsidRDefault="00D72238" w:rsidP="00D72238"/>
          <w:p w:rsidR="00801473" w:rsidRDefault="00801473" w:rsidP="00D72238">
            <w:r>
              <w:t>Basic properties:</w:t>
            </w:r>
          </w:p>
          <w:p w:rsidR="00801473" w:rsidRDefault="00801473" w:rsidP="00801473">
            <w:pPr>
              <w:pStyle w:val="ListParagraph"/>
              <w:numPr>
                <w:ilvl w:val="0"/>
                <w:numId w:val="19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f,g</m:t>
              </m:r>
            </m:oMath>
            <w:r>
              <w:t xml:space="preserve"> are </w:t>
            </w:r>
            <w:proofErr w:type="gramStart"/>
            <w:r>
              <w:t xml:space="preserve">continuous </w:t>
            </w:r>
            <m:oMath>
              <w:proofErr w:type="gramEnd"/>
              <m:r>
                <w:rPr>
                  <w:rFonts w:ascii="Cambria Math" w:hAnsi="Cambria Math"/>
                </w:rPr>
                <m:t>f:X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f+g,fg,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oMath>
            <w:r>
              <w:t xml:space="preserve"> (if </w:t>
            </w:r>
            <m:oMath>
              <m:r>
                <w:rPr>
                  <w:rFonts w:ascii="Cambria Math" w:hAnsi="Cambria Math"/>
                </w:rPr>
                <m:t>g≠0</m:t>
              </m:r>
            </m:oMath>
            <w:r>
              <w:t>) are continuous.</w:t>
            </w:r>
          </w:p>
          <w:p w:rsidR="00801473" w:rsidRDefault="00801473" w:rsidP="00801473">
            <w:pPr>
              <w:pStyle w:val="ListParagraph"/>
              <w:numPr>
                <w:ilvl w:val="0"/>
                <w:numId w:val="19"/>
              </w:numPr>
            </w:pP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:X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continuous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iff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are continuous.</w:t>
            </w:r>
          </w:p>
          <w:p w:rsidR="00801473" w:rsidRDefault="00801473" w:rsidP="00801473">
            <w:pPr>
              <w:pStyle w:val="ListParagraph"/>
              <w:numPr>
                <w:ilvl w:val="0"/>
                <w:numId w:val="19"/>
              </w:numPr>
            </w:pPr>
            <m:oMath>
              <m:r>
                <w:rPr>
                  <w:rFonts w:ascii="Cambria Math" w:hAnsi="Cambria Math"/>
                </w:rPr>
                <m:t>f(x)=d(x,p)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continuous.</w:t>
            </w:r>
          </w:p>
          <w:p w:rsidR="00801473" w:rsidRDefault="00801473" w:rsidP="00801473">
            <w:r>
              <w:rPr>
                <w:i/>
              </w:rPr>
              <w:t>Ex.</w:t>
            </w:r>
            <w:r>
              <w:t xml:space="preserve"> Any polynomial </w:t>
            </w:r>
            <m:oMath>
              <m:r>
                <w:rPr>
                  <w:rFonts w:ascii="Cambria Math" w:hAnsi="Cambria Math"/>
                </w:rPr>
                <m:t>f: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oMath>
            <w:r>
              <w:t xml:space="preserve"> is continuous. Any rational function is continuous except at points where the denominator is 0.</w:t>
            </w:r>
          </w:p>
          <w:p w:rsidR="0060693E" w:rsidRPr="00801473" w:rsidRDefault="0060693E" w:rsidP="00186D68"/>
        </w:tc>
      </w:tr>
      <w:tr w:rsidR="00B30A6E" w:rsidRPr="004F39F0" w:rsidTr="001E6681">
        <w:tc>
          <w:tcPr>
            <w:tcW w:w="1017" w:type="dxa"/>
          </w:tcPr>
          <w:p w:rsidR="00B30A6E" w:rsidRDefault="00975485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4-3</w:t>
            </w:r>
          </w:p>
        </w:tc>
        <w:tc>
          <w:tcPr>
            <w:tcW w:w="9999" w:type="dxa"/>
          </w:tcPr>
          <w:p w:rsidR="00B30A6E" w:rsidRDefault="00B30A6E" w:rsidP="006D09D1">
            <w:pPr>
              <w:pStyle w:val="Heading2"/>
            </w:pPr>
            <w:bookmarkStart w:id="20" w:name="_Toc261340405"/>
            <w:r>
              <w:t>Compactness</w:t>
            </w:r>
            <w:r w:rsidR="0060693E">
              <w:t xml:space="preserve"> and Uniform Continuity</w:t>
            </w:r>
            <w:bookmarkEnd w:id="20"/>
          </w:p>
          <w:p w:rsidR="00B30A6E" w:rsidRDefault="00B30A6E" w:rsidP="00B30A6E"/>
          <w:p w:rsidR="00B30A6E" w:rsidRDefault="00B30A6E" w:rsidP="00B30A6E">
            <w:r>
              <w:t xml:space="preserve">Let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be a continuous map of metric spaces, where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compact.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⊆Y</m:t>
              </m:r>
            </m:oMath>
            <w:r>
              <w:t xml:space="preserve"> is also compact.</w:t>
            </w:r>
          </w:p>
          <w:p w:rsidR="00B30A6E" w:rsidRDefault="00B30A6E" w:rsidP="00B30A6E">
            <w:r w:rsidRPr="00B30A6E">
              <w:rPr>
                <w:i/>
                <w:u w:val="single"/>
              </w:rPr>
              <w:t>Pf.</w:t>
            </w:r>
            <w:r>
              <w:t xml:space="preserve"> For an open cover </w:t>
            </w:r>
            <w:proofErr w:type="gramStart"/>
            <w:r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, take the inverse of each subset. They’re open since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continuous; choose a finite subcover and take the image.</w:t>
            </w:r>
          </w:p>
          <w:p w:rsidR="00B30A6E" w:rsidRDefault="00B30A6E" w:rsidP="00B30A6E">
            <w:r>
              <w:rPr>
                <w:i/>
                <w:u w:val="single"/>
              </w:rPr>
              <w:t>Cor.</w:t>
            </w:r>
            <w:r>
              <w:t xml:space="preserve"> Any continuous map </w:t>
            </w:r>
            <m:oMath>
              <m:r>
                <w:rPr>
                  <w:rFonts w:ascii="Cambria Math" w:hAnsi="Cambria Math"/>
                </w:rPr>
                <m:t>f:X→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from compact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bounded.</w:t>
            </w:r>
          </w:p>
          <w:p w:rsidR="00B30A6E" w:rsidRPr="00B30A6E" w:rsidRDefault="00B30A6E" w:rsidP="00B30A6E">
            <w:r>
              <w:rPr>
                <w:i/>
                <w:u w:val="single"/>
              </w:rPr>
              <w:t>Cor.</w:t>
            </w:r>
            <w:r>
              <w:t xml:space="preserve"> (</w:t>
            </w:r>
            <w:proofErr w:type="spellStart"/>
            <w:r>
              <w:t>Weierstrass</w:t>
            </w:r>
            <w:proofErr w:type="spellEnd"/>
            <w:r>
              <w:t xml:space="preserve">) A continuous function </w:t>
            </w:r>
            <m:oMath>
              <m:r>
                <w:rPr>
                  <w:rFonts w:ascii="Cambria Math" w:hAnsi="Cambria Math"/>
                </w:rPr>
                <m:t>f:X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attains its maximum and minimum.</w:t>
            </w:r>
          </w:p>
          <w:p w:rsidR="00B30A6E" w:rsidRDefault="00B30A6E" w:rsidP="00B30A6E"/>
          <w:p w:rsidR="00B30A6E" w:rsidRDefault="00B30A6E" w:rsidP="00B30A6E">
            <w:r>
              <w:t xml:space="preserve">If X is compact and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is continuous and bijective,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:Y→X</m:t>
              </m:r>
            </m:oMath>
            <w:r>
              <w:t xml:space="preserve"> is also continuous.</w:t>
            </w:r>
          </w:p>
          <w:p w:rsidR="00B30A6E" w:rsidRDefault="00B30A6E" w:rsidP="00EF32C3">
            <w:r>
              <w:rPr>
                <w:i/>
                <w:u w:val="single"/>
              </w:rPr>
              <w:t>Pf.</w:t>
            </w:r>
            <w:r>
              <w:t xml:space="preserve"> Take </w:t>
            </w:r>
            <w:proofErr w:type="gramStart"/>
            <w:r>
              <w:t xml:space="preserve">open </w:t>
            </w:r>
            <m:oMath>
              <w:proofErr w:type="gramEnd"/>
              <m:r>
                <w:rPr>
                  <w:rFonts w:ascii="Cambria Math" w:hAnsi="Cambria Math"/>
                </w:rPr>
                <m:t>U⊆X</m:t>
              </m:r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X-U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closed and hence compact (since X is compact).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X-U</m:t>
                  </m:r>
                </m:e>
              </m:d>
              <m:r>
                <w:rPr>
                  <w:rFonts w:ascii="Cambria Math" w:hAnsi="Cambria Math"/>
                </w:rPr>
                <m:t>=Y-f(U)</m:t>
              </m:r>
            </m:oMath>
            <w:r>
              <w:t xml:space="preserve"> </w:t>
            </w:r>
            <w:r w:rsidR="00EF32C3">
              <w:t xml:space="preserve">(since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EF32C3">
              <w:t xml:space="preserve"> is bijective) </w:t>
            </w:r>
            <w:r>
              <w:t xml:space="preserve">is compact. Hence </w:t>
            </w:r>
            <m:oMath>
              <m:r>
                <w:rPr>
                  <w:rFonts w:ascii="Cambria Math" w:hAnsi="Cambria Math"/>
                </w:rPr>
                <m:t>f(U)</m:t>
              </m:r>
            </m:oMath>
            <w:r>
              <w:t xml:space="preserve"> is open.</w:t>
            </w:r>
          </w:p>
          <w:p w:rsidR="00EF32C3" w:rsidRDefault="00EF32C3" w:rsidP="00EF32C3"/>
          <w:p w:rsidR="00EF32C3" w:rsidRDefault="0060693E" w:rsidP="0060693E">
            <w:r>
              <w:t xml:space="preserve">A function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is </w:t>
            </w:r>
            <w:r>
              <w:rPr>
                <w:b/>
              </w:rPr>
              <w:t>uniformly continuous</w:t>
            </w:r>
            <w:r>
              <w:t xml:space="preserve"> if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(independent </w:t>
            </w:r>
            <w:proofErr w:type="gramStart"/>
            <w:r>
              <w:t xml:space="preserve">of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 such that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oMath>
            <w:r>
              <w:t xml:space="preserve"> for every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∈X</m:t>
              </m:r>
            </m:oMath>
            <w:r>
              <w:t xml:space="preserve"> with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&lt;δ</m:t>
              </m:r>
            </m:oMath>
            <w:r>
              <w:t>.</w:t>
            </w:r>
          </w:p>
          <w:p w:rsidR="0060693E" w:rsidRDefault="0060693E" w:rsidP="0060693E"/>
          <w:p w:rsidR="0060693E" w:rsidRDefault="00563157" w:rsidP="0060693E">
            <w:r>
              <w:rPr>
                <w:u w:val="single"/>
              </w:rPr>
              <w:t>Heine-</w:t>
            </w:r>
            <w:r w:rsidR="00A84FDF">
              <w:rPr>
                <w:u w:val="single"/>
              </w:rPr>
              <w:t>Cantor Theorem:</w:t>
            </w:r>
            <w:r w:rsidR="00A84FDF">
              <w:t xml:space="preserve"> A continuous function on a compact metric space is uniformly continuous.</w:t>
            </w:r>
          </w:p>
          <w:p w:rsidR="00A84FDF" w:rsidRDefault="00A84FDF" w:rsidP="00A84FDF">
            <w:r>
              <w:rPr>
                <w:i/>
                <w:u w:val="single"/>
              </w:rPr>
              <w:t>Pf.</w:t>
            </w:r>
            <w:r>
              <w:t xml:space="preserve"> Suppose else. For </w:t>
            </w:r>
            <w:proofErr w:type="gramStart"/>
            <w:r>
              <w:t xml:space="preserve">every </w:t>
            </w:r>
            <m:oMath>
              <w:proofErr w:type="gramEnd"/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, we can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so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t xml:space="preserve"> but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≥ε</m:t>
              </m:r>
            </m:oMath>
            <w:r>
              <w:t xml:space="preserve">. By compactness, some subsequence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oMath>
            <w:r>
              <w:t xml:space="preserve"> converges;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oMath>
            <w:r>
              <w:t xml:space="preserve"> converges to the same </w:t>
            </w:r>
            <w:proofErr w:type="gramStart"/>
            <w:r>
              <w:t xml:space="preserve">point </w:t>
            </w:r>
            <m:oMath>
              <w:proofErr w:type="gramEnd"/>
              <m:r>
                <w:rPr>
                  <w:rFonts w:ascii="Cambria Math" w:hAnsi="Cambria Math"/>
                </w:rPr>
                <m:t>p</m:t>
              </m:r>
            </m:oMath>
            <w:r>
              <w:t xml:space="preserve">. They get arbitrarily close to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</w:t>
            </w:r>
            <w:proofErr w:type="gramStart"/>
            <w:r>
              <w:t xml:space="preserve">but </w:t>
            </w:r>
            <m:oMath>
              <w:proofErr w:type="gramEnd"/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≥ε</m:t>
              </m:r>
            </m:oMath>
            <w:r>
              <w:t xml:space="preserve">, contradicting continuity at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.</w:t>
            </w:r>
          </w:p>
          <w:p w:rsidR="00A84FDF" w:rsidRDefault="00A84FDF" w:rsidP="00A84FDF"/>
          <w:p w:rsidR="00A84FDF" w:rsidRDefault="00460A23" w:rsidP="00460A23"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t xml:space="preserve"> is continuous and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connected 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 is also connected.</w:t>
            </w:r>
          </w:p>
          <w:p w:rsidR="00460A23" w:rsidRDefault="00460A23" w:rsidP="00460A23">
            <w:r>
              <w:rPr>
                <w:i/>
                <w:u w:val="single"/>
              </w:rPr>
              <w:t>Pf.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975485">
              <w:t xml:space="preserve"> are</w:t>
            </w:r>
            <w:r>
              <w:t xml:space="preserve"> open sets whose union </w:t>
            </w:r>
            <w:proofErr w:type="gramStart"/>
            <w:r>
              <w:t xml:space="preserve">is </w:t>
            </w:r>
            <m:oMath>
              <w:proofErr w:type="gramEnd"/>
              <m:r>
                <w:rPr>
                  <w:rFonts w:ascii="Cambria Math" w:hAnsi="Cambria Math"/>
                </w:rPr>
                <m:t>f(X)</m:t>
              </m:r>
            </m:oMath>
            <w:r>
              <w:t xml:space="preserve">, then their inverses under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wo</w:t>
            </w:r>
            <w:proofErr w:type="spellStart"/>
            <w:r w:rsidR="00975485">
              <w:t>uld</w:t>
            </w:r>
            <w:proofErr w:type="spellEnd"/>
            <w:r w:rsidR="00975485">
              <w:t xml:space="preserve"> be </w:t>
            </w:r>
            <w:r>
              <w:t>open</w:t>
            </w:r>
            <w:r w:rsidR="00975485">
              <w:t xml:space="preserve"> sets whose union is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975485">
              <w:t>.</w:t>
            </w:r>
          </w:p>
          <w:p w:rsidR="00460A23" w:rsidRDefault="00460A23" w:rsidP="00460A23"/>
          <w:p w:rsidR="00460A23" w:rsidRDefault="00460A23" w:rsidP="00460A23">
            <w:r>
              <w:rPr>
                <w:u w:val="single"/>
              </w:rPr>
              <w:t>Intermediate Value Theorem:</w:t>
            </w:r>
            <w:r>
              <w:t xml:space="preserve"> </w:t>
            </w:r>
          </w:p>
          <w:p w:rsidR="00460A23" w:rsidRDefault="00460A23" w:rsidP="00460A23">
            <w:pPr>
              <w:pStyle w:val="ListParagraph"/>
              <w:numPr>
                <w:ilvl w:val="0"/>
                <w:numId w:val="26"/>
              </w:num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f:X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be continuous on a connected metric space. </w:t>
            </w:r>
            <w:r w:rsidR="00975485"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&lt;y&lt;f(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975485">
              <w:t xml:space="preserve"> then there exists </w:t>
            </w:r>
            <m:oMath>
              <m:r>
                <w:rPr>
                  <w:rFonts w:ascii="Cambria Math" w:hAnsi="Cambria Math"/>
                </w:rPr>
                <m:t>x∈X</m:t>
              </m:r>
            </m:oMath>
            <w:r w:rsidR="00975485">
              <w:t xml:space="preserve"> so </w:t>
            </w:r>
            <w:proofErr w:type="gramStart"/>
            <w:r w:rsidR="00975485"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oMath>
            <w:r w:rsidR="00975485">
              <w:t>.</w:t>
            </w:r>
          </w:p>
          <w:p w:rsidR="00460A23" w:rsidRDefault="00460A23" w:rsidP="00460A23">
            <w:pPr>
              <w:pStyle w:val="ListParagraph"/>
              <w:numPr>
                <w:ilvl w:val="0"/>
                <w:numId w:val="26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is continuous,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the </w:t>
            </w:r>
            <w:r w:rsidRPr="00563157">
              <w:rPr>
                <w:b/>
              </w:rPr>
              <w:t>intermediate value property</w:t>
            </w:r>
            <w:r>
              <w:t xml:space="preserve">: If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≤y≤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</m:func>
            </m:oMath>
            <w:r>
              <w:t xml:space="preserve"> then there exists </w:t>
            </w:r>
            <m:oMath>
              <m:r>
                <w:rPr>
                  <w:rFonts w:ascii="Cambria Math" w:hAnsi="Cambria Math"/>
                </w:rPr>
                <m:t>x∈[a,b]</m:t>
              </m:r>
            </m:oMath>
            <w:r>
              <w:t xml:space="preserve"> so </w:t>
            </w:r>
            <w:proofErr w:type="gramStart"/>
            <w:r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oMath>
            <w:r>
              <w:t>.</w:t>
            </w:r>
          </w:p>
          <w:p w:rsidR="00460A23" w:rsidRDefault="00460A23" w:rsidP="00460A23"/>
          <w:p w:rsidR="00460A23" w:rsidRDefault="00460A23" w:rsidP="00460A23">
            <w:r>
              <w:t xml:space="preserve">X is </w:t>
            </w:r>
            <w:proofErr w:type="spellStart"/>
            <w:r>
              <w:rPr>
                <w:b/>
              </w:rPr>
              <w:t>pathwise</w:t>
            </w:r>
            <w:proofErr w:type="spellEnd"/>
            <w:r>
              <w:rPr>
                <w:b/>
              </w:rPr>
              <w:t xml:space="preserve"> connected</w:t>
            </w:r>
            <w:r>
              <w:t xml:space="preserve"> if for any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∈X</m:t>
              </m:r>
            </m:oMath>
            <w:r>
              <w:t xml:space="preserve"> there exists a continuous function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→X</m:t>
              </m:r>
            </m:oMath>
            <w:r>
              <w:t xml:space="preserve"> so </w:t>
            </w:r>
            <w:proofErr w:type="gramStart"/>
            <w:r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 Any pathwise connected set is connected.</w:t>
            </w:r>
          </w:p>
          <w:p w:rsidR="00975485" w:rsidRDefault="00975485" w:rsidP="00460A23">
            <w:r>
              <w:rPr>
                <w:i/>
                <w:u w:val="single"/>
              </w:rPr>
              <w:t>Pf.</w:t>
            </w:r>
            <w:r>
              <w:t xml:space="preserve"> If X is a disjoint union of nonempty open sets, </w:t>
            </w:r>
            <w:proofErr w:type="gramStart"/>
            <w:r>
              <w:t xml:space="preserve">take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connect them. Take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 xml:space="preserve"> </w:t>
            </w:r>
            <w:proofErr w:type="gramStart"/>
            <w:r>
              <w:t xml:space="preserve">of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; we get that </w:t>
            </w:r>
            <m:oMath>
              <m:r>
                <w:rPr>
                  <w:rFonts w:ascii="Cambria Math" w:hAnsi="Cambria Math"/>
                </w:rPr>
                <m:t>[0,1]</m:t>
              </m:r>
            </m:oMath>
            <w:r>
              <w:t xml:space="preserve"> is disconnected, contradiction. (Topo)</w:t>
            </w:r>
          </w:p>
          <w:p w:rsidR="00975485" w:rsidRDefault="00975485" w:rsidP="00975485">
            <w:r>
              <w:t xml:space="preserve">Counterexample to converse: Topologist’s sine curve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e>
              </m:d>
            </m:oMath>
            <w:r>
              <w:t xml:space="preserve"> is </w:t>
            </w:r>
            <w:r>
              <w:lastRenderedPageBreak/>
              <w:t xml:space="preserve">connected but not </w:t>
            </w:r>
            <w:proofErr w:type="spellStart"/>
            <w:r>
              <w:t>pathwise</w:t>
            </w:r>
            <w:proofErr w:type="spellEnd"/>
            <w:r>
              <w:t xml:space="preserve"> connected.</w:t>
            </w:r>
          </w:p>
          <w:p w:rsidR="00186D68" w:rsidRPr="00975485" w:rsidRDefault="00186D68" w:rsidP="00975485"/>
        </w:tc>
      </w:tr>
      <w:tr w:rsidR="00DA04D5" w:rsidRPr="004F39F0" w:rsidTr="001E6681">
        <w:tc>
          <w:tcPr>
            <w:tcW w:w="1017" w:type="dxa"/>
          </w:tcPr>
          <w:p w:rsidR="00DA04D5" w:rsidRDefault="00563157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4-4</w:t>
            </w:r>
          </w:p>
        </w:tc>
        <w:tc>
          <w:tcPr>
            <w:tcW w:w="9999" w:type="dxa"/>
          </w:tcPr>
          <w:p w:rsidR="00DA04D5" w:rsidRDefault="00DA04D5" w:rsidP="006D09D1">
            <w:pPr>
              <w:pStyle w:val="Heading2"/>
            </w:pPr>
            <w:bookmarkStart w:id="21" w:name="_Toc261340406"/>
            <w:r>
              <w:t>Discontinuities</w:t>
            </w:r>
            <w:bookmarkEnd w:id="21"/>
          </w:p>
          <w:p w:rsidR="0021387A" w:rsidRDefault="0021387A" w:rsidP="0021387A"/>
          <w:p w:rsidR="0021387A" w:rsidRPr="0021387A" w:rsidRDefault="0021387A" w:rsidP="0021387A">
            <w:r>
              <w:t>One-sided limits</w:t>
            </w:r>
          </w:p>
          <w:p w:rsidR="0021387A" w:rsidRDefault="0085739D" w:rsidP="0021387A">
            <w:pPr>
              <w:pStyle w:val="ListParagraph"/>
              <w:numPr>
                <w:ilvl w:val="0"/>
                <w:numId w:val="32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=q</m:t>
              </m:r>
            </m:oMath>
            <w:r w:rsidR="0021387A">
              <w:t xml:space="preserve"> </w:t>
            </w:r>
            <w:proofErr w:type="gramStart"/>
            <w:r w:rsidR="0021387A">
              <w:t>if</w:t>
            </w:r>
            <w:proofErr w:type="gramEnd"/>
            <w:r w:rsidR="0021387A">
              <w:t xml:space="preserve">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 w:rsidR="0021387A"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 w:rsidR="0021387A">
              <w:t xml:space="preserve"> such that for every </w:t>
            </w:r>
            <m:oMath>
              <m:r>
                <w:rPr>
                  <w:rFonts w:ascii="Cambria Math" w:hAnsi="Cambria Math"/>
                </w:rPr>
                <m:t>x∈E</m:t>
              </m:r>
            </m:oMath>
            <w:r w:rsidR="0021387A">
              <w:t xml:space="preserve"> with </w:t>
            </w:r>
            <m:oMath>
              <m:r>
                <w:rPr>
                  <w:rFonts w:ascii="Cambria Math" w:hAnsi="Cambria Math"/>
                </w:rPr>
                <m:t>p&lt;x&lt;p+δ</m:t>
              </m:r>
            </m:oMath>
            <w:r w:rsidR="0021387A">
              <w:t xml:space="preserve"> we have </w:t>
            </w:r>
            <m:oMath>
              <m:r>
                <w:rPr>
                  <w:rFonts w:ascii="Cambria Math" w:hAnsi="Cambria Math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-q|&lt;ε</m:t>
              </m:r>
            </m:oMath>
            <w:r w:rsidR="0021387A">
              <w:t>.</w:t>
            </w:r>
          </w:p>
          <w:p w:rsidR="0021387A" w:rsidRDefault="0085739D" w:rsidP="0021387A">
            <w:pPr>
              <w:pStyle w:val="ListParagraph"/>
              <w:numPr>
                <w:ilvl w:val="0"/>
                <w:numId w:val="32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=q</m:t>
              </m:r>
            </m:oMath>
            <w:r w:rsidR="0021387A">
              <w:t xml:space="preserve"> </w:t>
            </w:r>
            <w:proofErr w:type="gramStart"/>
            <w:r w:rsidR="0021387A">
              <w:t>if</w:t>
            </w:r>
            <w:proofErr w:type="gramEnd"/>
            <w:r w:rsidR="0021387A">
              <w:t xml:space="preserve">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 w:rsidR="0021387A"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 w:rsidR="0021387A">
              <w:t xml:space="preserve"> such that for every </w:t>
            </w:r>
            <m:oMath>
              <m:r>
                <w:rPr>
                  <w:rFonts w:ascii="Cambria Math" w:hAnsi="Cambria Math"/>
                </w:rPr>
                <m:t>x∈E</m:t>
              </m:r>
            </m:oMath>
            <w:r w:rsidR="0021387A">
              <w:t xml:space="preserve"> with </w:t>
            </w:r>
            <m:oMath>
              <m:r>
                <w:rPr>
                  <w:rFonts w:ascii="Cambria Math" w:hAnsi="Cambria Math"/>
                </w:rPr>
                <m:t>p-δ&lt;x&lt;p</m:t>
              </m:r>
            </m:oMath>
            <w:r w:rsidR="0021387A">
              <w:t xml:space="preserve"> we have </w:t>
            </w:r>
            <m:oMath>
              <m:r>
                <w:rPr>
                  <w:rFonts w:ascii="Cambria Math" w:hAnsi="Cambria Math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-q|&lt;ε</m:t>
              </m:r>
            </m:oMath>
            <w:r w:rsidR="0021387A">
              <w:t>.</w:t>
            </w:r>
          </w:p>
          <w:p w:rsidR="00DA04D5" w:rsidRDefault="00DA04D5" w:rsidP="00DA04D5"/>
          <w:p w:rsidR="00DA04D5" w:rsidRDefault="00DA04D5" w:rsidP="00DA04D5">
            <w:r>
              <w:t>Discontinuity of the first kind:</w:t>
            </w:r>
          </w:p>
          <w:p w:rsidR="00DA04D5" w:rsidRDefault="00DA04D5" w:rsidP="00DA04D5">
            <w:pPr>
              <w:pStyle w:val="ListParagraph"/>
              <w:numPr>
                <w:ilvl w:val="0"/>
                <w:numId w:val="27"/>
              </w:numPr>
            </w:pPr>
            <w:r>
              <w:t xml:space="preserve">Jump discontinuity: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</m:e>
              </m:d>
              <m:r>
                <w:rPr>
                  <w:rFonts w:ascii="Cambria Math" w:hAnsi="Cambria Math"/>
                </w:rPr>
                <m:t>≠f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</m:e>
              </m:d>
            </m:oMath>
          </w:p>
          <w:p w:rsidR="00DA04D5" w:rsidRDefault="00DA04D5" w:rsidP="00DA04D5">
            <w:pPr>
              <w:pStyle w:val="ListParagraph"/>
              <w:numPr>
                <w:ilvl w:val="0"/>
                <w:numId w:val="27"/>
              </w:numPr>
            </w:pPr>
            <w:r>
              <w:t xml:space="preserve">Removable discontinuity: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</m:e>
              </m:d>
              <m:r>
                <w:rPr>
                  <w:rFonts w:ascii="Cambria Math" w:hAnsi="Cambria Math"/>
                </w:rPr>
                <m:t>≠f(x)</m:t>
              </m:r>
            </m:oMath>
            <w:r>
              <w:t xml:space="preserve"> The function can be redefined at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to make it continuous.</w:t>
            </w:r>
          </w:p>
          <w:p w:rsidR="00DA04D5" w:rsidRDefault="00DA04D5" w:rsidP="00DA04D5">
            <w:r>
              <w:t>Discontinuity of the second kind: Everything else.</w:t>
            </w:r>
          </w:p>
          <w:p w:rsidR="00DA04D5" w:rsidRDefault="00DA04D5" w:rsidP="00DA04D5"/>
          <w:p w:rsidR="00DA04D5" w:rsidRDefault="00DA04D5" w:rsidP="00DA04D5">
            <w:r>
              <w:t>Ex.</w:t>
            </w:r>
          </w:p>
          <w:p w:rsidR="00DA04D5" w:rsidRDefault="00DA04D5" w:rsidP="00DA04D5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Dirichlet’s</w:t>
            </w:r>
            <w:proofErr w:type="spellEnd"/>
            <w:r>
              <w:t xml:space="preserve"> function </w:t>
            </w:r>
          </w:p>
          <w:p w:rsidR="00DA04D5" w:rsidRDefault="00DA04D5" w:rsidP="00DA04D5">
            <w:pPr>
              <w:pStyle w:val="ListParagraph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∉Q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1,x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∈Q</m:t>
                        </m:r>
                      </m:e>
                    </m:eqArr>
                  </m:e>
                </m:d>
              </m:oMath>
            </m:oMathPara>
          </w:p>
          <w:p w:rsidR="00DA04D5" w:rsidRDefault="00DA04D5" w:rsidP="00DA04D5">
            <w:pPr>
              <w:pStyle w:val="ListParagraph"/>
              <w:numPr>
                <w:ilvl w:val="0"/>
                <w:numId w:val="28"/>
              </w:numPr>
            </w:pPr>
            <w:r>
              <w:t>Riemann’s function is continuous at irrational points, and has removable discontinuities at rational points.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denom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t xml:space="preserve"> is the denominator of x in lowest terms)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∉Q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denom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∈Q</m:t>
                        </m:r>
                      </m:e>
                    </m:eqArr>
                  </m:e>
                </m:d>
              </m:oMath>
            </m:oMathPara>
          </w:p>
          <w:p w:rsidR="00DA04D5" w:rsidRDefault="00DA04D5" w:rsidP="00DA04D5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  <w:r>
              <w:t xml:space="preserve"> </w:t>
            </w:r>
            <w:proofErr w:type="gramStart"/>
            <w:r>
              <w:t>has</w:t>
            </w:r>
            <w:proofErr w:type="gramEnd"/>
            <w:r>
              <w:t xml:space="preserve"> </w:t>
            </w:r>
            <w:r w:rsidR="00AA55FD">
              <w:t xml:space="preserve">a </w:t>
            </w:r>
            <w:r>
              <w:t xml:space="preserve">discontinuity of the second kind at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t>.</w:t>
            </w:r>
          </w:p>
          <w:p w:rsidR="00DA04D5" w:rsidRDefault="00DA04D5" w:rsidP="00DA04D5"/>
          <w:p w:rsidR="00DA04D5" w:rsidRDefault="00DA04D5" w:rsidP="00DA04D5">
            <w:r>
              <w:t>Monotonic functions</w:t>
            </w:r>
          </w:p>
          <w:p w:rsidR="00DA04D5" w:rsidRDefault="00DA04D5" w:rsidP="00DA04D5">
            <w:r>
              <w:t xml:space="preserve">Increasing: </w:t>
            </w:r>
            <m:oMath>
              <m:r>
                <w:rPr>
                  <w:rFonts w:ascii="Cambria Math" w:hAnsi="Cambria Math"/>
                </w:rPr>
                <m:t>x&lt;y⇒f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≤f(y)</m:t>
              </m:r>
            </m:oMath>
          </w:p>
          <w:p w:rsidR="00DA04D5" w:rsidRDefault="00DA04D5" w:rsidP="00DA04D5">
            <w:r>
              <w:t xml:space="preserve">Strictly increasing: </w:t>
            </w:r>
            <m:oMath>
              <m:r>
                <w:rPr>
                  <w:rFonts w:ascii="Cambria Math" w:hAnsi="Cambria Math"/>
                </w:rPr>
                <m:t>x&lt;y⇒f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&lt;f(y)</m:t>
              </m:r>
            </m:oMath>
          </w:p>
          <w:p w:rsidR="00DA04D5" w:rsidRDefault="00DA04D5" w:rsidP="00DA04D5">
            <w:r>
              <w:t xml:space="preserve">Decreasing: </w:t>
            </w:r>
            <m:oMath>
              <m:r>
                <w:rPr>
                  <w:rFonts w:ascii="Cambria Math" w:hAnsi="Cambria Math"/>
                </w:rPr>
                <m:t>x&lt;y⇒f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≥f(y)</m:t>
              </m:r>
            </m:oMath>
          </w:p>
          <w:p w:rsidR="00DA04D5" w:rsidRDefault="00DA04D5" w:rsidP="00DA04D5">
            <w:r>
              <w:t xml:space="preserve">Strictly decreasing: </w:t>
            </w:r>
            <m:oMath>
              <m:r>
                <w:rPr>
                  <w:rFonts w:ascii="Cambria Math" w:hAnsi="Cambria Math"/>
                </w:rPr>
                <m:t>x&lt;y⇒f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&gt;f(y)</m:t>
              </m:r>
            </m:oMath>
          </w:p>
          <w:p w:rsidR="00DA04D5" w:rsidRDefault="00DA04D5" w:rsidP="00DA04D5">
            <w:r>
              <w:t>Monotonic: Increasing or decreasing</w:t>
            </w:r>
          </w:p>
          <w:p w:rsidR="00DA04D5" w:rsidRDefault="00DA04D5" w:rsidP="00DA04D5"/>
          <w:p w:rsidR="00AA55FD" w:rsidRDefault="00AA55FD" w:rsidP="00DA04D5">
            <w:pPr>
              <w:pStyle w:val="ListParagraph"/>
              <w:numPr>
                <w:ilvl w:val="0"/>
                <w:numId w:val="29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increasing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</m:e>
              </m:d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</m:e>
              </m:d>
            </m:oMath>
            <w:r>
              <w:t xml:space="preserve"> exist for all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t xml:space="preserve"> and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func>
                <m:r>
                  <w:rPr>
                    <w:rFonts w:ascii="Cambria Math" w:hAnsi="Cambria Math"/>
                  </w:rPr>
                  <m:t>≤f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inf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t&gt;x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func>
                <m:r>
                  <w:rPr>
                    <w:rFonts w:ascii="Cambria Math" w:hAnsi="Cambria Math"/>
                  </w:rPr>
                  <m:t>=f(x+)</m:t>
                </m:r>
              </m:oMath>
            </m:oMathPara>
            <w:r>
              <w:br/>
            </w:r>
            <w:r>
              <w:t xml:space="preserve">Moreover, for </w:t>
            </w:r>
            <w:proofErr w:type="gramStart"/>
            <w:r>
              <w:t xml:space="preserve">all </w:t>
            </w:r>
            <m:oMath>
              <w:proofErr w:type="gramEnd"/>
              <m:r>
                <w:rPr>
                  <w:rFonts w:ascii="Cambria Math" w:hAnsi="Cambria Math"/>
                </w:rPr>
                <m:t>x&lt;y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</m:e>
              </m:d>
              <m:r>
                <w:rPr>
                  <w:rFonts w:ascii="Cambria Math" w:hAnsi="Cambria Math"/>
                </w:rPr>
                <m:t>≤f(y-)</m:t>
              </m:r>
            </m:oMath>
            <w:r>
              <w:t>.</w:t>
            </w:r>
            <w:r w:rsidR="00186D68">
              <w:t xml:space="preserve"> Reverse inequalities for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186D68">
              <w:t xml:space="preserve"> decreasing.</w:t>
            </w:r>
          </w:p>
          <w:p w:rsidR="00AA55FD" w:rsidRDefault="00AA55FD" w:rsidP="00DA04D5">
            <w:pPr>
              <w:pStyle w:val="ListParagraph"/>
              <w:numPr>
                <w:ilvl w:val="0"/>
                <w:numId w:val="29"/>
              </w:numPr>
            </w:pPr>
            <w:r>
              <w:t>The only discontinuities of a monotonous function are jump discontinuities.</w:t>
            </w:r>
          </w:p>
          <w:p w:rsidR="00DA04D5" w:rsidRDefault="00DA04D5" w:rsidP="00DA04D5">
            <w:pPr>
              <w:pStyle w:val="ListParagraph"/>
              <w:numPr>
                <w:ilvl w:val="0"/>
                <w:numId w:val="29"/>
              </w:numPr>
            </w:pPr>
            <w:r>
              <w:t>The set of discontinuities points of a monotonic function are at most countable.</w:t>
            </w:r>
            <w:r w:rsidR="00186D68">
              <w:br/>
            </w:r>
            <w:r w:rsidR="00186D68">
              <w:rPr>
                <w:i/>
                <w:u w:val="single"/>
              </w:rPr>
              <w:t>Pf.</w:t>
            </w:r>
            <w:r w:rsidR="00186D68">
              <w:t xml:space="preserve"> For each discontinuity </w:t>
            </w:r>
            <w:proofErr w:type="gramStart"/>
            <w:r w:rsidR="00186D68">
              <w:t xml:space="preserve">point </w:t>
            </w:r>
            <m:oMath>
              <w:proofErr w:type="gramEnd"/>
              <m:r>
                <w:rPr>
                  <w:rFonts w:ascii="Cambria Math" w:hAnsi="Cambria Math"/>
                </w:rPr>
                <m:t>x</m:t>
              </m:r>
            </m:oMath>
            <w:r w:rsidR="00186D68">
              <w:t xml:space="preserve">, associate it with a rational number in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oMath>
            <w:r w:rsidR="00186D68">
              <w:t xml:space="preserve">. </w:t>
            </w:r>
          </w:p>
          <w:p w:rsidR="00AA55FD" w:rsidRDefault="00AA55FD" w:rsidP="00DA04D5"/>
          <w:p w:rsidR="00AA55FD" w:rsidRDefault="00AA55FD" w:rsidP="00AA55FD">
            <w:r>
              <w:t xml:space="preserve">Given an at most countable </w:t>
            </w:r>
            <w:proofErr w:type="gramStart"/>
            <w:r>
              <w:t xml:space="preserve">set </w:t>
            </w:r>
            <m:oMath>
              <w:proofErr w:type="gramEnd"/>
              <m:r>
                <w:rPr>
                  <w:rFonts w:ascii="Cambria Math" w:hAnsi="Cambria Math"/>
                </w:rPr>
                <m:t>S⊂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,S={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,…}</m:t>
              </m:r>
            </m:oMath>
            <w:r>
              <w:t xml:space="preserve">, there exists a monotonic function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discontinuities exactly at S.</w:t>
            </w:r>
          </w:p>
          <w:p w:rsidR="00AA55FD" w:rsidRPr="00DA04D5" w:rsidRDefault="00AA55FD" w:rsidP="00AA55FD">
            <w:r>
              <w:t xml:space="preserve">A: Take any positive convergent series; </w:t>
            </w:r>
            <w:proofErr w:type="gramStart"/>
            <w:r>
              <w:t xml:space="preserve">define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>.</w:t>
            </w:r>
          </w:p>
        </w:tc>
      </w:tr>
    </w:tbl>
    <w:p w:rsidR="001E6681" w:rsidRDefault="001E6681">
      <w:r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4F39F0" w:rsidRPr="004F39F0" w:rsidTr="001E6681">
        <w:tc>
          <w:tcPr>
            <w:tcW w:w="1017" w:type="dxa"/>
          </w:tcPr>
          <w:p w:rsidR="004F39F0" w:rsidRPr="004F39F0" w:rsidRDefault="004F39F0" w:rsidP="004F39F0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>5</w:t>
            </w:r>
          </w:p>
        </w:tc>
        <w:tc>
          <w:tcPr>
            <w:tcW w:w="9999" w:type="dxa"/>
          </w:tcPr>
          <w:p w:rsidR="0021387A" w:rsidRPr="0021387A" w:rsidRDefault="0021387A" w:rsidP="0021387A">
            <w:pPr>
              <w:pStyle w:val="Heading1"/>
            </w:pPr>
            <w:bookmarkStart w:id="22" w:name="_Toc261340407"/>
            <w:r>
              <w:t>Differentiation</w:t>
            </w:r>
            <w:bookmarkEnd w:id="22"/>
          </w:p>
        </w:tc>
      </w:tr>
      <w:tr w:rsidR="0021387A" w:rsidRPr="004F39F0" w:rsidTr="001E6681">
        <w:tc>
          <w:tcPr>
            <w:tcW w:w="1017" w:type="dxa"/>
          </w:tcPr>
          <w:p w:rsidR="0021387A" w:rsidRDefault="0021387A" w:rsidP="004F39F0">
            <w:pPr>
              <w:rPr>
                <w:rFonts w:ascii="Arial" w:hAnsi="Arial" w:cs="Arial"/>
                <w:sz w:val="32"/>
              </w:rPr>
            </w:pPr>
            <w:r w:rsidRPr="0021387A">
              <w:rPr>
                <w:rFonts w:ascii="Arial" w:hAnsi="Arial" w:cs="Arial"/>
                <w:sz w:val="28"/>
              </w:rPr>
              <w:t>5-1</w:t>
            </w:r>
          </w:p>
        </w:tc>
        <w:tc>
          <w:tcPr>
            <w:tcW w:w="9999" w:type="dxa"/>
          </w:tcPr>
          <w:p w:rsidR="0021387A" w:rsidRDefault="0021387A" w:rsidP="0021387A">
            <w:pPr>
              <w:pStyle w:val="Heading2"/>
            </w:pPr>
            <w:bookmarkStart w:id="23" w:name="_Toc261340408"/>
            <w:r>
              <w:t>Derivative</w:t>
            </w:r>
            <w:bookmarkEnd w:id="23"/>
          </w:p>
          <w:p w:rsidR="0021387A" w:rsidRDefault="0021387A" w:rsidP="0021387A"/>
          <w:p w:rsidR="0021387A" w:rsidRDefault="0021387A" w:rsidP="0021387A">
            <w:r>
              <w:t xml:space="preserve">The </w:t>
            </w:r>
            <w:r>
              <w:rPr>
                <w:b/>
              </w:rPr>
              <w:t xml:space="preserve">derivative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f:[a,b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]→R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</w:t>
            </w:r>
            <w: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t→x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t→x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t-x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21387A" w:rsidRPr="0021387A" w:rsidRDefault="0021387A" w:rsidP="0021387A">
            <w:r>
              <w:t xml:space="preserve">Left and right-sided derivatives are defined with left and right-sided limits. If </w:t>
            </w:r>
            <m:oMath>
              <m:r>
                <w:rPr>
                  <w:rFonts w:ascii="Cambria Math" w:hAnsi="Cambria Math"/>
                </w:rPr>
                <m:t>f'</m:t>
              </m:r>
            </m:oMath>
            <w:r>
              <w:t xml:space="preserve"> exists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</w:t>
            </w:r>
            <w:r>
              <w:rPr>
                <w:b/>
              </w:rPr>
              <w:t>differentiable</w:t>
            </w:r>
            <w:r>
              <w:t>.</w:t>
            </w:r>
          </w:p>
          <w:p w:rsidR="0021387A" w:rsidRDefault="004C1CB8" w:rsidP="0021387A">
            <w:r>
              <w:t>Generalizes to vector-valued functions.</w:t>
            </w:r>
          </w:p>
          <w:p w:rsidR="004C1CB8" w:rsidRDefault="004C1CB8" w:rsidP="0021387A"/>
          <w:p w:rsidR="0021387A" w:rsidRDefault="0021387A" w:rsidP="0021387A"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differentiable at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continuous </w:t>
            </w:r>
            <w:proofErr w:type="gramStart"/>
            <w:r>
              <w:t xml:space="preserve">at </w:t>
            </w:r>
            <m:oMath>
              <w:proofErr w:type="gramEnd"/>
              <m:r>
                <w:rPr>
                  <w:rFonts w:ascii="Cambria Math" w:hAnsi="Cambria Math"/>
                </w:rPr>
                <m:t>x</m:t>
              </m:r>
            </m:oMath>
            <w:r>
              <w:t>.</w:t>
            </w:r>
          </w:p>
          <w:p w:rsidR="00186D68" w:rsidRPr="00186D68" w:rsidRDefault="00186D68" w:rsidP="0021387A">
            <w:r>
              <w:rPr>
                <w:i/>
                <w:u w:val="single"/>
              </w:rPr>
              <w:t>Pf.</w:t>
            </w:r>
            <w:r>
              <w:t xml:space="preserve"> Multiply derivative </w:t>
            </w:r>
            <w:proofErr w:type="gramStart"/>
            <w:r>
              <w:t xml:space="preserve">by </w:t>
            </w:r>
            <m:oMath>
              <w:proofErr w:type="gramEnd"/>
              <m:r>
                <w:rPr>
                  <w:rFonts w:ascii="Cambria Math" w:hAnsi="Cambria Math"/>
                </w:rPr>
                <m:t>t-x→0</m:t>
              </m:r>
            </m:oMath>
            <w:r>
              <w:t>.</w:t>
            </w:r>
          </w:p>
          <w:p w:rsidR="00186D68" w:rsidRDefault="00186D68" w:rsidP="0021387A"/>
          <w:p w:rsidR="00186D68" w:rsidRDefault="00186D68" w:rsidP="0021387A">
            <w:r>
              <w:t>Rules:</w:t>
            </w:r>
          </w:p>
          <w:p w:rsidR="00186D68" w:rsidRDefault="0085739D" w:rsidP="00186D68">
            <w:pPr>
              <w:pStyle w:val="ListParagraph"/>
              <w:numPr>
                <w:ilvl w:val="0"/>
                <w:numId w:val="33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+g'</m:t>
              </m:r>
            </m:oMath>
          </w:p>
          <w:p w:rsidR="00186D68" w:rsidRDefault="0085739D" w:rsidP="00186D68">
            <w:pPr>
              <w:pStyle w:val="ListParagraph"/>
              <w:numPr>
                <w:ilvl w:val="0"/>
                <w:numId w:val="33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g+fg'</m:t>
              </m:r>
            </m:oMath>
            <w:r w:rsidR="00186D68">
              <w:t xml:space="preserve"> (Pf. add and </w:t>
            </w:r>
            <w:proofErr w:type="gramStart"/>
            <w:r w:rsidR="00186D68">
              <w:t xml:space="preserve">subtract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186D68">
              <w:t>.)</w:t>
            </w:r>
          </w:p>
          <w:p w:rsidR="00186D68" w:rsidRDefault="0085739D" w:rsidP="00186D68">
            <w:pPr>
              <w:pStyle w:val="ListParagraph"/>
              <w:numPr>
                <w:ilvl w:val="0"/>
                <w:numId w:val="33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g-f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186D68">
              <w:t xml:space="preserve"> (Prove for </w:t>
            </w:r>
            <m:oMath>
              <m:r>
                <w:rPr>
                  <w:rFonts w:ascii="Cambria Math" w:hAnsi="Cambria Math"/>
                </w:rPr>
                <m:t>f=1</m:t>
              </m:r>
            </m:oMath>
            <w:r w:rsidR="00186D68">
              <w:t xml:space="preserve"> and use product rule.)</w:t>
            </w:r>
          </w:p>
          <w:p w:rsidR="007D7CAF" w:rsidRDefault="0085739D" w:rsidP="00186D68">
            <w:pPr>
              <w:pStyle w:val="ListParagraph"/>
              <w:numPr>
                <w:ilvl w:val="0"/>
                <w:numId w:val="33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g∘f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</w:p>
          <w:p w:rsidR="00186D68" w:rsidRDefault="00186D68" w:rsidP="00186D68"/>
          <w:p w:rsidR="00186D68" w:rsidRDefault="0085739D" w:rsidP="0022783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227831" w:rsidRDefault="00227831" w:rsidP="00227831">
            <w:r>
              <w:t>Tells us how to differentiate polynomials and rational functions.</w:t>
            </w:r>
          </w:p>
          <w:p w:rsidR="004A5C0B" w:rsidRDefault="004A5C0B" w:rsidP="00227831"/>
          <w:p w:rsidR="00EF5688" w:rsidRDefault="00EF5688" w:rsidP="00227831">
            <w:r>
              <w:t xml:space="preserve">A </w:t>
            </w:r>
            <w:r>
              <w:rPr>
                <w:b/>
              </w:rPr>
              <w:t>local maximum (minimum)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f:X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is a point </w:t>
            </w:r>
            <m:oMath>
              <m:r>
                <w:rPr>
                  <w:rFonts w:ascii="Cambria Math" w:hAnsi="Cambria Math"/>
                </w:rPr>
                <m:t>p∈X</m:t>
              </m:r>
            </m:oMath>
            <w:r>
              <w:t xml:space="preserve"> such that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oMath>
            <w:r>
              <w:t xml:space="preserve"> (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≥f(p)</m:t>
              </m:r>
            </m:oMath>
            <w:r>
              <w:t xml:space="preserve">) for all </w:t>
            </w:r>
            <m:oMath>
              <m:r>
                <w:rPr>
                  <w:rFonts w:ascii="Cambria Math" w:hAnsi="Cambria Math"/>
                </w:rPr>
                <m:t>q∈X</m:t>
              </m:r>
            </m:oMath>
            <w:r>
              <w:t xml:space="preserve"> </w:t>
            </w:r>
            <w:proofErr w:type="gramStart"/>
            <w:r>
              <w:t xml:space="preserve">with </w:t>
            </w:r>
            <m:oMath>
              <w:proofErr w:type="gramEnd"/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p,q</m:t>
                  </m:r>
                </m:e>
              </m:d>
              <m:r>
                <w:rPr>
                  <w:rFonts w:ascii="Cambria Math" w:hAnsi="Cambria Math"/>
                </w:rPr>
                <m:t>&lt;δ</m:t>
              </m:r>
            </m:oMath>
            <w:r>
              <w:t>.</w:t>
            </w:r>
          </w:p>
          <w:p w:rsidR="00EF5688" w:rsidRPr="00EF5688" w:rsidRDefault="00EF5688" w:rsidP="00227831"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defined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and has a local maximum or minimum </w:t>
            </w:r>
            <w:proofErr w:type="gramStart"/>
            <w:r>
              <w:t xml:space="preserve">at </w:t>
            </w:r>
            <m:oMath>
              <w:proofErr w:type="gramEnd"/>
              <m:r>
                <w:rPr>
                  <w:rFonts w:ascii="Cambria Math" w:hAnsi="Cambria Math"/>
                </w:rPr>
                <m:t>x∈(a,b)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f'</m:t>
              </m:r>
            </m:oMath>
            <w:r>
              <w:t xml:space="preserve"> exists,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>.</w:t>
            </w:r>
          </w:p>
          <w:p w:rsidR="00EF5688" w:rsidRDefault="00EF5688" w:rsidP="00227831"/>
          <w:p w:rsidR="007D7CAF" w:rsidRDefault="007D7CAF" w:rsidP="00227831">
            <w:r>
              <w:rPr>
                <w:u w:val="single"/>
              </w:rPr>
              <w:t>Mean Value Theorem: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f,g</m:t>
              </m:r>
            </m:oMath>
            <w:r>
              <w:t xml:space="preserve"> are continuous real functions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which are differentiable in </w:t>
            </w:r>
            <m:oMath>
              <m:r>
                <w:rPr>
                  <w:rFonts w:ascii="Cambria Math" w:hAnsi="Cambria Math"/>
                </w:rPr>
                <m:t>(a,b)</m:t>
              </m:r>
            </m:oMath>
            <w:r>
              <w:t xml:space="preserve">, then there exists a point </w:t>
            </w:r>
            <m:oMath>
              <m:r>
                <w:rPr>
                  <w:rFonts w:ascii="Cambria Math" w:hAnsi="Cambria Math"/>
                </w:rPr>
                <m:t>x∈(a,b)</m:t>
              </m:r>
            </m:oMath>
            <w:r>
              <w:t xml:space="preserve"> such that </w:t>
            </w:r>
          </w:p>
          <w:p w:rsidR="007D7CAF" w:rsidRDefault="0085739D" w:rsidP="0022783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7D7CAF" w:rsidRDefault="007D7CAF" w:rsidP="00227831">
            <w:r>
              <w:t>In particular</w:t>
            </w:r>
            <w:r w:rsidR="004A54BB">
              <w:t xml:space="preserve">, there exists a point </w:t>
            </w:r>
            <m:oMath>
              <m:r>
                <w:rPr>
                  <w:rFonts w:ascii="Cambria Math" w:hAnsi="Cambria Math"/>
                </w:rPr>
                <m:t>x∈(a,b)</m:t>
              </m:r>
            </m:oMath>
            <w:r w:rsidR="004A54BB">
              <w:t xml:space="preserve"> at which</w:t>
            </w:r>
          </w:p>
          <w:p w:rsidR="004A54BB" w:rsidRDefault="004A54BB" w:rsidP="0022783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4A54BB" w:rsidRPr="007D7CAF" w:rsidRDefault="004A54BB" w:rsidP="00227831">
            <w:r>
              <w:t xml:space="preserve">When </w:t>
            </w:r>
            <m:oMath>
              <m:r>
                <w:rPr>
                  <w:rFonts w:ascii="Cambria Math" w:hAnsi="Cambria Math"/>
                </w:rPr>
                <m:t>f(a)=f(b)</m:t>
              </m:r>
            </m:oMath>
            <w:r>
              <w:t xml:space="preserve"> this is called Rolle’s Theorem.</w:t>
            </w:r>
          </w:p>
          <w:p w:rsidR="004A54BB" w:rsidRPr="00563157" w:rsidRDefault="004A54BB" w:rsidP="00227831">
            <w:r w:rsidRPr="004A54BB">
              <w:rPr>
                <w:i/>
                <w:u w:val="single"/>
              </w:rPr>
              <w:t>Pf.</w:t>
            </w:r>
            <w:r w:rsidR="00563157">
              <w:rPr>
                <w:u w:val="single"/>
              </w:rPr>
              <w:t xml:space="preserve"> </w:t>
            </w:r>
            <w:r w:rsidR="00563157">
              <w:t xml:space="preserve"> </w:t>
            </w:r>
            <w:proofErr w:type="gramStart"/>
            <w:r w:rsidR="00563157"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f(t)</m:t>
              </m:r>
            </m:oMath>
            <w:r w:rsidR="00497D2A">
              <w:t xml:space="preserve">. </w:t>
            </w:r>
            <w:proofErr w:type="gramStart"/>
            <w:r w:rsidR="00497D2A">
              <w:t xml:space="preserve">Then </w:t>
            </w:r>
            <m:oMath>
              <w:proofErr w:type="gramEnd"/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497D2A">
              <w:t xml:space="preserve">, need to find </w:t>
            </w:r>
            <m:oMath>
              <m:r>
                <w:rPr>
                  <w:rFonts w:ascii="Cambria Math" w:hAnsi="Cambria Math"/>
                </w:rPr>
                <m:t>x∈(a,b)</m:t>
              </m:r>
            </m:oMath>
            <w:r w:rsidR="00497D2A">
              <w:t xml:space="preserve"> so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497D2A">
              <w:t xml:space="preserve">. Take the point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497D2A">
              <w:t xml:space="preserve"> where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497D2A">
              <w:t xml:space="preserve"> attains maximum or minimum.</w:t>
            </w:r>
          </w:p>
          <w:p w:rsidR="004A54BB" w:rsidRDefault="004A54BB" w:rsidP="00227831"/>
          <w:p w:rsidR="004A5C0B" w:rsidRPr="004A5C0B" w:rsidRDefault="004A5C0B" w:rsidP="00227831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increasing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oMath>
            <w:r>
              <w:t xml:space="preserve">, constant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  <w:r>
              <w:t xml:space="preserve">, and decreasing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≤0</m:t>
              </m:r>
            </m:oMath>
            <w:r>
              <w:t>.</w:t>
            </w:r>
          </w:p>
          <w:p w:rsidR="00497D2A" w:rsidRDefault="00497D2A" w:rsidP="00227831"/>
          <w:p w:rsidR="004A5C0B" w:rsidRDefault="004A5C0B" w:rsidP="00227831"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differentiable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then </w:t>
            </w:r>
            <m:oMath>
              <m:r>
                <w:rPr>
                  <w:rFonts w:ascii="Cambria Math" w:hAnsi="Cambria Math"/>
                </w:rPr>
                <m:t>f'</m:t>
              </m:r>
            </m:oMath>
            <w:r>
              <w:t xml:space="preserve"> satisfies the Intermediate Value Theorem, and cannot have any simple discontinuities.</w:t>
            </w:r>
          </w:p>
          <w:p w:rsidR="004A54BB" w:rsidRDefault="004A54BB" w:rsidP="00227831"/>
          <w:p w:rsidR="004A54BB" w:rsidRPr="004A54BB" w:rsidRDefault="004A54BB" w:rsidP="00227831">
            <w:pPr>
              <w:rPr>
                <w:u w:val="single"/>
              </w:rPr>
            </w:pPr>
            <w:proofErr w:type="spellStart"/>
            <w:r w:rsidRPr="004A54BB">
              <w:rPr>
                <w:u w:val="single"/>
              </w:rPr>
              <w:t>L’Hospital’s</w:t>
            </w:r>
            <w:proofErr w:type="spellEnd"/>
            <w:r w:rsidRPr="004A54BB">
              <w:rPr>
                <w:u w:val="single"/>
              </w:rPr>
              <w:t xml:space="preserve"> Rule</w:t>
            </w:r>
            <w:r>
              <w:rPr>
                <w:u w:val="single"/>
              </w:rPr>
              <w:t>:</w:t>
            </w:r>
          </w:p>
          <w:p w:rsidR="005B32E7" w:rsidRDefault="005B32E7" w:rsidP="00227831">
            <w:r>
              <w:t xml:space="preserve">Suppose </w:t>
            </w:r>
            <m:oMath>
              <m:r>
                <w:rPr>
                  <w:rFonts w:ascii="Cambria Math" w:hAnsi="Cambria Math"/>
                </w:rPr>
                <m:t>f,g</m:t>
              </m:r>
            </m:oMath>
            <w:r>
              <w:t xml:space="preserve"> are real and differentiable in </w:t>
            </w:r>
            <m:oMath>
              <m:r>
                <w:rPr>
                  <w:rFonts w:ascii="Cambria Math" w:hAnsi="Cambria Math"/>
                </w:rPr>
                <m:t>(a,b)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oMath>
            <w:r>
              <w:t xml:space="preserve"> for all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>
              <w:t>, and one of the following holds:</w:t>
            </w:r>
          </w:p>
          <w:p w:rsidR="005B32E7" w:rsidRDefault="0085739D" w:rsidP="005B32E7">
            <w:pPr>
              <w:pStyle w:val="ListParagraph"/>
              <w:numPr>
                <w:ilvl w:val="0"/>
                <w:numId w:val="34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g(x)</m:t>
                  </m:r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5B32E7" w:rsidRDefault="0085739D" w:rsidP="005B32E7">
            <w:pPr>
              <w:pStyle w:val="ListParagraph"/>
              <w:numPr>
                <w:ilvl w:val="0"/>
                <w:numId w:val="34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=±∞</m:t>
              </m:r>
            </m:oMath>
          </w:p>
          <w:p w:rsidR="005B32E7" w:rsidRDefault="005B32E7" w:rsidP="00227831">
            <w:r>
              <w:lastRenderedPageBreak/>
              <w:t>Then</w:t>
            </w:r>
            <w: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  <w:r w:rsidR="001B5E5E">
              <w:br/>
            </w:r>
            <w:r w:rsidR="001B5E5E">
              <w:t>if the latter limit is defined. (This rule may need to be used multiple times</w:t>
            </w:r>
            <w:r w:rsidR="004A5C0B">
              <w:t xml:space="preserve">, and is true </w:t>
            </w:r>
            <w:proofErr w:type="gramStart"/>
            <w:r w:rsidR="004A5C0B"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b</m:t>
              </m:r>
            </m:oMath>
            <w:r w:rsidR="004A5C0B">
              <w:t>.</w:t>
            </w:r>
            <w:r w:rsidR="001B5E5E">
              <w:t>)</w:t>
            </w:r>
          </w:p>
          <w:p w:rsidR="005B32E7" w:rsidRDefault="005B32E7" w:rsidP="00227831"/>
          <w:p w:rsidR="007D7CAF" w:rsidRDefault="007D7CAF" w:rsidP="007D7CAF">
            <w:r>
              <w:t xml:space="preserve">Higher derivatives: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(n+1)</m:t>
                  </m:r>
                </m:sup>
              </m:sSup>
              <m:r>
                <w:rPr>
                  <w:rFonts w:ascii="Cambria Math" w:hAnsi="Cambria Math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)'</m:t>
              </m:r>
            </m:oMath>
          </w:p>
          <w:p w:rsidR="007D7CAF" w:rsidRDefault="0085739D" w:rsidP="007D7CA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[a,b]</m:t>
              </m:r>
            </m:oMath>
            <w:r w:rsidR="007D7CAF">
              <w:t xml:space="preserve"> </w:t>
            </w:r>
            <w:proofErr w:type="gramStart"/>
            <w:r w:rsidR="007D7CAF">
              <w:t>denotes</w:t>
            </w:r>
            <w:proofErr w:type="gramEnd"/>
            <w:r w:rsidR="007D7CAF">
              <w:t xml:space="preserve"> the set of functions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 w:rsidR="007D7CAF">
              <w:t xml:space="preserve"> (or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oMath>
            <w:r w:rsidR="007D7CAF">
              <w:t xml:space="preserve">) with continuous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7D7CAF">
              <w:t>th derivatives.</w:t>
            </w:r>
          </w:p>
          <w:p w:rsidR="007D7CAF" w:rsidRDefault="0085739D" w:rsidP="007D7CA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  <w:r w:rsidR="007D7CAF">
              <w:t xml:space="preserve"> </w:t>
            </w:r>
            <w:proofErr w:type="gramStart"/>
            <w:r w:rsidR="007D7CAF">
              <w:t>denotes</w:t>
            </w:r>
            <w:proofErr w:type="gramEnd"/>
            <w:r w:rsidR="007D7CAF">
              <w:t xml:space="preserve"> the set of functions with derivatives of all orders.</w:t>
            </w:r>
          </w:p>
          <w:p w:rsidR="007D7CAF" w:rsidRDefault="007D7CAF" w:rsidP="007D7CAF"/>
          <w:p w:rsidR="001B5E5E" w:rsidRDefault="001B5E5E" w:rsidP="001B5E5E">
            <w:r>
              <w:t xml:space="preserve">For vector-valued functions: Suppose </w:t>
            </w:r>
            <m:oMath>
              <m:r>
                <w:rPr>
                  <w:rFonts w:ascii="Cambria Math" w:hAnsi="Cambria Math"/>
                </w:rPr>
                <m:t>f:[a,b]→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is continuous and differentiable </w:t>
            </w:r>
            <w:proofErr w:type="gramStart"/>
            <w:r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(a,b)</m:t>
              </m:r>
            </m:oMath>
            <w:r>
              <w:t xml:space="preserve">. There exists </w:t>
            </w:r>
            <m:oMath>
              <m:r>
                <w:rPr>
                  <w:rFonts w:ascii="Cambria Math" w:hAnsi="Cambria Math"/>
                </w:rPr>
                <m:t>x∈(a,b)</m:t>
              </m:r>
            </m:oMath>
            <w:r>
              <w:t xml:space="preserve"> so that</w:t>
            </w:r>
          </w:p>
          <w:p w:rsidR="001B5E5E" w:rsidRDefault="0085739D" w:rsidP="001B5E5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1B5E5E" w:rsidRPr="005B32E7" w:rsidRDefault="001B5E5E" w:rsidP="001B5E5E">
            <w:r w:rsidRPr="005B32E7">
              <w:rPr>
                <w:i/>
                <w:u w:val="single"/>
              </w:rPr>
              <w:t>Pf.</w:t>
            </w:r>
            <w:r>
              <w:t xml:space="preserve"> Project onto line connecting </w:t>
            </w:r>
            <m:oMath>
              <m:r>
                <w:rPr>
                  <w:rFonts w:ascii="Cambria Math" w:hAnsi="Cambria Math"/>
                </w:rPr>
                <m:t>f(a)</m:t>
              </m:r>
            </m:oMath>
            <w:r>
              <w:t xml:space="preserve"> </w:t>
            </w:r>
            <w:proofErr w:type="gramStart"/>
            <w:r>
              <w:t xml:space="preserve">with </w:t>
            </w:r>
            <m:oMath>
              <w:proofErr w:type="gramEnd"/>
              <m:r>
                <w:rPr>
                  <w:rFonts w:ascii="Cambria Math" w:hAnsi="Cambria Math"/>
                </w:rPr>
                <m:t>f(b)</m:t>
              </m:r>
            </m:oMath>
            <w:r>
              <w:t>.</w:t>
            </w:r>
          </w:p>
          <w:p w:rsidR="007D7CAF" w:rsidRPr="0021387A" w:rsidRDefault="007D7CAF" w:rsidP="007D7CAF"/>
        </w:tc>
      </w:tr>
      <w:tr w:rsidR="007D7CAF" w:rsidRPr="004F39F0" w:rsidTr="001E6681">
        <w:tc>
          <w:tcPr>
            <w:tcW w:w="1017" w:type="dxa"/>
          </w:tcPr>
          <w:p w:rsidR="007D7CAF" w:rsidRPr="0021387A" w:rsidRDefault="00A07356" w:rsidP="004F39F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5-2</w:t>
            </w:r>
          </w:p>
        </w:tc>
        <w:tc>
          <w:tcPr>
            <w:tcW w:w="9999" w:type="dxa"/>
          </w:tcPr>
          <w:p w:rsidR="007D7CAF" w:rsidRDefault="004A54BB" w:rsidP="0021387A">
            <w:pPr>
              <w:pStyle w:val="Heading2"/>
            </w:pPr>
            <w:bookmarkStart w:id="24" w:name="_Toc261340409"/>
            <w:r>
              <w:t xml:space="preserve">Taylor </w:t>
            </w:r>
            <w:r w:rsidR="00497D2A">
              <w:t xml:space="preserve">and Power </w:t>
            </w:r>
            <w:r>
              <w:t>Series</w:t>
            </w:r>
            <w:bookmarkEnd w:id="24"/>
          </w:p>
          <w:p w:rsidR="004A54BB" w:rsidRDefault="004A54BB" w:rsidP="004A54BB"/>
          <w:p w:rsidR="00497D2A" w:rsidRDefault="00B76565" w:rsidP="004A54BB">
            <w:r>
              <w:t>Power series (and Laurent series) are continuous in the open ball of convergence.</w:t>
            </w:r>
          </w:p>
          <w:p w:rsidR="00B76565" w:rsidRPr="00B76565" w:rsidRDefault="00B76565" w:rsidP="004A54BB">
            <w:r>
              <w:rPr>
                <w:i/>
                <w:u w:val="single"/>
              </w:rPr>
              <w:t>Pf.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r&lt;R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the radius of convergence,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uniformly continuous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(-r,r)</m:t>
              </m:r>
            </m:oMath>
            <w:r>
              <w:t>.</w:t>
            </w:r>
          </w:p>
          <w:p w:rsidR="00497D2A" w:rsidRDefault="00B76565" w:rsidP="004A54BB">
            <w:r>
              <w:t xml:space="preserve">Factor out </w:t>
            </w:r>
            <m:oMath>
              <m:r>
                <w:rPr>
                  <w:rFonts w:ascii="Cambria Math" w:hAnsi="Cambria Math"/>
                </w:rPr>
                <m:t>z-w</m:t>
              </m:r>
            </m:oMath>
            <w:r>
              <w:t xml:space="preserve"> from each term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in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-f(w)</m:t>
              </m:r>
            </m:oMath>
            <w:r>
              <w:t xml:space="preserve"> and use Triangle Inequality and Root Test.</w:t>
            </w:r>
          </w:p>
          <w:p w:rsidR="00B76565" w:rsidRDefault="00B76565" w:rsidP="004A54BB"/>
          <w:p w:rsidR="00497D2A" w:rsidRDefault="00497D2A" w:rsidP="004A54BB"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derivatives of all orders at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, the </w:t>
            </w:r>
            <w:r>
              <w:rPr>
                <w:b/>
              </w:rPr>
              <w:t>Taylor series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around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</w:t>
            </w:r>
          </w:p>
          <w:p w:rsidR="00497D2A" w:rsidRPr="00497D2A" w:rsidRDefault="00497D2A" w:rsidP="004A54B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497D2A" w:rsidRDefault="00497D2A" w:rsidP="004A54BB"/>
          <w:p w:rsidR="004A54BB" w:rsidRDefault="004A54BB" w:rsidP="004A54BB">
            <w:r w:rsidRPr="004A54BB">
              <w:rPr>
                <w:u w:val="single"/>
              </w:rPr>
              <w:t xml:space="preserve">Taylor’s </w:t>
            </w:r>
            <w:r>
              <w:rPr>
                <w:u w:val="single"/>
              </w:rPr>
              <w:t>T</w:t>
            </w:r>
            <w:r w:rsidRPr="004A54BB">
              <w:rPr>
                <w:u w:val="single"/>
              </w:rPr>
              <w:t>heorem:</w:t>
            </w:r>
            <w:r>
              <w:t xml:space="preserve"> Suppose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real function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n is a positive integer,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  <w:r>
              <w:t xml:space="preserve"> is continuous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(t)</m:t>
              </m:r>
            </m:oMath>
            <w:r>
              <w:t xml:space="preserve"> exists for every </w:t>
            </w:r>
            <m:oMath>
              <m:r>
                <w:rPr>
                  <w:rFonts w:ascii="Cambria Math" w:hAnsi="Cambria Math"/>
                </w:rPr>
                <m:t>t∈(a,b)</m:t>
              </m:r>
            </m:oMath>
            <w:r>
              <w:t xml:space="preserve">.  Let </w:t>
            </w:r>
            <m:oMath>
              <m:r>
                <w:rPr>
                  <w:rFonts w:ascii="Cambria Math" w:hAnsi="Cambria Math"/>
                </w:rPr>
                <m:t>α,β</m:t>
              </m:r>
            </m:oMath>
            <w:r>
              <w:t xml:space="preserve"> be distinct points of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>, and let</w:t>
            </w:r>
          </w:p>
          <w:p w:rsidR="004A54BB" w:rsidRDefault="004A54BB" w:rsidP="004A54B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4A54BB" w:rsidRDefault="004A54BB" w:rsidP="004A54BB">
            <w:r>
              <w:t xml:space="preserve">Then there exists a point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between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such that</w:t>
            </w:r>
          </w:p>
          <w:p w:rsidR="004A54BB" w:rsidRDefault="004A54BB" w:rsidP="004A54BB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β-α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4A54BB" w:rsidRDefault="004A54BB" w:rsidP="004A54BB">
            <w:r w:rsidRPr="004A54BB">
              <w:rPr>
                <w:i/>
                <w:u w:val="single"/>
              </w:rPr>
              <w:t>Pf.</w:t>
            </w:r>
            <w:r w:rsidR="004C1CB8">
              <w:t xml:space="preserve"> </w:t>
            </w:r>
            <w:proofErr w:type="gramStart"/>
            <w:r w:rsidR="004C1CB8"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 w:rsidR="004C1CB8">
              <w:t xml:space="preserve">, 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4C1CB8">
              <w:t xml:space="preserve">. </w:t>
            </w:r>
            <w:proofErr w:type="gramStart"/>
            <w:r w:rsidR="004C1CB8"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4C1CB8">
              <w:t xml:space="preserve">. </w:t>
            </w:r>
            <w:proofErr w:type="gramStart"/>
            <w:r w:rsidR="004C1CB8">
              <w:t xml:space="preserve">Then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-n!M</m:t>
              </m:r>
            </m:oMath>
            <w:r w:rsidR="004C1CB8">
              <w:t xml:space="preserve">. Need </w:t>
            </w:r>
            <m:oMath>
              <m:r>
                <w:rPr>
                  <w:rFonts w:ascii="Cambria Math" w:hAnsi="Cambria Math"/>
                </w:rPr>
                <m:t>x∈(a,b)</m:t>
              </m:r>
            </m:oMath>
            <w:r w:rsidR="004C1CB8">
              <w:t xml:space="preserve"> so </w:t>
            </w:r>
            <w:proofErr w:type="gramStart"/>
            <w:r w:rsidR="004C1CB8">
              <w:t xml:space="preserve">that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4C1CB8"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4C1CB8">
              <w:t xml:space="preserve"> </w:t>
            </w:r>
            <w:proofErr w:type="gramStart"/>
            <w:r w:rsidR="004C1CB8">
              <w:t>for</w:t>
            </w:r>
            <w:proofErr w:type="gramEnd"/>
            <w:r w:rsidR="004C1CB8">
              <w:t xml:space="preserve"> </w:t>
            </w:r>
            <m:oMath>
              <m:r>
                <w:rPr>
                  <w:rFonts w:ascii="Cambria Math" w:hAnsi="Cambria Math"/>
                </w:rPr>
                <m:t>0≤x&lt;n</m:t>
              </m:r>
            </m:oMath>
            <w:r w:rsidR="004C1CB8">
              <w:t xml:space="preserve"> and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4C1CB8">
              <w:t xml:space="preserve">. By induction and the Mean Value Theorem, there exists </w:t>
            </w:r>
            <m:oMath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4C1CB8">
              <w:t xml:space="preserve"> such </w:t>
            </w:r>
            <w:proofErr w:type="gramStart"/>
            <w:r w:rsidR="004C1CB8">
              <w:t xml:space="preserve">that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4C1CB8">
              <w:t>.</w:t>
            </w:r>
          </w:p>
          <w:p w:rsidR="004C1CB8" w:rsidRPr="004A54BB" w:rsidRDefault="001B5E5E" w:rsidP="004A54BB">
            <w:r w:rsidRPr="001B5E5E">
              <w:rPr>
                <w:i/>
                <w:u w:val="single"/>
              </w:rPr>
              <w:t>Remarks:</w:t>
            </w:r>
            <w:r>
              <w:rPr>
                <w:i/>
              </w:rPr>
              <w:t xml:space="preserve"> </w:t>
            </w:r>
            <w:r>
              <w:t xml:space="preserve">For </w:t>
            </w: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this is the Mean Value Theorem. </w:t>
            </w:r>
            <w:r w:rsidR="004C1CB8">
              <w:t xml:space="preserve">Useful when there is a convenient upper bound 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="004C1CB8">
              <w:t xml:space="preserve"> </w:t>
            </w:r>
            <w:proofErr w:type="gramStart"/>
            <w:r w:rsidR="004C1CB8"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(a,b)</m:t>
              </m:r>
            </m:oMath>
            <w:r w:rsidR="004C1CB8">
              <w:t>.</w:t>
            </w:r>
          </w:p>
          <w:p w:rsidR="005B32E7" w:rsidRPr="004A54BB" w:rsidRDefault="005B32E7" w:rsidP="00EF5688">
            <w:pPr>
              <w:tabs>
                <w:tab w:val="left" w:pos="8990"/>
              </w:tabs>
            </w:pPr>
          </w:p>
        </w:tc>
      </w:tr>
    </w:tbl>
    <w:p w:rsidR="001B5E5E" w:rsidRDefault="001B5E5E">
      <w:r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1B5E5E" w:rsidRPr="004F39F0" w:rsidTr="001E6681">
        <w:tc>
          <w:tcPr>
            <w:tcW w:w="1017" w:type="dxa"/>
          </w:tcPr>
          <w:p w:rsidR="001B5E5E" w:rsidRPr="001B5E5E" w:rsidRDefault="001B5E5E" w:rsidP="004F39F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6</w:t>
            </w:r>
          </w:p>
        </w:tc>
        <w:tc>
          <w:tcPr>
            <w:tcW w:w="9999" w:type="dxa"/>
          </w:tcPr>
          <w:p w:rsidR="001B5E5E" w:rsidRDefault="001B5E5E" w:rsidP="001B5E5E">
            <w:pPr>
              <w:pStyle w:val="Heading1"/>
            </w:pPr>
            <w:bookmarkStart w:id="25" w:name="_Toc261340410"/>
            <w:r>
              <w:t>Riemann Integration</w:t>
            </w:r>
            <w:bookmarkEnd w:id="25"/>
          </w:p>
        </w:tc>
      </w:tr>
      <w:tr w:rsidR="001B5E5E" w:rsidRPr="004F39F0" w:rsidTr="001E6681">
        <w:tc>
          <w:tcPr>
            <w:tcW w:w="1017" w:type="dxa"/>
          </w:tcPr>
          <w:p w:rsidR="001B5E5E" w:rsidRPr="001B5E5E" w:rsidRDefault="001B5E5E" w:rsidP="004F39F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6-1</w:t>
            </w:r>
          </w:p>
        </w:tc>
        <w:tc>
          <w:tcPr>
            <w:tcW w:w="9999" w:type="dxa"/>
          </w:tcPr>
          <w:p w:rsidR="001B5E5E" w:rsidRDefault="001B5E5E" w:rsidP="001B5E5E">
            <w:pPr>
              <w:pStyle w:val="Heading2"/>
            </w:pPr>
            <w:bookmarkStart w:id="26" w:name="_Toc261340411"/>
            <w:r>
              <w:t>Riemann-</w:t>
            </w:r>
            <w:proofErr w:type="spellStart"/>
            <w:r>
              <w:t>Stiltjes</w:t>
            </w:r>
            <w:proofErr w:type="spellEnd"/>
            <w:r>
              <w:t xml:space="preserve"> Integral</w:t>
            </w:r>
            <w:bookmarkEnd w:id="26"/>
          </w:p>
          <w:p w:rsidR="001B5E5E" w:rsidRDefault="001B5E5E" w:rsidP="001B5E5E"/>
          <w:p w:rsidR="001B5E5E" w:rsidRDefault="001B5E5E" w:rsidP="001B5E5E">
            <w:r>
              <w:t xml:space="preserve">A partition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of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is a finite collection of </w:t>
            </w:r>
            <w:proofErr w:type="gramStart"/>
            <w:r>
              <w:t xml:space="preserve">points </w:t>
            </w:r>
            <m:oMath>
              <w:proofErr w:type="gramEnd"/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≤…≤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=b</m:t>
              </m:r>
            </m:oMath>
            <w:r>
              <w:t xml:space="preserve">. </w:t>
            </w:r>
            <w:proofErr w:type="gramStart"/>
            <w:r>
              <w:t xml:space="preserve">Define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oMath>
            <w:r>
              <w:t xml:space="preserve">. </w:t>
            </w:r>
          </w:p>
          <w:p w:rsidR="001B5E5E" w:rsidRDefault="001B5E5E" w:rsidP="001B5E5E">
            <w: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be bounded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</m:oMath>
            <w:r>
              <w:t>.</w:t>
            </w:r>
          </w:p>
          <w:p w:rsidR="001B5E5E" w:rsidRDefault="001B5E5E" w:rsidP="001B5E5E">
            <w:pPr>
              <w:pStyle w:val="ListParagraph"/>
              <w:numPr>
                <w:ilvl w:val="0"/>
                <w:numId w:val="35"/>
              </w:numPr>
            </w:pPr>
            <w:r>
              <w:t xml:space="preserve">The lower integral sum </w:t>
            </w:r>
            <w:proofErr w:type="gramStart"/>
            <w:r>
              <w:t xml:space="preserve">is </w:t>
            </w:r>
            <m:oMath>
              <w:proofErr w:type="gramEnd"/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t>. The lower integral is</w:t>
            </w:r>
            <w:r>
              <w:br/>
            </w: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ba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L(P,f)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1B5E5E" w:rsidRDefault="001B5E5E" w:rsidP="001B5E5E">
            <w:pPr>
              <w:pStyle w:val="ListParagraph"/>
              <w:numPr>
                <w:ilvl w:val="0"/>
                <w:numId w:val="35"/>
              </w:numPr>
            </w:pPr>
            <w:r>
              <w:t xml:space="preserve">The upper integral sum </w:t>
            </w:r>
            <w:proofErr w:type="gramStart"/>
            <w:r>
              <w:t xml:space="preserve">is </w:t>
            </w:r>
            <m:oMath>
              <w:proofErr w:type="gramEnd"/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>
              <w:t>.</w:t>
            </w:r>
            <w:r w:rsidR="00B60B5E">
              <w:t xml:space="preserve"> The upper integral is</w:t>
            </w:r>
            <w:r w:rsidR="00B60B5E">
              <w:br/>
            </w: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ba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L(P,f)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A93CF8" w:rsidRDefault="00A93CF8" w:rsidP="00B60B5E">
            <w:r>
              <w:t xml:space="preserve">(Exist when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bounded.)</w:t>
            </w:r>
          </w:p>
          <w:p w:rsidR="001B5E5E" w:rsidRDefault="00B60B5E" w:rsidP="00B60B5E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Riemann </w:t>
            </w:r>
            <w:proofErr w:type="spellStart"/>
            <w:r>
              <w:rPr>
                <w:b/>
              </w:rPr>
              <w:t>integrable</w:t>
            </w:r>
            <w:proofErr w:type="spellEnd"/>
            <w:r>
              <w:t xml:space="preserve">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if the lower and upper integral sums are equal. </w:t>
            </w:r>
            <w:proofErr w:type="gramStart"/>
            <w:r>
              <w:t>Then</w:t>
            </w:r>
            <w:proofErr w:type="gramEnd"/>
            <w:r>
              <w:br/>
            </w: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ba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ba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dx.</m:t>
                </m:r>
              </m:oMath>
            </m:oMathPara>
            <w:r>
              <w:br/>
            </w:r>
            <w:r w:rsidR="00C83F62">
              <w:t xml:space="preserve">(If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 w:rsidR="00C83F62">
              <w:t xml:space="preserve"> the integral is 0.)</w:t>
            </w:r>
          </w:p>
          <w:p w:rsidR="00C83F62" w:rsidRDefault="00C83F62" w:rsidP="00B60B5E"/>
          <w:p w:rsidR="00A93CF8" w:rsidRDefault="00A93CF8" w:rsidP="00A93CF8">
            <w:r>
              <w:t xml:space="preserve">More general context: Let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be a monotonically increasing function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and 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oMath>
            <w:r>
              <w:t>. Define sums and integrals (</w:t>
            </w:r>
            <m:oMath>
              <m:r>
                <w:rPr>
                  <w:rFonts w:ascii="Cambria Math" w:hAnsi="Cambria Math"/>
                </w:rPr>
                <m:t>dα</m:t>
              </m:r>
            </m:oMath>
            <w:r>
              <w:t xml:space="preserve">) similarly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replaced </w:t>
            </w:r>
            <w:proofErr w:type="gramStart"/>
            <w:r>
              <w:t xml:space="preserve">by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. The integral is called the </w:t>
            </w:r>
            <w:r>
              <w:rPr>
                <w:b/>
              </w:rPr>
              <w:t>Riemann-Stieltjes integral</w:t>
            </w:r>
            <w:r>
              <w:t>.</w:t>
            </w:r>
            <w:r w:rsidR="00710DDF">
              <w:t xml:space="preserve"> The set of Riemann-Stieltjes </w:t>
            </w:r>
            <w:proofErr w:type="spellStart"/>
            <w:r w:rsidR="00710DDF">
              <w:t>integrable</w:t>
            </w:r>
            <w:proofErr w:type="spellEnd"/>
            <w:r w:rsidR="00710DDF">
              <w:t xml:space="preserve"> functions with respect to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710DDF">
              <w:t xml:space="preserve"> is </w:t>
            </w:r>
            <w:proofErr w:type="gramStart"/>
            <w:r w:rsidR="00710DDF">
              <w:t xml:space="preserve">denoted </w:t>
            </w:r>
            <m:oMath>
              <w:proofErr w:type="gramEnd"/>
              <m:r>
                <w:rPr>
                  <w:rFonts w:ascii="Cambria Math" w:hAnsi="Cambria Math"/>
                </w:rPr>
                <m:t>R(α)</m:t>
              </m:r>
            </m:oMath>
            <w:r w:rsidR="00710DDF">
              <w:t>.</w:t>
            </w:r>
          </w:p>
          <w:p w:rsidR="00A93CF8" w:rsidRDefault="00A93CF8" w:rsidP="004A5C0B">
            <w:r>
              <w:t>Useful in probability</w:t>
            </w:r>
            <w:r w:rsidR="004A5C0B">
              <w:t xml:space="preserve">- random variables. If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4A5C0B">
              <w:t xml:space="preserve"> is the distribution function,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</m:oMath>
            <w:r w:rsidR="004A5C0B">
              <w:t xml:space="preserve"> is the expected value </w:t>
            </w:r>
            <w:proofErr w:type="gramStart"/>
            <w:r w:rsidR="004A5C0B"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f(X)</m:t>
              </m:r>
            </m:oMath>
            <w:r w:rsidR="004A5C0B">
              <w:t>.</w:t>
            </w:r>
          </w:p>
          <w:p w:rsidR="00573415" w:rsidRDefault="00573415" w:rsidP="004A5C0B"/>
          <w:p w:rsidR="006859AC" w:rsidRDefault="006859AC" w:rsidP="004A5C0B">
            <w:r>
              <w:t xml:space="preserve">The integral of a vector (or complex) valued function is taken </w:t>
            </w:r>
            <w:proofErr w:type="spellStart"/>
            <w:r>
              <w:t>componentwise</w:t>
            </w:r>
            <w:proofErr w:type="spellEnd"/>
            <w:r>
              <w:t xml:space="preserve"> (real and imaginary parts separately).</w:t>
            </w:r>
          </w:p>
          <w:p w:rsidR="006859AC" w:rsidRPr="00A93CF8" w:rsidRDefault="006859AC" w:rsidP="004A5C0B"/>
        </w:tc>
      </w:tr>
      <w:tr w:rsidR="00EF5688" w:rsidRPr="004F39F0" w:rsidTr="001E6681">
        <w:tc>
          <w:tcPr>
            <w:tcW w:w="1017" w:type="dxa"/>
          </w:tcPr>
          <w:p w:rsidR="00EF5688" w:rsidRDefault="00EF5688" w:rsidP="004F39F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9999" w:type="dxa"/>
          </w:tcPr>
          <w:p w:rsidR="00EF5688" w:rsidRDefault="009E5039" w:rsidP="001B5E5E">
            <w:pPr>
              <w:pStyle w:val="Heading2"/>
            </w:pPr>
            <w:bookmarkStart w:id="27" w:name="_Toc261340412"/>
            <w:proofErr w:type="spellStart"/>
            <w:r>
              <w:t>Integrability</w:t>
            </w:r>
            <w:bookmarkEnd w:id="27"/>
            <w:proofErr w:type="spellEnd"/>
          </w:p>
          <w:p w:rsidR="00EF5688" w:rsidRDefault="00EF5688" w:rsidP="00EF5688"/>
          <w:p w:rsidR="00EF5688" w:rsidRDefault="00EF5688" w:rsidP="00EF5688">
            <w:r>
              <w:t>A refinement of a partition obtained from adding a set of division points. Any two partitions have a common refinement.</w:t>
            </w:r>
          </w:p>
          <w:p w:rsidR="009E5039" w:rsidRDefault="009E5039" w:rsidP="00EF5688">
            <w:r>
              <w:t>Preliminary Results:</w:t>
            </w:r>
          </w:p>
          <w:p w:rsidR="00EF5688" w:rsidRDefault="00EF5688" w:rsidP="00EF5688">
            <w:pPr>
              <w:pStyle w:val="ListParagraph"/>
              <w:numPr>
                <w:ilvl w:val="0"/>
                <w:numId w:val="29"/>
              </w:numPr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 xml:space="preserve"> is a refinement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then</w:t>
            </w:r>
          </w:p>
          <w:p w:rsidR="00EF5688" w:rsidRDefault="00EF5688" w:rsidP="00EF5688">
            <w:pPr>
              <w:pStyle w:val="ListParagraph"/>
              <w:numPr>
                <w:ilvl w:val="1"/>
                <w:numId w:val="29"/>
              </w:numPr>
            </w:pP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P,f,α</m:t>
                  </m:r>
                </m:e>
              </m:d>
              <m:r>
                <w:rPr>
                  <w:rFonts w:ascii="Cambria Math" w:hAnsi="Cambria Math"/>
                </w:rPr>
                <m:t>≤L(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,f,α)</m:t>
              </m:r>
            </m:oMath>
          </w:p>
          <w:p w:rsidR="00EF5688" w:rsidRDefault="00EF5688" w:rsidP="00EF5688">
            <w:pPr>
              <w:pStyle w:val="ListParagraph"/>
              <w:numPr>
                <w:ilvl w:val="1"/>
                <w:numId w:val="29"/>
              </w:numPr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P,f,α</m:t>
                  </m:r>
                </m:e>
              </m:d>
              <m:r>
                <w:rPr>
                  <w:rFonts w:ascii="Cambria Math" w:hAnsi="Cambria Math"/>
                </w:rPr>
                <m:t>≥U(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,f,α)</m:t>
              </m:r>
            </m:oMath>
          </w:p>
          <w:p w:rsidR="00710DDF" w:rsidRDefault="0085739D" w:rsidP="00710DDF">
            <w:pPr>
              <w:pStyle w:val="ListParagraph"/>
              <w:numPr>
                <w:ilvl w:val="0"/>
                <w:numId w:val="29"/>
              </w:numPr>
            </w:pPr>
            <m:oMath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ba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dx≤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ba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  <w:r w:rsidR="00710DDF">
              <w:t>.</w:t>
            </w:r>
          </w:p>
          <w:p w:rsidR="00710DDF" w:rsidRDefault="00710DDF" w:rsidP="00710DDF">
            <w:pPr>
              <w:pStyle w:val="ListParagraph"/>
              <w:numPr>
                <w:ilvl w:val="0"/>
                <w:numId w:val="29"/>
              </w:numPr>
            </w:pP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</w:t>
            </w:r>
            <w:proofErr w:type="gramStart"/>
            <w:r>
              <w:t>iff</w:t>
            </w:r>
            <w:proofErr w:type="gramEnd"/>
            <w:r>
              <w:t xml:space="preserve">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a partition P such that (*) </w:t>
            </w: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P,f,α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P,f,α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>.</w:t>
            </w:r>
          </w:p>
          <w:p w:rsidR="00710DDF" w:rsidRDefault="00710DDF" w:rsidP="00710DDF">
            <w:pPr>
              <w:pStyle w:val="ListParagraph"/>
              <w:numPr>
                <w:ilvl w:val="1"/>
                <w:numId w:val="29"/>
              </w:numPr>
            </w:pPr>
            <w:r>
              <w:t>If (*) holds, then it holds for any refinement of P.</w:t>
            </w:r>
          </w:p>
          <w:p w:rsidR="00710DDF" w:rsidRDefault="00710DDF" w:rsidP="00710DDF">
            <w:pPr>
              <w:pStyle w:val="ListParagraph"/>
              <w:numPr>
                <w:ilvl w:val="1"/>
                <w:numId w:val="29"/>
              </w:numPr>
            </w:pPr>
            <w:r>
              <w:t xml:space="preserve">If (*) holds for </w:t>
            </w:r>
            <m:oMath>
              <m:r>
                <w:rPr>
                  <w:rFonts w:ascii="Cambria Math" w:hAnsi="Cambria Math"/>
                </w:rPr>
                <m:t>P={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>
              <w:t xml:space="preserve"> </w:t>
            </w:r>
            <w:proofErr w:type="gramStart"/>
            <w:r>
              <w:t xml:space="preserve">then </w:t>
            </w:r>
            <m:oMath>
              <w:proofErr w:type="gramEnd"/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&lt;ε</m:t>
                  </m:r>
                </m:e>
              </m:nary>
            </m:oMath>
            <w:r>
              <w:t>.</w:t>
            </w:r>
          </w:p>
          <w:p w:rsidR="00710DDF" w:rsidRDefault="00710DDF" w:rsidP="00710DDF">
            <w:pPr>
              <w:pStyle w:val="ListParagraph"/>
              <w:numPr>
                <w:ilvl w:val="1"/>
                <w:numId w:val="29"/>
              </w:numPr>
            </w:pPr>
            <w:r>
              <w:t xml:space="preserve">If </w:t>
            </w:r>
            <w:r w:rsidR="00EC24BA">
              <w:t xml:space="preserve">(*) holds and </w:t>
            </w: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</w:t>
            </w:r>
            <w:proofErr w:type="gramStart"/>
            <w:r>
              <w:t xml:space="preserve">then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fdα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>.</w:t>
            </w:r>
          </w:p>
          <w:p w:rsidR="009E5039" w:rsidRDefault="009E5039" w:rsidP="009E5039">
            <w:r>
              <w:t>Main Results:</w:t>
            </w:r>
          </w:p>
          <w:p w:rsidR="00710DDF" w:rsidRDefault="001A581A" w:rsidP="001A581A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be continuous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.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Riemann-Stieltjes integrable for </w:t>
            </w:r>
            <w:proofErr w:type="gramStart"/>
            <w:r>
              <w:t xml:space="preserve">any </w:t>
            </w:r>
            <m:oMath>
              <w:proofErr w:type="gramEnd"/>
              <m:r>
                <w:rPr>
                  <w:rFonts w:ascii="Cambria Math" w:hAnsi="Cambria Math"/>
                </w:rPr>
                <m:t>α</m:t>
              </m:r>
            </m:oMath>
            <w:r>
              <w:t>. Proof:</w:t>
            </w:r>
          </w:p>
          <w:p w:rsidR="001A581A" w:rsidRDefault="001A581A" w:rsidP="001A581A">
            <w:pPr>
              <w:pStyle w:val="ListParagraph"/>
              <w:numPr>
                <w:ilvl w:val="1"/>
                <w:numId w:val="29"/>
              </w:num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uniformly continuous. Given </w:t>
            </w:r>
            <m:oMath>
              <m:r>
                <w:rPr>
                  <w:rFonts w:ascii="Cambria Math" w:hAnsi="Cambria Math"/>
                </w:rPr>
                <m:t>ε'</m:t>
              </m:r>
            </m:oMath>
            <w:r>
              <w:t xml:space="preserve"> </w:t>
            </w:r>
            <w:proofErr w:type="gramStart"/>
            <w:r>
              <w:t xml:space="preserve">choose </w:t>
            </w:r>
            <m:oMath>
              <w:proofErr w:type="gramEnd"/>
              <m:r>
                <w:rPr>
                  <w:rFonts w:ascii="Cambria Math" w:hAnsi="Cambria Math"/>
                </w:rPr>
                <m:t>δ</m:t>
              </m:r>
            </m:oMath>
            <w:r>
              <w:t xml:space="preserve">, take partition so that all intervals are shorter than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. Then (*) holds (choosing </w:t>
            </w:r>
            <m:oMath>
              <m:r>
                <w:rPr>
                  <w:rFonts w:ascii="Cambria Math" w:hAnsi="Cambria Math"/>
                </w:rPr>
                <m:t>ε'</m:t>
              </m:r>
            </m:oMath>
            <w:r>
              <w:t xml:space="preserve"> depending on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>
              <w:t xml:space="preserve"> small enough).</w:t>
            </w:r>
          </w:p>
          <w:p w:rsidR="001A581A" w:rsidRDefault="001A581A" w:rsidP="001A581A">
            <w:pPr>
              <w:pStyle w:val="ListParagraph"/>
              <w:numPr>
                <w:ilvl w:val="0"/>
                <w:numId w:val="29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monotonic and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 continuous </w:t>
            </w:r>
            <w:proofErr w:type="gramStart"/>
            <w:r>
              <w:t xml:space="preserve">then </w:t>
            </w:r>
            <m:oMath>
              <w:proofErr w:type="gramEnd"/>
              <m:r>
                <w:rPr>
                  <w:rFonts w:ascii="Cambria Math" w:hAnsi="Cambria Math"/>
                </w:rPr>
                <m:t>f∈R(α)</m:t>
              </m:r>
            </m:oMath>
            <w:r>
              <w:t>. Proof:</w:t>
            </w:r>
          </w:p>
          <w:p w:rsidR="001A581A" w:rsidRDefault="00575081" w:rsidP="00213F81">
            <w:pPr>
              <w:pStyle w:val="ListParagraph"/>
              <w:numPr>
                <w:ilvl w:val="1"/>
                <w:numId w:val="29"/>
              </w:numPr>
            </w:pPr>
            <w:r>
              <w:t>By IVT</w:t>
            </w:r>
            <w:r w:rsidR="00213F81">
              <w:t xml:space="preserve"> and continuity </w:t>
            </w:r>
            <w:proofErr w:type="gramStart"/>
            <w:r w:rsidR="00213F81"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α</m:t>
              </m:r>
            </m:oMath>
            <w:r>
              <w:t xml:space="preserve">, we can choose a partition so that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t>.</w:t>
            </w:r>
            <w:r w:rsidR="00213F81">
              <w:t xml:space="preserve"> Choose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213F81">
              <w:t xml:space="preserve"> large enough to make (*) hold.</w:t>
            </w:r>
          </w:p>
          <w:p w:rsidR="00213F81" w:rsidRDefault="00213F81" w:rsidP="00213F81">
            <w:pPr>
              <w:pStyle w:val="ListParagraph"/>
              <w:numPr>
                <w:ilvl w:val="0"/>
                <w:numId w:val="29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bounded with only finitely many discontinuity points and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 continuous at all these points, </w:t>
            </w:r>
            <w:proofErr w:type="gramStart"/>
            <w:r>
              <w:t xml:space="preserve">then </w:t>
            </w:r>
            <m:oMath>
              <w:proofErr w:type="gramEnd"/>
              <m:r>
                <w:rPr>
                  <w:rFonts w:ascii="Cambria Math" w:hAnsi="Cambria Math"/>
                </w:rPr>
                <m:t>f∈R(α)</m:t>
              </m:r>
            </m:oMath>
            <w:r>
              <w:t>.</w:t>
            </w:r>
          </w:p>
          <w:p w:rsidR="00F751DF" w:rsidRDefault="001D2719" w:rsidP="00F751DF">
            <w:pPr>
              <w:pStyle w:val="ListParagraph"/>
              <w:numPr>
                <w:ilvl w:val="1"/>
                <w:numId w:val="29"/>
              </w:numPr>
            </w:pPr>
            <w:r>
              <w:t xml:space="preserve">Take very small intervals around discontinuity points: Surround the discontinuity points by </w:t>
            </w:r>
            <w:proofErr w:type="spellStart"/>
            <w:r>
              <w:t>nonoverlapping</w:t>
            </w:r>
            <w:proofErr w:type="spellEnd"/>
            <w:r>
              <w:t xml:space="preserve"> intervals</w:t>
            </w:r>
            <w:r w:rsidR="00F751DF">
              <w:t xml:space="preserve"> 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changes by less </w:t>
            </w:r>
            <w:proofErr w:type="gramStart"/>
            <w:r>
              <w:t xml:space="preserve">than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751DF">
              <w:t xml:space="preserve">, where </w:t>
            </w:r>
            <m:oMath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=ε</m:t>
              </m:r>
            </m:oMath>
            <w:r>
              <w:t>.</w:t>
            </w:r>
            <w:r w:rsidR="00F751DF">
              <w:t xml:space="preserve"> Delete the intervals (and endpoints if they are discontinuity points).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F751DF">
              <w:t xml:space="preserve"> </w:t>
            </w:r>
            <w:proofErr w:type="gramStart"/>
            <w:r w:rsidR="00F751DF">
              <w:t>is</w:t>
            </w:r>
            <w:proofErr w:type="gramEnd"/>
            <w:r w:rsidR="00F751DF">
              <w:t xml:space="preserve"> uniformly continuous on the resulting set (union of closed intervals), take a partition with intervals of length at most </w:t>
            </w:r>
            <m:oMath>
              <m:r>
                <w:rPr>
                  <w:rFonts w:ascii="Cambria Math" w:hAnsi="Cambria Math"/>
                </w:rPr>
                <m:t>δ(ε)</m:t>
              </m:r>
            </m:oMath>
            <w:r w:rsidR="00F751DF">
              <w:t xml:space="preserve">, including 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 w:rsidR="00F751DF">
              <w:t xml:space="preserve">. Upper bound depends on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="00F751DF">
              <w:t xml:space="preserve"> and </w:t>
            </w:r>
            <m:oMath>
              <m:r>
                <w:rPr>
                  <w:rFonts w:ascii="Cambria Math" w:hAnsi="Cambria Math"/>
                </w:rPr>
                <m:t>M=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|f|</m:t>
                  </m:r>
                </m:e>
              </m:func>
            </m:oMath>
            <w:r w:rsidR="00F751DF">
              <w:t xml:space="preserve"> (for the </w:t>
            </w:r>
            <w:proofErr w:type="gramStart"/>
            <w:r w:rsidR="00F751DF">
              <w:t xml:space="preserve">intervals </w:t>
            </w:r>
            <m:oMath>
              <w:proofErr w:type="gramEnd"/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 w:rsidR="00F751DF">
              <w:t>), and can be made small.</w:t>
            </w:r>
            <w:r w:rsidR="009E5039">
              <w:t xml:space="preserve"> (Sum consists of two parts.)</w:t>
            </w:r>
          </w:p>
          <w:p w:rsidR="009E5039" w:rsidRDefault="00213F81" w:rsidP="009E5039">
            <w:pPr>
              <w:pStyle w:val="ListParagraph"/>
              <w:numPr>
                <w:ilvl w:val="1"/>
                <w:numId w:val="29"/>
              </w:numPr>
            </w:pPr>
            <w:r>
              <w:t xml:space="preserve">Counterexample when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not continuous</w:t>
            </w:r>
            <w:proofErr w:type="gramStart"/>
            <w:r>
              <w:t xml:space="preserve">: </w:t>
            </w:r>
            <m:oMath>
              <w:proofErr w:type="gramEnd"/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0,x≤0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1,x&gt;0</m:t>
                      </m:r>
                    </m:e>
                  </m:eqArr>
                </m:e>
              </m:d>
            </m:oMath>
            <w:r>
              <w:t xml:space="preserve">. 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θdθ</m:t>
                  </m:r>
                </m:e>
              </m:nary>
            </m:oMath>
            <w:r>
              <w:t xml:space="preserve"> </w:t>
            </w:r>
            <w:proofErr w:type="gramStart"/>
            <w:r>
              <w:t>does</w:t>
            </w:r>
            <w:proofErr w:type="gramEnd"/>
            <w:r>
              <w:t xml:space="preserve"> not exist.</w:t>
            </w:r>
          </w:p>
          <w:p w:rsidR="009E5039" w:rsidRDefault="009E5039" w:rsidP="009E5039">
            <w:pPr>
              <w:pStyle w:val="ListParagraph"/>
              <w:numPr>
                <w:ilvl w:val="0"/>
                <w:numId w:val="29"/>
              </w:numPr>
            </w:pPr>
            <w:r>
              <w:t xml:space="preserve">A set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⊆R</m:t>
              </m:r>
            </m:oMath>
            <w:r>
              <w:t xml:space="preserve"> has </w:t>
            </w:r>
            <w:r w:rsidRPr="009E5039">
              <w:rPr>
                <w:b/>
              </w:rPr>
              <w:t>measure 0</w:t>
            </w:r>
            <w:r>
              <w:t xml:space="preserve"> if for all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a countable collection of open intervals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,i=1,2,…</m:t>
              </m:r>
            </m:oMath>
            <w:r>
              <w:t xml:space="preserve"> such that </w:t>
            </w:r>
            <m:oMath>
              <m:r>
                <w:rPr>
                  <w:rFonts w:ascii="Cambria Math" w:hAnsi="Cambria Math"/>
                </w:rPr>
                <m:t>S⊆</m:t>
              </m:r>
              <m:nary>
                <m:naryPr>
                  <m:chr m:val="⋃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>
              <w:t xml:space="preserve"> </w:t>
            </w:r>
            <w:proofErr w:type="gramStart"/>
            <w:r>
              <w:t xml:space="preserve">and </w:t>
            </w:r>
            <m:oMath>
              <w:proofErr w:type="gramEnd"/>
              <m:nary>
                <m:naryPr>
                  <m:chr m:val="∑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Riemann integrable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iff the set of discontinuity points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measure 0.</w:t>
            </w:r>
          </w:p>
          <w:p w:rsidR="00AE3F89" w:rsidRDefault="00AE3F89" w:rsidP="00AE3F89">
            <w:pPr>
              <w:pStyle w:val="ListParagraph"/>
              <w:numPr>
                <w:ilvl w:val="1"/>
                <w:numId w:val="29"/>
              </w:numPr>
            </w:pPr>
            <w: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 xml:space="preserve"> be intervals of total length at most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4M</m:t>
                  </m:r>
                </m:den>
              </m:f>
            </m:oMath>
            <w:r>
              <w:t xml:space="preserve"> covering discontinuity points. Let V be the union of “bad balls,” those </w:t>
            </w:r>
            <w:proofErr w:type="gramStart"/>
            <w:r>
              <w:t xml:space="preserve">where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func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oMath>
            <w:r>
              <w:t>.</w:t>
            </w:r>
          </w:p>
          <w:p w:rsidR="00AE3F89" w:rsidRDefault="00AE3F89" w:rsidP="00AE3F89">
            <w:pPr>
              <w:pStyle w:val="ListParagraph"/>
              <w:numPr>
                <w:ilvl w:val="1"/>
                <w:numId w:val="29"/>
              </w:numPr>
            </w:pPr>
            <w:r>
              <w:t xml:space="preserve">Lemma: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such that if </w:t>
            </w:r>
            <m:oMath>
              <m:r>
                <w:rPr>
                  <w:rFonts w:ascii="Cambria Math" w:hAnsi="Cambria Math"/>
                </w:rPr>
                <m:t>s&lt;t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t-s&lt;δ</m:t>
              </m:r>
            </m:oMath>
            <w: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s,t</m:t>
                          </m:r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func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</m:oMath>
            <w:r>
              <w:t xml:space="preserve">, then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  <m:r>
                <w:rPr>
                  <w:rFonts w:ascii="Cambria Math" w:hAnsi="Cambria Math"/>
                </w:rPr>
                <m:t>⊆V</m:t>
              </m:r>
            </m:oMath>
            <w:r>
              <w:t xml:space="preserve">, i.e. any small interval with large variation must be contained in V. Proof: Else take a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>
              <w:t xml:space="preserve"> that violate the lemma,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→0</m:t>
              </m:r>
            </m:oMath>
            <w:r>
              <w:t xml:space="preserve">. By sequential compactness, take a simultaneously convergent subseqence; it must be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>
              <w:t xml:space="preserve"> since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1B5934">
              <w:t xml:space="preserve"> is closed, but must also be </w:t>
            </w:r>
            <w:proofErr w:type="gramStart"/>
            <w:r w:rsidR="001B5934"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V</m:t>
              </m:r>
            </m:oMath>
            <w:r w:rsidR="001B5934">
              <w:t>.</w:t>
            </w:r>
          </w:p>
          <w:p w:rsidR="001B5934" w:rsidRDefault="001B5934" w:rsidP="00AE3F89">
            <w:pPr>
              <w:pStyle w:val="ListParagraph"/>
              <w:numPr>
                <w:ilvl w:val="1"/>
                <w:numId w:val="29"/>
              </w:numPr>
            </w:pPr>
            <w:r>
              <w:t xml:space="preserve">Break Riemann sum into two parts: the intervals in V (bounded </w:t>
            </w:r>
            <w:proofErr w:type="gramStart"/>
            <w:r>
              <w:t xml:space="preserve">by </w:t>
            </w:r>
            <m:oMath>
              <w:proofErr w:type="gramEnd"/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2M</m:t>
                      </m:r>
                    </m:e>
                  </m:groupCh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variation</m:t>
                      </m:r>
                    </m:e>
                  </m:func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4M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 total length</m:t>
                  </m:r>
                </m:lim>
              </m:limLow>
            </m:oMath>
            <w:r>
              <w:t xml:space="preserve">) and others (bounded by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 total length</m:t>
                  </m:r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 variation</m:t>
                  </m:r>
                </m:lim>
              </m:limLow>
            </m:oMath>
            <w:r>
              <w:t>).</w:t>
            </w:r>
          </w:p>
          <w:p w:rsidR="009E5039" w:rsidRDefault="009E5039" w:rsidP="009E5039">
            <w:pPr>
              <w:pStyle w:val="ListParagraph"/>
              <w:numPr>
                <w:ilvl w:val="1"/>
                <w:numId w:val="29"/>
              </w:numPr>
            </w:pPr>
            <w:r>
              <w:t>Any subset of a set of measure 0 has measure 0.</w:t>
            </w:r>
          </w:p>
          <w:p w:rsidR="009E5039" w:rsidRDefault="009E5039" w:rsidP="009A1DEA">
            <w:pPr>
              <w:pStyle w:val="ListParagraph"/>
              <w:numPr>
                <w:ilvl w:val="1"/>
                <w:numId w:val="29"/>
              </w:numPr>
            </w:pPr>
            <w:r>
              <w:t xml:space="preserve">A closed interval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doesn’t have measure 0. (Use compactness)</w:t>
            </w:r>
            <w:r w:rsidR="009A1DEA">
              <w:t xml:space="preserve"> Sets of measure 0 can’t contain an interval.</w:t>
            </w:r>
          </w:p>
          <w:p w:rsidR="009E5039" w:rsidRDefault="009E5039" w:rsidP="009E5039">
            <w:pPr>
              <w:pStyle w:val="ListParagraph"/>
              <w:numPr>
                <w:ilvl w:val="1"/>
                <w:numId w:val="29"/>
              </w:numPr>
            </w:pPr>
            <w:r>
              <w:t>Any countable set (ex</w:t>
            </w:r>
            <w:proofErr w:type="gramStart"/>
            <w:r>
              <w:t xml:space="preserve">. </w:t>
            </w:r>
            <m:oMath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</w:rPr>
                <m:t>Q</m:t>
              </m:r>
            </m:oMath>
            <w:r>
              <w:t>) has measure 0. (Choose sequence of lengths to make sum converge to arbitrarily small number.)</w:t>
            </w:r>
          </w:p>
          <w:p w:rsidR="009A1DEA" w:rsidRDefault="009A1DEA" w:rsidP="009E5039">
            <w:pPr>
              <w:pStyle w:val="ListParagraph"/>
              <w:numPr>
                <w:ilvl w:val="1"/>
                <w:numId w:val="29"/>
              </w:numPr>
            </w:pPr>
            <w:r>
              <w:t>Cantor set has measure 0.</w:t>
            </w:r>
          </w:p>
          <w:p w:rsidR="009E5039" w:rsidRDefault="009A1DEA" w:rsidP="009A1DEA">
            <w:pPr>
              <w:pStyle w:val="ListParagraph"/>
              <w:numPr>
                <w:ilvl w:val="1"/>
                <w:numId w:val="29"/>
              </w:numPr>
            </w:pPr>
            <w:r>
              <w:t>A countable union of sets of measure 0 has measure 0.</w:t>
            </w:r>
          </w:p>
          <w:p w:rsidR="009A1DEA" w:rsidRPr="009A1DEA" w:rsidRDefault="009A1DEA" w:rsidP="009A1DEA">
            <w:pPr>
              <w:pStyle w:val="ListParagraph"/>
              <w:numPr>
                <w:ilvl w:val="1"/>
                <w:numId w:val="29"/>
              </w:numPr>
              <w:rPr>
                <w:u w:val="single"/>
              </w:rPr>
            </w:pPr>
            <w:proofErr w:type="spellStart"/>
            <w:r w:rsidRPr="009A1DEA">
              <w:rPr>
                <w:u w:val="single"/>
              </w:rPr>
              <w:t>Baire</w:t>
            </w:r>
            <w:proofErr w:type="spellEnd"/>
            <w:r w:rsidRPr="009A1DEA">
              <w:rPr>
                <w:u w:val="single"/>
              </w:rPr>
              <w:t xml:space="preserve"> Category Theorem:</w:t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is not a countable union of nowhere dense sets. (A set S is nowhere dense if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oMath>
            <w:r>
              <w:t xml:space="preserve"> does not contain an interval.) I.e. intervals are of the second category.</w:t>
            </w:r>
          </w:p>
          <w:p w:rsidR="009A1DEA" w:rsidRPr="00B42F2D" w:rsidRDefault="00DE570A" w:rsidP="009A1DEA">
            <w:pPr>
              <w:pStyle w:val="ListParagraph"/>
              <w:numPr>
                <w:ilvl w:val="1"/>
                <w:numId w:val="29"/>
              </w:numPr>
              <w:rPr>
                <w:u w:val="single"/>
              </w:rPr>
            </w:pPr>
            <w:r>
              <w:t>Nowhere dense set of measure &gt;0: Like Cantor set but remove intervals whose sum of lengths is &lt;1.</w:t>
            </w:r>
          </w:p>
          <w:p w:rsidR="00B42F2D" w:rsidRPr="00B42F2D" w:rsidRDefault="00B42F2D" w:rsidP="00B42F2D">
            <w:pPr>
              <w:pStyle w:val="ListParagraph"/>
              <w:numPr>
                <w:ilvl w:val="0"/>
                <w:numId w:val="29"/>
              </w:numPr>
              <w:rPr>
                <w:u w:val="single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m≤f≤M</m:t>
              </m:r>
            </m:oMath>
            <w:r>
              <w:t xml:space="preserve">, and let </w:t>
            </w:r>
            <m:oMath>
              <m:r>
                <w:rPr>
                  <w:rFonts w:ascii="Cambria Math" w:hAnsi="Cambria Math"/>
                </w:rPr>
                <m:t>ϕ: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m,M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be a continuous function. Then </w:t>
            </w:r>
            <m:oMath>
              <m:r>
                <w:rPr>
                  <w:rFonts w:ascii="Cambria Math" w:hAnsi="Cambria Math"/>
                </w:rPr>
                <m:t>h=ϕ∘f∈R(α)</m:t>
              </m:r>
            </m:oMath>
            <w:r>
              <w:t xml:space="preserve">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>.</w:t>
            </w:r>
          </w:p>
          <w:p w:rsidR="00B42F2D" w:rsidRPr="00B42F2D" w:rsidRDefault="00B42F2D" w:rsidP="00B42F2D">
            <w:pPr>
              <w:pStyle w:val="ListParagraph"/>
              <w:numPr>
                <w:ilvl w:val="1"/>
                <w:numId w:val="29"/>
              </w:numPr>
              <w:rPr>
                <w:u w:val="single"/>
              </w:rPr>
            </w:pPr>
            <m:oMath>
              <m:r>
                <w:rPr>
                  <w:rFonts w:ascii="Cambria Math" w:hAnsi="Cambria Math"/>
                </w:rPr>
                <m:t>ϕ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uniformly continuous, so can choose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so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y-z</m:t>
                  </m:r>
                </m:e>
              </m:d>
              <m:r>
                <w:rPr>
                  <w:rFonts w:ascii="Cambria Math" w:hAnsi="Cambria Math"/>
                </w:rPr>
                <m:t>&lt;δ⇒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w:lastRenderedPageBreak/>
                <m:t>ε</m:t>
              </m:r>
            </m:oMath>
            <w:r>
              <w:t xml:space="preserve">. Choose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</w:t>
            </w:r>
            <w:proofErr w:type="gramStart"/>
            <w:r>
              <w:t xml:space="preserve">so </w:t>
            </w:r>
            <m:oMath>
              <w:proofErr w:type="gramEnd"/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P,f,α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P,f,α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. </w:t>
            </w: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func>
            </m:oMath>
            <w:r>
              <w:t>. Divide indices into 2 classes.</w:t>
            </w:r>
          </w:p>
          <w:p w:rsidR="00B42F2D" w:rsidRPr="00B42F2D" w:rsidRDefault="0085739D" w:rsidP="00B42F2D">
            <w:pPr>
              <w:pStyle w:val="ListParagraph"/>
              <w:numPr>
                <w:ilvl w:val="2"/>
                <w:numId w:val="29"/>
              </w:numPr>
              <w:rPr>
                <w:u w:val="singl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&lt;δ</m:t>
              </m:r>
            </m:oMath>
            <w:r w:rsidR="00B42F2D">
              <w:t xml:space="preserve">: Bound this part of this sum </w:t>
            </w:r>
            <w:proofErr w:type="gramStart"/>
            <w:r w:rsidR="00B42F2D">
              <w:t xml:space="preserve">by </w:t>
            </w:r>
            <m:oMath>
              <w:proofErr w:type="gramEnd"/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oMath>
            <w:r w:rsidR="00B42F2D">
              <w:t>.</w:t>
            </w:r>
          </w:p>
          <w:p w:rsidR="00B42F2D" w:rsidRPr="00FD090C" w:rsidRDefault="0085739D" w:rsidP="00B42F2D">
            <w:pPr>
              <w:pStyle w:val="ListParagraph"/>
              <w:numPr>
                <w:ilvl w:val="2"/>
                <w:numId w:val="29"/>
              </w:numPr>
              <w:rPr>
                <w:u w:val="singl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≥δ</m:t>
              </m:r>
            </m:oMath>
            <w:r w:rsidR="00B42F2D">
              <w:t xml:space="preserve">: Bound this part </w:t>
            </w:r>
            <w:proofErr w:type="gramStart"/>
            <w:r w:rsidR="00B42F2D">
              <w:t>b</w:t>
            </w:r>
            <w:r w:rsidR="00B42F2D" w:rsidRPr="00FD090C">
              <w:t xml:space="preserve">y </w:t>
            </w:r>
            <m:oMath>
              <w:proofErr w:type="gramEnd"/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sup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m,M</m:t>
                              </m:r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∑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≤2Kε→0</m:t>
              </m:r>
            </m:oMath>
            <w:r w:rsidR="00FD090C" w:rsidRPr="00FD090C">
              <w:t>.</w:t>
            </w:r>
          </w:p>
          <w:p w:rsidR="00FD090C" w:rsidRPr="00FD090C" w:rsidRDefault="00FD090C" w:rsidP="00FD090C">
            <w:pPr>
              <w:rPr>
                <w:u w:val="single"/>
              </w:rPr>
            </w:pPr>
          </w:p>
        </w:tc>
      </w:tr>
      <w:tr w:rsidR="00FD090C" w:rsidRPr="004F39F0" w:rsidTr="001E6681">
        <w:tc>
          <w:tcPr>
            <w:tcW w:w="1017" w:type="dxa"/>
          </w:tcPr>
          <w:p w:rsidR="00FD090C" w:rsidRDefault="00FD090C" w:rsidP="004F39F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lastRenderedPageBreak/>
              <w:t>6-3</w:t>
            </w:r>
          </w:p>
        </w:tc>
        <w:tc>
          <w:tcPr>
            <w:tcW w:w="9999" w:type="dxa"/>
          </w:tcPr>
          <w:p w:rsidR="00FD090C" w:rsidRDefault="00FD090C" w:rsidP="001B5E5E">
            <w:pPr>
              <w:pStyle w:val="Heading2"/>
            </w:pPr>
            <w:bookmarkStart w:id="28" w:name="_Toc261340413"/>
            <w:r>
              <w:t>Properties</w:t>
            </w:r>
            <w:bookmarkEnd w:id="28"/>
          </w:p>
          <w:p w:rsidR="00FD090C" w:rsidRDefault="00FD090C" w:rsidP="00FD090C"/>
          <w:p w:rsidR="00FD090C" w:rsidRDefault="00FD090C" w:rsidP="00FD090C">
            <w:pPr>
              <w:pStyle w:val="ListParagraph"/>
              <w:numPr>
                <w:ilvl w:val="0"/>
                <w:numId w:val="40"/>
              </w:numPr>
            </w:pPr>
            <w:r>
              <w:t>Linearity</w:t>
            </w:r>
            <w:proofErr w:type="gramStart"/>
            <w:r>
              <w:t xml:space="preserve">: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dα</m:t>
                  </m:r>
                </m:e>
              </m:nary>
              <m:r>
                <w:rPr>
                  <w:rFonts w:ascii="Cambria Math" w:hAnsi="Cambria Math"/>
                </w:rPr>
                <m:t>=c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dα</m:t>
                  </m:r>
                </m:e>
              </m:nary>
            </m:oMath>
            <w:r>
              <w:t>.</w:t>
            </w:r>
          </w:p>
          <w:p w:rsidR="00FD090C" w:rsidRDefault="0085739D" w:rsidP="00FD090C">
            <w:pPr>
              <w:pStyle w:val="ListParagraph"/>
              <w:numPr>
                <w:ilvl w:val="0"/>
                <w:numId w:val="4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⇒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dα</m:t>
                  </m:r>
                </m:e>
              </m:nary>
              <m:r>
                <w:rPr>
                  <w:rFonts w:ascii="Cambria Math" w:hAnsi="Cambria Math"/>
                </w:rPr>
                <m:t>≤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dα</m:t>
                  </m:r>
                </m:e>
              </m:nary>
            </m:oMath>
            <w:r w:rsidR="00FD090C">
              <w:t>.</w:t>
            </w:r>
          </w:p>
          <w:p w:rsidR="00FD090C" w:rsidRDefault="00FD090C" w:rsidP="00FD090C">
            <w:pPr>
              <w:pStyle w:val="ListParagraph"/>
              <w:numPr>
                <w:ilvl w:val="0"/>
                <w:numId w:val="40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a&lt;c&lt;b</m:t>
              </m:r>
            </m:oMath>
            <w:r>
              <w:t xml:space="preserve"> </w:t>
            </w:r>
            <w:proofErr w:type="gramStart"/>
            <w:r>
              <w:t xml:space="preserve">then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</m:oMath>
            <w:r>
              <w:t>.</w:t>
            </w:r>
          </w:p>
          <w:p w:rsidR="00FD090C" w:rsidRDefault="0085739D" w:rsidP="00FD090C">
            <w:pPr>
              <w:pStyle w:val="ListParagraph"/>
              <w:numPr>
                <w:ilvl w:val="0"/>
                <w:numId w:val="40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≤M⇒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fdα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≤M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oMath>
            <w:r w:rsidR="00FD090C">
              <w:t>.</w:t>
            </w:r>
          </w:p>
          <w:p w:rsidR="00FD090C" w:rsidRDefault="00FD090C" w:rsidP="00FD090C">
            <w:pPr>
              <w:pStyle w:val="ListParagraph"/>
              <w:numPr>
                <w:ilvl w:val="0"/>
                <w:numId w:val="40"/>
              </w:numPr>
            </w:pPr>
            <w:proofErr w:type="gramStart"/>
            <w:r>
              <w:t xml:space="preserve">For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=c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oMath>
            <w:r>
              <w:t>.</w:t>
            </w:r>
          </w:p>
          <w:p w:rsidR="00FD090C" w:rsidRDefault="00FD090C" w:rsidP="00FD090C"/>
          <w:p w:rsidR="00FD090C" w:rsidRDefault="00FD090C" w:rsidP="00FD090C">
            <w:r>
              <w:t xml:space="preserve">More </w:t>
            </w:r>
            <w:proofErr w:type="spellStart"/>
            <w:r>
              <w:t>integrability</w:t>
            </w:r>
            <w:proofErr w:type="spellEnd"/>
            <w:r>
              <w:t>:</w:t>
            </w:r>
            <w:r w:rsidR="004B1A53">
              <w:t xml:space="preserve"> (Use composition theorem to prove.)</w:t>
            </w:r>
          </w:p>
          <w:p w:rsidR="00FD090C" w:rsidRDefault="004B1A53" w:rsidP="00FD090C">
            <w:pPr>
              <w:pStyle w:val="ListParagraph"/>
              <w:numPr>
                <w:ilvl w:val="0"/>
                <w:numId w:val="41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f,g∈R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oMath>
            <w:r>
              <w:t xml:space="preserve"> </w:t>
            </w:r>
            <w:proofErr w:type="gramStart"/>
            <w:r>
              <w:t xml:space="preserve">then </w:t>
            </w:r>
            <m:oMath>
              <w:proofErr w:type="gramEnd"/>
              <m:r>
                <w:rPr>
                  <w:rFonts w:ascii="Cambria Math" w:hAnsi="Cambria Math"/>
                </w:rPr>
                <m:t>fg∈R(a)</m:t>
              </m:r>
            </m:oMath>
            <w:r>
              <w:t>.</w:t>
            </w:r>
          </w:p>
          <w:p w:rsidR="004B1A53" w:rsidRDefault="004B1A53" w:rsidP="00FD090C">
            <w:pPr>
              <w:pStyle w:val="ListParagraph"/>
              <w:numPr>
                <w:ilvl w:val="0"/>
                <w:numId w:val="41"/>
              </w:num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∈R(α)</m:t>
              </m:r>
            </m:oMath>
            <w:r>
              <w:t xml:space="preserve"> </w:t>
            </w:r>
            <w:proofErr w:type="gramStart"/>
            <w:r>
              <w:t xml:space="preserve">and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fdα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dα</m:t>
                  </m:r>
                </m:e>
              </m:nary>
            </m:oMath>
            <w:r>
              <w:t>.</w:t>
            </w:r>
          </w:p>
          <w:p w:rsidR="00FD090C" w:rsidRDefault="00FD090C" w:rsidP="00FD090C"/>
          <w:p w:rsidR="004B1A53" w:rsidRDefault="004B1A53" w:rsidP="004B1A53">
            <w:r>
              <w:rPr>
                <w:i/>
              </w:rPr>
              <w:t>Ex.</w:t>
            </w:r>
            <w:r>
              <w:t xml:space="preserve"> </w:t>
            </w:r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1,x≥0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0,x&lt;0</m:t>
                      </m:r>
                    </m:e>
                  </m:eqArr>
                </m:e>
              </m:d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f∈R(I)</m:t>
              </m:r>
            </m:oMath>
            <w:r>
              <w:t xml:space="preserve"> </w:t>
            </w:r>
            <w:proofErr w:type="gramStart"/>
            <w:r>
              <w:t>iff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right continuous</w:t>
            </w:r>
            <w:r w:rsidR="00BC28D8">
              <w:t xml:space="preserve"> at 0</w:t>
            </w:r>
            <w:r>
              <w:t xml:space="preserve">. </w:t>
            </w:r>
            <w:proofErr w:type="gramStart"/>
            <w:r>
              <w:t xml:space="preserve">Then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fdI</m:t>
                  </m:r>
                </m:e>
              </m:nary>
              <m:r>
                <w:rPr>
                  <w:rFonts w:ascii="Cambria Math" w:hAnsi="Cambria Math"/>
                </w:rPr>
                <m:t>=f(0)</m:t>
              </m:r>
            </m:oMath>
            <w:r>
              <w:t>.</w:t>
            </w:r>
          </w:p>
          <w:p w:rsidR="004B1A53" w:rsidRDefault="004B1A53" w:rsidP="00BC28D8">
            <w:r>
              <w:t xml:space="preserve">Let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be a convergent nonnegative series. </w:t>
            </w:r>
            <w:proofErr w:type="gramStart"/>
            <w:r>
              <w:t xml:space="preserve">Let  </w:t>
            </w:r>
            <m:oMath>
              <w:proofErr w:type="gramEnd"/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>
              <w:t>.</w:t>
            </w:r>
            <w:r w:rsidR="00BC28D8">
              <w:t xml:space="preserve"> For any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BC28D8">
              <w:t xml:space="preserve"> continuous</w:t>
            </w:r>
            <w:proofErr w:type="gramStart"/>
            <w:r w:rsidR="00BC28D8">
              <w:t xml:space="preserve">,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BC28D8">
              <w:t>.</w:t>
            </w:r>
          </w:p>
          <w:p w:rsidR="00BC28D8" w:rsidRDefault="00BC28D8" w:rsidP="00BC28D8"/>
          <w:p w:rsidR="00BC28D8" w:rsidRDefault="00BC28D8" w:rsidP="00BC28D8">
            <w:r>
              <w:t xml:space="preserve">Assume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 Riemann </w:t>
            </w:r>
            <w:proofErr w:type="spellStart"/>
            <w:r>
              <w:t>integrable</w:t>
            </w:r>
            <w:proofErr w:type="spellEnd"/>
            <w:r>
              <w:t xml:space="preserve">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bounded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. Then </w:t>
            </w: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</w:t>
            </w:r>
            <w:proofErr w:type="gramStart"/>
            <w:r>
              <w:t xml:space="preserve">iff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∈R</m:t>
              </m:r>
            </m:oMath>
            <w:r>
              <w:t xml:space="preserve">, and if so, 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>
              <w:t>. “</w:t>
            </w:r>
            <m:oMath>
              <m:r>
                <w:rPr>
                  <w:rFonts w:ascii="Cambria Math" w:hAnsi="Cambria Math"/>
                </w:rPr>
                <m:t>dα=α'dx</m:t>
              </m:r>
            </m:oMath>
            <w:r>
              <w:t>.”</w:t>
            </w:r>
          </w:p>
          <w:p w:rsidR="00BC28D8" w:rsidRDefault="000A3122" w:rsidP="00BC28D8">
            <w:r w:rsidRPr="000A3122">
              <w:rPr>
                <w:i/>
                <w:u w:val="single"/>
              </w:rPr>
              <w:t>Pf.</w:t>
            </w:r>
            <w:r>
              <w:t xml:space="preserve"> By the Mean Value Theorem, there exists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such </w:t>
            </w:r>
            <w:proofErr w:type="gramStart"/>
            <w:r>
              <w:t xml:space="preserve">that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. The upper (lower) sums of the two integrals can be made arbitrarily close; the upper and lower integrals are equal (use refinement).</w:t>
            </w:r>
          </w:p>
          <w:p w:rsidR="000A3122" w:rsidRDefault="000A3122" w:rsidP="00BC28D8"/>
          <w:p w:rsidR="000A3122" w:rsidRDefault="000A3122" w:rsidP="00BC28D8">
            <w:r w:rsidRPr="000A3122">
              <w:rPr>
                <w:u w:val="single"/>
              </w:rPr>
              <w:t>Change of variable: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ϕ: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→[a,b]</m:t>
              </m:r>
            </m:oMath>
            <w:r>
              <w:t xml:space="preserve"> be a strictly increasing continuous function. If </w:t>
            </w: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 w:rsidR="00C83F62">
              <w:t xml:space="preserve"> then </w:t>
            </w:r>
            <m:oMath>
              <m:r>
                <w:rPr>
                  <w:rFonts w:ascii="Cambria Math" w:hAnsi="Cambria Math"/>
                </w:rPr>
                <m:t>f∘ϕ∈R(α∘ϕ)</m:t>
              </m:r>
            </m:oMath>
            <w:r w:rsidR="00C83F62">
              <w:t xml:space="preserve"> </w:t>
            </w:r>
            <w:proofErr w:type="gramStart"/>
            <w:r w:rsidR="00C83F62">
              <w:t xml:space="preserve">and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fdα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f∘ϕ 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α∘ϕ</m:t>
                      </m:r>
                    </m:e>
                  </m:d>
                </m:e>
              </m:nary>
            </m:oMath>
            <w:r w:rsidR="00C83F62">
              <w:t>.</w:t>
            </w:r>
          </w:p>
          <w:p w:rsidR="00C83F62" w:rsidRPr="00C83F62" w:rsidRDefault="00C83F62" w:rsidP="00BC28D8">
            <w:r>
              <w:rPr>
                <w:i/>
                <w:u w:val="single"/>
              </w:rPr>
              <w:t>Pf.</w:t>
            </w:r>
            <w:r>
              <w:t xml:space="preserve"> A partition of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induces a partition </w:t>
            </w:r>
            <w:proofErr w:type="gramStart"/>
            <w:r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>.</w:t>
            </w:r>
          </w:p>
          <w:p w:rsidR="00C83F62" w:rsidRDefault="00C83F62" w:rsidP="00BC28D8">
            <w:r>
              <w:rPr>
                <w:i/>
                <w:u w:val="single"/>
              </w:rPr>
              <w:t>Cor.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t xml:space="preserve"> is differentiable and </w:t>
            </w:r>
            <m:oMath>
              <m:r>
                <w:rPr>
                  <w:rFonts w:ascii="Cambria Math" w:hAnsi="Cambria Math"/>
                </w:rPr>
                <m:t>f∈R</m:t>
              </m:r>
            </m:oMath>
            <w:r>
              <w:t xml:space="preserve"> </w:t>
            </w:r>
            <w:proofErr w:type="gramStart"/>
            <w:r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then 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oMath>
            <w:r>
              <w:t xml:space="preserve">. (If </w:t>
            </w:r>
            <m:oMath>
              <m:r>
                <w:rPr>
                  <w:rFonts w:ascii="Cambria Math" w:hAnsi="Cambria Math"/>
                </w:rPr>
                <m:t>ϕ</m:t>
              </m:r>
            </m:oMath>
            <w:r>
              <w:t xml:space="preserve"> is strictly monotone </w:t>
            </w:r>
            <w:proofErr w:type="gramStart"/>
            <w:r>
              <w:t xml:space="preserve">then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oMath>
            <w:r>
              <w:t>.)</w:t>
            </w:r>
          </w:p>
          <w:p w:rsidR="00C83F62" w:rsidRDefault="00C83F62" w:rsidP="00BC28D8"/>
          <w:p w:rsidR="00C83F62" w:rsidRDefault="00C83F62" w:rsidP="00BC28D8">
            <w:r>
              <w:t>Integration and differentiation.</w:t>
            </w:r>
          </w:p>
          <w:p w:rsidR="00C83F62" w:rsidRPr="00C83F62" w:rsidRDefault="00C83F62" w:rsidP="00BC28D8">
            <w:r>
              <w:rPr>
                <w:u w:val="single"/>
              </w:rPr>
              <w:t>Fundamental Theorem of Calculus: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f∈R</m:t>
              </m:r>
            </m:oMath>
            <w:r>
              <w:t xml:space="preserve">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. For </w:t>
            </w:r>
            <m:oMath>
              <m:r>
                <w:rPr>
                  <w:rFonts w:ascii="Cambria Math" w:hAnsi="Cambria Math"/>
                </w:rPr>
                <m:t>a≤x≤b</m:t>
              </m:r>
            </m:oMath>
            <w:r>
              <w:t xml:space="preserve"> </w:t>
            </w:r>
            <w:proofErr w:type="gramStart"/>
            <w:r>
              <w:t xml:space="preserve">define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>
              <w:t xml:space="preserve">.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continuous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and it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continuous </w:t>
            </w:r>
            <w:proofErr w:type="gramStart"/>
            <w:r>
              <w:t xml:space="preserve">at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∈[a,b]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differentiable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  <w:p w:rsidR="00BC28D8" w:rsidRDefault="00C83F62" w:rsidP="00CD3381">
            <w:r w:rsidRPr="00C83F62">
              <w:rPr>
                <w:i/>
                <w:u w:val="single"/>
              </w:rPr>
              <w:t>Pf.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Lips</w:t>
            </w:r>
            <w:r w:rsidR="00CD3381">
              <w:t xml:space="preserve">chitz with constant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</m:oMath>
            <w:r w:rsidR="00CD3381">
              <w:t xml:space="preserve"> so F is uniformly continuous. Using continuity </w:t>
            </w:r>
            <w:proofErr w:type="gramStart"/>
            <w:r w:rsidR="00CD3381"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</m:oMath>
            <w:r w:rsidR="00CD3381">
              <w:t xml:space="preserve">, choose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 w:rsidR="00CD3381">
              <w:t xml:space="preserve"> from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="00CD3381">
              <w:t xml:space="preserve">; using integral bounds the difference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t-s</m:t>
                      </m:r>
                    </m:den>
                  </m:f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="00CD3381">
              <w:t xml:space="preserve"> is at most </w:t>
            </w:r>
            <m:oMath>
              <m:r>
                <w:rPr>
                  <w:rFonts w:ascii="Cambria Math" w:hAnsi="Cambria Math"/>
                </w:rPr>
                <m:t>ε</m:t>
              </m:r>
            </m:oMath>
            <w:r w:rsidR="00CD3381">
              <w:t>. Take limit.</w:t>
            </w:r>
          </w:p>
          <w:p w:rsidR="00CD3381" w:rsidRDefault="00CD3381" w:rsidP="00CD3381"/>
          <w:p w:rsidR="006859AC" w:rsidRDefault="006859AC" w:rsidP="006859AC">
            <w:r>
              <w:rPr>
                <w:u w:val="single"/>
              </w:rPr>
              <w:t>Integration by Parts: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u,v</m:t>
              </m:r>
            </m:oMath>
            <w:r>
              <w:t xml:space="preserve"> are differentiable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>, then</w:t>
            </w:r>
          </w:p>
          <w:p w:rsidR="006859AC" w:rsidRDefault="0085739D" w:rsidP="006859AC"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=uv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​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6859AC" w:rsidRDefault="006859AC" w:rsidP="006859AC">
            <w:r>
              <w:rPr>
                <w:i/>
                <w:u w:val="single"/>
              </w:rPr>
              <w:t>Pf.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v+vu'</m:t>
              </m:r>
            </m:oMath>
            <w:r>
              <w:t xml:space="preserve"> is integrable.</w:t>
            </w:r>
          </w:p>
          <w:p w:rsidR="00A259A7" w:rsidRDefault="00A259A7" w:rsidP="006859AC"/>
          <w:p w:rsidR="00A259A7" w:rsidRDefault="00A259A7" w:rsidP="00A259A7">
            <w:r>
              <w:t xml:space="preserve">Assuming the integrals are defined, for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(</w:t>
            </w:r>
            <w:proofErr w:type="gramStart"/>
            <w:r>
              <w:t xml:space="preserve">or </w:t>
            </w:r>
            <m:oMath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oMath>
            <w:r>
              <w:t xml:space="preserve">),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 dα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dα</m:t>
                  </m:r>
                </m:e>
              </m:nary>
            </m:oMath>
            <w:r>
              <w:t>. (Use Cauchy-Schwarz.)</w:t>
            </w:r>
          </w:p>
          <w:p w:rsidR="00A259A7" w:rsidRPr="006859AC" w:rsidRDefault="00A259A7" w:rsidP="00A259A7"/>
        </w:tc>
      </w:tr>
      <w:tr w:rsidR="00A259A7" w:rsidRPr="004F39F0" w:rsidTr="001E6681">
        <w:tc>
          <w:tcPr>
            <w:tcW w:w="1017" w:type="dxa"/>
          </w:tcPr>
          <w:p w:rsidR="00A259A7" w:rsidRDefault="00A259A7" w:rsidP="004F39F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9999" w:type="dxa"/>
          </w:tcPr>
          <w:p w:rsidR="00A259A7" w:rsidRDefault="00A259A7" w:rsidP="001B5E5E">
            <w:pPr>
              <w:pStyle w:val="Heading2"/>
            </w:pPr>
            <w:bookmarkStart w:id="29" w:name="_Toc261340414"/>
            <w:r>
              <w:t>Rectifiable Curves</w:t>
            </w:r>
            <w:bookmarkEnd w:id="29"/>
          </w:p>
          <w:p w:rsidR="00A259A7" w:rsidRDefault="00A259A7" w:rsidP="00A259A7"/>
          <w:p w:rsidR="00A259A7" w:rsidRDefault="00A259A7" w:rsidP="00A259A7">
            <w:r>
              <w:t xml:space="preserve">A </w:t>
            </w:r>
            <w:r>
              <w:rPr>
                <w:b/>
              </w:rPr>
              <w:t>curve</w:t>
            </w:r>
            <w: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is a continuous </w:t>
            </w:r>
            <w:proofErr w:type="gramStart"/>
            <w:r>
              <w:t xml:space="preserve">function </w:t>
            </w:r>
            <m:oMath>
              <w:proofErr w:type="gramEnd"/>
              <m:r>
                <w:rPr>
                  <w:rFonts w:ascii="Cambria Math" w:hAnsi="Cambria Math"/>
                </w:rPr>
                <m:t>γ: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. If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is injective it is an </w:t>
            </w:r>
            <w:r>
              <w:rPr>
                <w:b/>
              </w:rPr>
              <w:t>arc</w:t>
            </w:r>
            <w:r>
              <w:t xml:space="preserve">; if </w:t>
            </w:r>
            <m:oMath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=γ(b)</m:t>
              </m:r>
            </m:oMath>
            <w:r>
              <w:t xml:space="preserve"> it is closed.</w:t>
            </w:r>
          </w:p>
          <w:p w:rsidR="00A259A7" w:rsidRDefault="00A259A7" w:rsidP="00A259A7"/>
          <w:p w:rsidR="00A259A7" w:rsidRDefault="00A259A7" w:rsidP="00BA250E">
            <w: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P,γ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BA250E">
              <w:t xml:space="preserve"> </w:t>
            </w:r>
            <w:proofErr w:type="gramStart"/>
            <w:r w:rsidR="00BA250E">
              <w:t xml:space="preserve">when </w:t>
            </w:r>
            <m:oMath>
              <w:proofErr w:type="gramEnd"/>
              <m:r>
                <w:rPr>
                  <w:rFonts w:ascii="Cambria Math" w:hAnsi="Cambria Math"/>
                </w:rPr>
                <m:t>P={a=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&lt;⋯&lt;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=b}</m:t>
              </m:r>
            </m:oMath>
            <w:r w:rsidR="00BA250E">
              <w:t>. Define</w:t>
            </w:r>
          </w:p>
          <w:p w:rsidR="00BA250E" w:rsidRDefault="00BA250E" w:rsidP="00BA250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P,γ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BA250E" w:rsidRDefault="00BA250E" w:rsidP="00BA250E">
            <w:r>
              <w:t xml:space="preserve">The curve is rectifiable 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oMath>
            <w:r>
              <w:t xml:space="preserve"> is finite.</w:t>
            </w:r>
          </w:p>
          <w:p w:rsidR="00BA250E" w:rsidRDefault="00BA250E" w:rsidP="00BA250E">
            <w:r>
              <w:rPr>
                <w:i/>
              </w:rPr>
              <w:t>Ex.</w:t>
            </w:r>
            <w:r>
              <w:t xml:space="preserve"> </w:t>
            </w:r>
            <w:proofErr w:type="spellStart"/>
            <w:r>
              <w:t>Nonrectifiable</w:t>
            </w:r>
            <w:proofErr w:type="spellEnd"/>
            <w:r>
              <w:t xml:space="preserve"> curve- Koch snowflake.</w:t>
            </w:r>
          </w:p>
          <w:p w:rsidR="00BA250E" w:rsidRDefault="00BA250E" w:rsidP="00BA250E"/>
          <w:p w:rsidR="00BA250E" w:rsidRDefault="00BA250E" w:rsidP="00BA250E">
            <w:r>
              <w:t xml:space="preserve">If </w:t>
            </w:r>
            <m:oMath>
              <m:r>
                <w:rPr>
                  <w:rFonts w:ascii="Cambria Math" w:hAnsi="Cambria Math"/>
                </w:rPr>
                <m:t>γ'</m:t>
              </m:r>
            </m:oMath>
            <w:r>
              <w:t xml:space="preserve"> is continuous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is rectifiable,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783194">
              <w:t>.</w:t>
            </w:r>
          </w:p>
          <w:p w:rsidR="00783194" w:rsidRDefault="00783194" w:rsidP="00783194">
            <w:r>
              <w:rPr>
                <w:i/>
                <w:u w:val="single"/>
              </w:rPr>
              <w:t>Pf.</w:t>
            </w:r>
            <w:r>
              <w:t xml:space="preserve"> By FTC</w:t>
            </w:r>
            <w:proofErr w:type="gramStart"/>
            <w:r>
              <w:t xml:space="preserve">,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>
              <w:t xml:space="preserve">. </w:t>
            </w:r>
            <w:proofErr w:type="gramStart"/>
            <w:r>
              <w:t>Summing,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t xml:space="preserve"> is rectifiable.</w:t>
            </w:r>
          </w:p>
          <w:p w:rsidR="00783194" w:rsidRDefault="00783194" w:rsidP="00783194">
            <w:r>
              <w:t xml:space="preserve">Using uniform continuity </w:t>
            </w:r>
            <w:proofErr w:type="gramStart"/>
            <w:r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γ'</m:t>
              </m:r>
            </m:oMath>
            <w:r>
              <w:t xml:space="preserve">, take a partition with distances less than </w:t>
            </w:r>
            <m:oMath>
              <m:r>
                <w:rPr>
                  <w:rFonts w:ascii="Cambria Math" w:hAnsi="Cambria Math"/>
                </w:rPr>
                <m:t>δ(ε)</m:t>
              </m:r>
            </m:oMath>
            <w:r>
              <w:t xml:space="preserve">; bound the error by </w:t>
            </w:r>
            <m:oMath>
              <m:r>
                <w:rPr>
                  <w:rFonts w:ascii="Cambria Math" w:hAnsi="Cambria Math"/>
                </w:rPr>
                <m:t>2ε(b-a)</m:t>
              </m:r>
            </m:oMath>
            <w:r>
              <w:t>.</w:t>
            </w:r>
            <w:r w:rsidR="003E290E">
              <w:t xml:space="preserve"> (There are 2 parts to the error, sum of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oMath>
            <w:r w:rsidR="003E290E">
              <w:t>.</w:t>
            </w:r>
          </w:p>
          <w:p w:rsidR="00783194" w:rsidRPr="00783194" w:rsidRDefault="00783194" w:rsidP="00783194"/>
        </w:tc>
      </w:tr>
    </w:tbl>
    <w:p w:rsidR="003E290E" w:rsidRDefault="003E290E">
      <w:r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3E290E" w:rsidRPr="004F39F0" w:rsidTr="001E6681">
        <w:tc>
          <w:tcPr>
            <w:tcW w:w="1017" w:type="dxa"/>
          </w:tcPr>
          <w:p w:rsidR="003E290E" w:rsidRDefault="003E290E" w:rsidP="004F39F0">
            <w:pPr>
              <w:rPr>
                <w:rFonts w:ascii="Arial" w:hAnsi="Arial" w:cs="Arial"/>
                <w:sz w:val="28"/>
                <w:szCs w:val="32"/>
              </w:rPr>
            </w:pPr>
            <w:r w:rsidRPr="003E290E">
              <w:rPr>
                <w:rFonts w:ascii="Arial" w:hAnsi="Arial" w:cs="Arial"/>
                <w:sz w:val="32"/>
                <w:szCs w:val="32"/>
              </w:rPr>
              <w:lastRenderedPageBreak/>
              <w:t>7</w:t>
            </w:r>
          </w:p>
        </w:tc>
        <w:tc>
          <w:tcPr>
            <w:tcW w:w="9999" w:type="dxa"/>
          </w:tcPr>
          <w:p w:rsidR="003E290E" w:rsidRDefault="003E290E" w:rsidP="003E290E">
            <w:pPr>
              <w:pStyle w:val="Heading1"/>
            </w:pPr>
            <w:bookmarkStart w:id="30" w:name="_Toc261340415"/>
            <w:r>
              <w:t>Sequences of Functions</w:t>
            </w:r>
            <w:bookmarkEnd w:id="30"/>
          </w:p>
          <w:p w:rsidR="001B5934" w:rsidRPr="003E290E" w:rsidRDefault="001B5934" w:rsidP="0075041D"/>
        </w:tc>
      </w:tr>
      <w:tr w:rsidR="0075041D" w:rsidRPr="004F39F0" w:rsidTr="001E6681">
        <w:tc>
          <w:tcPr>
            <w:tcW w:w="1017" w:type="dxa"/>
          </w:tcPr>
          <w:p w:rsidR="0075041D" w:rsidRPr="0075041D" w:rsidRDefault="0075041D" w:rsidP="004F39F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7-1</w:t>
            </w:r>
          </w:p>
        </w:tc>
        <w:tc>
          <w:tcPr>
            <w:tcW w:w="9999" w:type="dxa"/>
          </w:tcPr>
          <w:p w:rsidR="0075041D" w:rsidRDefault="0075041D" w:rsidP="0075041D">
            <w:pPr>
              <w:pStyle w:val="Heading2"/>
            </w:pPr>
            <w:bookmarkStart w:id="31" w:name="_Toc261340416"/>
            <w:r>
              <w:t>Uniform Convergence</w:t>
            </w:r>
            <w:bookmarkEnd w:id="31"/>
          </w:p>
          <w:p w:rsidR="0075041D" w:rsidRDefault="0075041D" w:rsidP="0075041D"/>
          <w:p w:rsidR="0075041D" w:rsidRDefault="0075041D" w:rsidP="0075041D">
            <w:r>
              <w:t xml:space="preserve">A sequence of functions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converges to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oMath>
            <w:r>
              <w:t xml:space="preserve">)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  <m:r>
                <w:rPr>
                  <w:rFonts w:ascii="Cambria Math" w:hAnsi="Cambria Math"/>
                </w:rPr>
                <m:t>=f(x)</m:t>
              </m:r>
            </m:oMath>
            <w:r>
              <w:t xml:space="preserve"> for </w:t>
            </w:r>
            <w:proofErr w:type="gramStart"/>
            <w:r>
              <w:t xml:space="preserve">all </w:t>
            </w:r>
            <m:oMath>
              <w:proofErr w:type="gramEnd"/>
              <m:r>
                <w:rPr>
                  <w:rFonts w:ascii="Cambria Math" w:hAnsi="Cambria Math"/>
                </w:rPr>
                <m:t>x</m:t>
              </m:r>
            </m:oMath>
            <w:r>
              <w:t>. In general, pointwise convergence does not preserve limits (continuity), derivatives, or integrals.</w:t>
            </w:r>
            <w:r w:rsidR="00C6793C">
              <w:t xml:space="preserve"> Convergence for series of functions is defined similarly.</w:t>
            </w:r>
          </w:p>
          <w:p w:rsidR="0075041D" w:rsidRDefault="0075041D" w:rsidP="0075041D"/>
          <w:p w:rsidR="0075041D" w:rsidRDefault="0085739D" w:rsidP="0075041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75041D">
              <w:t xml:space="preserve"> </w:t>
            </w:r>
            <w:proofErr w:type="gramStart"/>
            <w:r w:rsidR="0075041D" w:rsidRPr="001B5934">
              <w:rPr>
                <w:b/>
              </w:rPr>
              <w:t>converges</w:t>
            </w:r>
            <w:proofErr w:type="gramEnd"/>
            <w:r w:rsidR="0075041D" w:rsidRPr="001B5934">
              <w:rPr>
                <w:b/>
              </w:rPr>
              <w:t xml:space="preserve"> uniformly</w:t>
            </w:r>
            <w:r w:rsidR="0075041D">
              <w:t xml:space="preserve"> to </w:t>
            </w:r>
            <m:oMath>
              <m:r>
                <w:rPr>
                  <w:rFonts w:ascii="Cambria Math" w:hAnsi="Cambria Math"/>
                </w:rPr>
                <m:t>f:E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X</m:t>
              </m:r>
            </m:oMath>
            <w:r w:rsidR="0075041D">
              <w:t xml:space="preserve"> (X a complete metric space) if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 w:rsidR="0075041D">
              <w:t xml:space="preserve"> there exists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75041D">
              <w:t xml:space="preserve"> so that for every </w:t>
            </w:r>
            <m:oMath>
              <m:r>
                <w:rPr>
                  <w:rFonts w:ascii="Cambria Math" w:hAnsi="Cambria Math"/>
                </w:rPr>
                <m:t>n≥N</m:t>
              </m:r>
            </m:oMath>
            <w:r w:rsidR="0075041D">
              <w:t xml:space="preserve"> and </w:t>
            </w:r>
            <m:oMath>
              <m:r>
                <w:rPr>
                  <w:rFonts w:ascii="Cambria Math" w:hAnsi="Cambria Math"/>
                </w:rPr>
                <m:t>x∈E</m:t>
              </m:r>
            </m:oMath>
            <w:r w:rsidR="0075041D">
              <w:t xml:space="preserve">,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 w:rsidR="0075041D">
              <w:t>.</w:t>
            </w:r>
          </w:p>
          <w:p w:rsidR="0075041D" w:rsidRDefault="0075041D" w:rsidP="0075041D">
            <w:r>
              <w:rPr>
                <w:u w:val="single"/>
              </w:rPr>
              <w:t>Cauchy Criterion for Uniform Convergence: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uniformly convergent iff for all </w:t>
            </w:r>
            <m:oMath>
              <m:r>
                <w:rPr>
                  <w:rFonts w:ascii="Cambria Math" w:hAnsi="Cambria Math"/>
                </w:rPr>
                <m:t xml:space="preserve">ε&gt;0 </m:t>
              </m:r>
            </m:oMath>
            <w:r>
              <w:t xml:space="preserve">there exists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such that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 for </w:t>
            </w:r>
            <w:proofErr w:type="gramStart"/>
            <w:r>
              <w:t xml:space="preserve">every </w:t>
            </w:r>
            <m:oMath>
              <w:proofErr w:type="gramEnd"/>
              <m:r>
                <w:rPr>
                  <w:rFonts w:ascii="Cambria Math" w:hAnsi="Cambria Math"/>
                </w:rPr>
                <m:t>m,n≥N;x∈E</m:t>
              </m:r>
            </m:oMath>
            <w:r>
              <w:t>.</w:t>
            </w:r>
          </w:p>
          <w:p w:rsidR="0075041D" w:rsidRPr="001B5934" w:rsidRDefault="0075041D" w:rsidP="0075041D">
            <w:r w:rsidRPr="001B5934">
              <w:rPr>
                <w:i/>
                <w:u w:val="single"/>
              </w:rPr>
              <w:t>Pf.</w:t>
            </w:r>
            <w:r>
              <w:t xml:space="preserve"> Choose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and use triangle inequality.</w:t>
            </w:r>
          </w:p>
          <w:p w:rsidR="0075041D" w:rsidRDefault="0075041D" w:rsidP="0075041D"/>
          <w:p w:rsidR="00C6793C" w:rsidRDefault="00C6793C" w:rsidP="00C6793C">
            <w:proofErr w:type="spellStart"/>
            <w:r>
              <w:rPr>
                <w:u w:val="single"/>
              </w:rPr>
              <w:t>Weierstrass</w:t>
            </w:r>
            <w:proofErr w:type="spellEnd"/>
            <w:r w:rsidR="00B6247A">
              <w:rPr>
                <w:u w:val="single"/>
              </w:rPr>
              <w:t xml:space="preserve"> M-</w:t>
            </w:r>
            <w:r>
              <w:rPr>
                <w:u w:val="single"/>
              </w:rPr>
              <w:t>Test for Uniform Convergence:</w:t>
            </w:r>
            <w:r>
              <w:t xml:space="preserve"> </w:t>
            </w:r>
          </w:p>
          <w:p w:rsidR="00C6793C" w:rsidRDefault="00C6793C" w:rsidP="00C6793C">
            <w:r>
              <w:t xml:space="preserve">Suppose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oMath>
            <w:r>
              <w:t xml:space="preserve"> pointwise, and </w:t>
            </w: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x∈E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func>
            </m:oMath>
            <w:r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</m:t>
              </m:r>
            </m:oMath>
            <w:r>
              <w:t xml:space="preserve"> uniformly iff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  <w:proofErr w:type="gramStart"/>
            <w:r>
              <w:t xml:space="preserve">as </w:t>
            </w:r>
            <m:oMath>
              <w:proofErr w:type="gramEnd"/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∞</m:t>
              </m:r>
            </m:oMath>
            <w:r>
              <w:t>.</w:t>
            </w:r>
          </w:p>
          <w:p w:rsidR="00C6793C" w:rsidRDefault="00C6793C" w:rsidP="00C6793C">
            <w:r>
              <w:rPr>
                <w:i/>
                <w:u w:val="single"/>
              </w:rPr>
              <w:t>Cor.</w:t>
            </w:r>
            <w:r>
              <w:t xml:space="preserve"> </w:t>
            </w:r>
            <w:proofErr w:type="gramStart"/>
            <w:r>
              <w:t xml:space="preserve">Let 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:E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. If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is convergent then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oMath>
            <w:r>
              <w:t xml:space="preserve"> converges uniformly.</w:t>
            </w:r>
          </w:p>
          <w:p w:rsidR="00C6793C" w:rsidRDefault="00C6793C" w:rsidP="00C6793C">
            <w:r>
              <w:rPr>
                <w:i/>
                <w:u w:val="single"/>
              </w:rPr>
              <w:t>Pf.</w:t>
            </w:r>
            <w:r>
              <w:t xml:space="preserve"> Use Cauchy criterion on difference of partial sums.</w:t>
            </w:r>
          </w:p>
          <w:p w:rsidR="00B6247A" w:rsidRDefault="00B6247A" w:rsidP="00C6793C"/>
          <w:p w:rsidR="00B6247A" w:rsidRDefault="00B6247A" w:rsidP="00B6247A">
            <w:r>
              <w:t xml:space="preserve">Suppose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converges uniformly </w:t>
            </w:r>
            <w:proofErr w:type="gramStart"/>
            <w:r>
              <w:t xml:space="preserve">to </w:t>
            </w:r>
            <m:oMath>
              <w:proofErr w:type="gramEnd"/>
              <m:r>
                <w:rPr>
                  <w:rFonts w:ascii="Cambria Math" w:hAnsi="Cambria Math"/>
                </w:rPr>
                <m:t>f:E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. Let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be a limit point of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 xml:space="preserve"> (subset of metric space). Then</w:t>
            </w:r>
          </w:p>
          <w:p w:rsidR="00B6247A" w:rsidRDefault="0085739D" w:rsidP="00B6247A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t→x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B6247A" w:rsidRDefault="00B6247A" w:rsidP="00B6247A">
            <w:r>
              <w:rPr>
                <w:i/>
                <w:u w:val="single"/>
              </w:rPr>
              <w:t>Pf.</w:t>
            </w:r>
            <w:r>
              <w:t xml:space="preserve"> </w:t>
            </w:r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t→x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func>
              <m:r>
                <w:rPr>
                  <w:rFonts w:ascii="Cambria Math" w:hAnsi="Cambria Math"/>
                </w:rPr>
                <m:t>, 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func>
            </m:oMath>
            <w:r>
              <w:t xml:space="preserve">. Choose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so that</w:t>
            </w:r>
          </w:p>
          <w:p w:rsidR="00B6247A" w:rsidRDefault="0085739D" w:rsidP="00B6247A">
            <w:pPr>
              <w:pStyle w:val="ListParagraph"/>
              <w:numPr>
                <w:ilvl w:val="0"/>
                <w:numId w:val="42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B6247A">
              <w:t xml:space="preserve"> </w:t>
            </w:r>
            <w:proofErr w:type="gramStart"/>
            <w:r w:rsidR="00B6247A">
              <w:t>for</w:t>
            </w:r>
            <w:proofErr w:type="gramEnd"/>
            <w:r w:rsidR="00B6247A">
              <w:t xml:space="preserve"> all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B6247A">
              <w:t xml:space="preserve"> (use uniform continuity).</w:t>
            </w:r>
          </w:p>
          <w:p w:rsidR="00B6247A" w:rsidRDefault="0085739D" w:rsidP="00B6247A">
            <w:pPr>
              <w:pStyle w:val="ListParagraph"/>
              <w:numPr>
                <w:ilvl w:val="0"/>
                <w:numId w:val="42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B6247A">
              <w:t>.</w:t>
            </w:r>
          </w:p>
          <w:p w:rsidR="00B6247A" w:rsidRDefault="0085739D" w:rsidP="00B6247A">
            <w:pPr>
              <w:pStyle w:val="ListParagraph"/>
              <w:numPr>
                <w:ilvl w:val="0"/>
                <w:numId w:val="42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B6247A">
              <w:t xml:space="preserve"> </w:t>
            </w:r>
            <w:proofErr w:type="gramStart"/>
            <w:r w:rsidR="00B6247A"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0&lt;d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>&lt;δ</m:t>
              </m:r>
            </m:oMath>
            <w:r w:rsidR="00B6247A">
              <w:t>.</w:t>
            </w:r>
          </w:p>
          <w:p w:rsidR="00B6247A" w:rsidRDefault="00B6247A" w:rsidP="00B6247A">
            <w:proofErr w:type="gramStart"/>
            <w:r>
              <w:t xml:space="preserve">Then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>.</w:t>
            </w:r>
          </w:p>
          <w:p w:rsidR="00B6247A" w:rsidRDefault="00B6247A" w:rsidP="000E2990">
            <w:r>
              <w:rPr>
                <w:i/>
                <w:u w:val="single"/>
              </w:rPr>
              <w:t>Cor.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:E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>
              <w:t xml:space="preserve"> </w:t>
            </w:r>
            <w:r w:rsidR="000E2990">
              <w:t>is</w:t>
            </w:r>
            <w:r>
              <w:t xml:space="preserve"> continuous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</m:t>
              </m:r>
            </m:oMath>
            <w:r>
              <w:t xml:space="preserve"> uniformly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E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continuous on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.</w:t>
            </w:r>
          </w:p>
          <w:p w:rsidR="00060F72" w:rsidRDefault="00060F72" w:rsidP="000E2990"/>
          <w:p w:rsidR="00060F72" w:rsidRDefault="00060F72" w:rsidP="00060F72">
            <w:r>
              <w:t xml:space="preserve">Suppose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a continuous real-valued functions on a compact </w:t>
            </w:r>
            <w:proofErr w:type="gramStart"/>
            <w:r>
              <w:t xml:space="preserve">set </w:t>
            </w:r>
            <m:oMath>
              <w:proofErr w:type="gramEnd"/>
              <m:r>
                <w:rPr>
                  <w:rFonts w:ascii="Cambria Math" w:hAnsi="Cambria Math"/>
                </w:rPr>
                <m:t>K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</m:t>
              </m:r>
            </m:oMath>
            <w:r>
              <w:t xml:space="preserve"> pointwise.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</m:t>
              </m:r>
            </m:oMath>
            <w:r>
              <w:t xml:space="preserve"> uniformly.</w:t>
            </w:r>
          </w:p>
          <w:p w:rsidR="00060F72" w:rsidRDefault="00060F72" w:rsidP="00060F72">
            <w:r>
              <w:rPr>
                <w:i/>
                <w:u w:val="single"/>
              </w:rPr>
              <w:t>Pf.</w:t>
            </w:r>
            <w:r>
              <w:t xml:space="preserve"> </w:t>
            </w:r>
            <w:proofErr w:type="gramStart"/>
            <w:r>
              <w:t xml:space="preserve">Consider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x∈K|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&lt;ε</m:t>
                  </m:r>
                </m:e>
              </m:d>
            </m:oMath>
            <w:r>
              <w:t>. As closed subsets of K they are compact. By monotonicity</w:t>
            </w:r>
            <w:proofErr w:type="gramStart"/>
            <w:r>
              <w:t xml:space="preserve">,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t xml:space="preserve">. </w:t>
            </w:r>
            <w:proofErr w:type="gramStart"/>
            <w:r>
              <w:t xml:space="preserve">Since </w:t>
            </w:r>
            <m:oMath>
              <w:proofErr w:type="gramEnd"/>
              <m:nary>
                <m:naryPr>
                  <m:chr m:val="⋂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n≥1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=ϕ</m:t>
              </m:r>
            </m:oMath>
            <w:r>
              <w:t>, one of the sets, and all subsequent sets, are empty.</w:t>
            </w:r>
          </w:p>
          <w:p w:rsidR="00060F72" w:rsidRDefault="00060F72" w:rsidP="00060F72"/>
          <w:p w:rsidR="00886131" w:rsidRDefault="00886131" w:rsidP="0088613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C(X)</m:t>
              </m:r>
            </m:oMath>
            <w:r>
              <w:t xml:space="preserve"> be the space of bounded continuous functions. For </w:t>
            </w:r>
            <m:oMath>
              <m:r>
                <w:rPr>
                  <w:rFonts w:ascii="Cambria Math" w:hAnsi="Cambria Math"/>
                </w:rPr>
                <m:t>f,g∈C(X)</m:t>
              </m:r>
            </m:oMath>
            <w:r>
              <w:t xml:space="preserve"> define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oMath>
            <w:r>
              <w:t xml:space="preserve"> </w:t>
            </w:r>
            <w:proofErr w:type="gramStart"/>
            <w:r>
              <w:t xml:space="preserve">and </w:t>
            </w:r>
            <m:oMath>
              <w:proofErr w:type="gramEnd"/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f,g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f-g</m:t>
                  </m:r>
                </m:e>
              </m:d>
            </m:oMath>
            <w:r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oMath>
            <w:r>
              <w:t xml:space="preserve"> with this metric iff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oMath>
            <w:r>
              <w:t xml:space="preserve"> uniformly on X.</w:t>
            </w:r>
          </w:p>
          <w:p w:rsidR="00886131" w:rsidRDefault="00886131" w:rsidP="00961702"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complete because if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Cauchy, then it is uniformly convergent. Hence </w:t>
            </w:r>
            <w:r w:rsidR="00961702">
              <w:t>i</w:t>
            </w:r>
            <w:r>
              <w:t xml:space="preserve">t is continuous </w:t>
            </w:r>
            <w:r w:rsidR="00961702">
              <w:t>(and bounded).</w:t>
            </w:r>
          </w:p>
          <w:p w:rsidR="00961702" w:rsidRDefault="00961702" w:rsidP="00961702">
            <w:r>
              <w:t xml:space="preserve">Note continuity is not important. The space of continuous functions </w:t>
            </w:r>
            <m:oMath>
              <m:r>
                <w:rPr>
                  <w:rFonts w:ascii="Cambria Math" w:hAnsi="Cambria Math"/>
                </w:rPr>
                <m:t>C(K)</m:t>
              </m:r>
            </m:oMath>
            <w:r>
              <w:t xml:space="preserve"> on compact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is a complete metric space.</w:t>
            </w:r>
          </w:p>
          <w:p w:rsidR="00961702" w:rsidRDefault="00961702" w:rsidP="00961702"/>
          <w:p w:rsidR="00961702" w:rsidRDefault="00961702" w:rsidP="00961702">
            <w:r>
              <w:t xml:space="preserve">Integration: Suppose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is a monotonically increasing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∈R(α)</m:t>
              </m:r>
            </m:oMath>
            <w: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→f</m:t>
              </m:r>
            </m:oMath>
            <w:r>
              <w:t xml:space="preserve"> uniformly. Then </w:t>
            </w:r>
            <m:oMath>
              <m:r>
                <w:rPr>
                  <w:rFonts w:ascii="Cambria Math" w:hAnsi="Cambria Math"/>
                </w:rPr>
                <m:t>f∈R(α)</m:t>
              </m:r>
            </m:oMath>
            <w:r>
              <w:t xml:space="preserve"> </w:t>
            </w:r>
            <w:proofErr w:type="gramStart"/>
            <w:r>
              <w:t xml:space="preserve">and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 dα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 dα</m:t>
                      </m:r>
                    </m:e>
                  </m:nary>
                </m:e>
              </m:func>
            </m:oMath>
            <w:r>
              <w:t>.</w:t>
            </w:r>
          </w:p>
          <w:p w:rsidR="00961702" w:rsidRDefault="00961702" w:rsidP="00961702">
            <w:r>
              <w:rPr>
                <w:i/>
                <w:u w:val="single"/>
              </w:rPr>
              <w:t>Pf.</w:t>
            </w:r>
            <w:r>
              <w:t xml:space="preserve"> </w:t>
            </w:r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ε=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-f|</m:t>
                  </m:r>
                </m:e>
              </m:func>
            </m:oMath>
            <w:r>
              <w:t xml:space="preserve">. </w:t>
            </w:r>
            <w:proofErr w:type="gramStart"/>
            <w:r>
              <w:t xml:space="preserve">Then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≤f≤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; both sides go to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>; integrate.</w:t>
            </w:r>
          </w:p>
          <w:p w:rsidR="00961702" w:rsidRDefault="00961702" w:rsidP="00961702"/>
          <w:p w:rsidR="00961702" w:rsidRDefault="0085739D" w:rsidP="0096170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</m:t>
              </m:r>
            </m:oMath>
            <w:r w:rsidR="00961702">
              <w:t xml:space="preserve"> </w:t>
            </w:r>
            <w:proofErr w:type="gramStart"/>
            <w:r w:rsidR="00961702">
              <w:t>uniformly</w:t>
            </w:r>
            <w:proofErr w:type="gramEnd"/>
            <w:r w:rsidR="00961702">
              <w:t xml:space="preserve"> does not imply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f'</m:t>
              </m:r>
            </m:oMath>
            <w:r w:rsidR="00352234">
              <w:t>.</w:t>
            </w:r>
          </w:p>
          <w:p w:rsidR="00425EDC" w:rsidRDefault="00425EDC" w:rsidP="00425EDC">
            <w:r>
              <w:t xml:space="preserve">Suppose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are differentiable,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oMath>
            <w:r>
              <w:t xml:space="preserve"> converges uniformly,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converges for </w:t>
            </w:r>
            <w:proofErr w:type="gramStart"/>
            <w:r>
              <w:t xml:space="preserve">some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∈[a,b]</m:t>
              </m:r>
            </m:oMath>
            <w:r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is uniformly continuous to some </w:t>
            </w:r>
            <w:proofErr w:type="gramStart"/>
            <w:r>
              <w:t xml:space="preserve">function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</m:oMath>
            <w:r>
              <w:t xml:space="preserve">,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>
              <w:t>.</w:t>
            </w:r>
          </w:p>
          <w:p w:rsidR="00425EDC" w:rsidRDefault="00425EDC" w:rsidP="006E0A40">
            <w:r>
              <w:rPr>
                <w:i/>
                <w:u w:val="single"/>
              </w:rPr>
              <w:t>Pf.</w:t>
            </w:r>
            <w:r>
              <w:t xml:space="preserve"> </w:t>
            </w:r>
            <w:r w:rsidR="006E0A40">
              <w:t xml:space="preserve">Choose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6E0A40">
              <w:t xml:space="preserve"> so that </w:t>
            </w:r>
            <w:proofErr w:type="gramStart"/>
            <w:r w:rsidR="006E0A40"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m,n≥N</m:t>
              </m:r>
            </m:oMath>
            <w:r w:rsidR="006E0A40"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6E0A40"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den>
              </m:f>
            </m:oMath>
            <w:r w:rsidR="006E0A40">
              <w:t xml:space="preserve">. Use MVT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6E0A40">
              <w:t xml:space="preserve"> on </w:t>
            </w:r>
            <m:oMath>
              <m:r>
                <w:rPr>
                  <w:rFonts w:ascii="Cambria Math" w:hAnsi="Cambria Math"/>
                </w:rPr>
                <m:t>t,x</m:t>
              </m:r>
            </m:oMath>
            <w:r w:rsidR="006E0A40">
              <w:t xml:space="preserve"> to get difference at </w:t>
            </w:r>
            <w:proofErr w:type="gramStart"/>
            <w:r w:rsidR="006E0A40">
              <w:t xml:space="preserve">most </w:t>
            </w:r>
            <m:oMath>
              <w:proofErr w:type="gramEnd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6E0A40">
              <w:t xml:space="preserve">. Using Triangle Inequality and Cauchy criterion,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f</m:t>
              </m:r>
            </m:oMath>
            <w:r w:rsidR="006E0A40">
              <w:t xml:space="preserve"> uniformly,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6E0A40">
              <w:t xml:space="preserve"> continuous.</w:t>
            </w:r>
          </w:p>
          <w:p w:rsidR="006E0A40" w:rsidRDefault="006E0A40" w:rsidP="00EF0D45">
            <w:proofErr w:type="gramStart"/>
            <w:r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t-x</m:t>
                  </m:r>
                </m:den>
              </m:f>
            </m:oMath>
            <w:r w:rsidR="00EF0D45"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EF0D45">
              <w:t xml:space="preserve"> is uniformly convergent to </w:t>
            </w:r>
            <m:oMath>
              <m:r>
                <w:rPr>
                  <w:rFonts w:ascii="Cambria Math" w:hAnsi="Cambria Math"/>
                </w:rPr>
                <m:t>ϕ(t)</m:t>
              </m:r>
            </m:oMath>
            <w:r w:rsidR="00EF0D45">
              <w:t xml:space="preserve"> when </w:t>
            </w:r>
            <m:oMath>
              <m:r>
                <w:rPr>
                  <w:rFonts w:ascii="Cambria Math" w:hAnsi="Cambria Math"/>
                </w:rPr>
                <m:t>t≠x</m:t>
              </m:r>
            </m:oMath>
            <w:r w:rsidR="00EF0D45">
              <w:t xml:space="preserve"> so by exchanging </w:t>
            </w:r>
            <w:proofErr w:type="gramStart"/>
            <w:r w:rsidR="00EF0D45">
              <w:t xml:space="preserve">limits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t→x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EF0D45">
              <w:t>.</w:t>
            </w:r>
          </w:p>
          <w:p w:rsidR="00437D64" w:rsidRDefault="00437D64" w:rsidP="00EF0D45"/>
          <w:p w:rsidR="00437D64" w:rsidRDefault="00437D64" w:rsidP="00EF0D45">
            <w:r>
              <w:t>Everywhere continuous but nowhere differentiable function:</w:t>
            </w:r>
          </w:p>
          <w:p w:rsidR="00437D64" w:rsidRDefault="00437D64" w:rsidP="00437D64">
            <w:proofErr w:type="spellStart"/>
            <w:r>
              <w:t>Weierstrass</w:t>
            </w:r>
            <w:proofErr w:type="spellEnd"/>
            <w:r>
              <w:t xml:space="preserve">: </w:t>
            </w:r>
            <m:oMath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πx)</m:t>
                      </m:r>
                    </m:e>
                  </m:func>
                </m:e>
              </m:nary>
            </m:oMath>
          </w:p>
          <w:p w:rsidR="00437D64" w:rsidRDefault="00437D64" w:rsidP="00C7574A">
            <w:r>
              <w:t xml:space="preserve">Or: Let </w:t>
            </w:r>
            <m:oMath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  <w:r>
              <w:t xml:space="preserve"> have period 2.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nowhere differentiable because of increasing oscillations, but continuous by the M-Test (oscillations on smaller scale). In the difference quotient choose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oMath>
            <w:r w:rsidR="0041532E">
              <w:t xml:space="preserve"> (direction so that don’t hit cusps→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41532E">
              <w:t xml:space="preserve"> linear </w:t>
            </w:r>
            <w:r w:rsidR="00C7574A">
              <w:t>at this scale</w:t>
            </w:r>
            <w:r w:rsidR="0041532E">
              <w:t xml:space="preserve"> </w:t>
            </w:r>
            <w:proofErr w:type="spellStart"/>
            <w:r w:rsidR="0041532E">
              <w:t>scale</w:t>
            </w:r>
            <w:proofErr w:type="spellEnd"/>
            <w:r w:rsidR="0041532E">
              <w:t>)</w:t>
            </w:r>
            <w:r>
              <w:t xml:space="preserve">;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becomes a finite sum but the difference quotient increases as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increases</w:t>
            </w:r>
            <w:r w:rsidR="00C7574A"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C7574A">
              <w:t xml:space="preserve"> is large; the smaller ones don’t cancel out).</w:t>
            </w:r>
          </w:p>
          <w:p w:rsidR="003E2EA6" w:rsidRDefault="003E2EA6" w:rsidP="00C7574A"/>
          <w:p w:rsidR="00760904" w:rsidRDefault="00760904" w:rsidP="00C7574A">
            <w:r>
              <w:t>Holder ½</w:t>
            </w:r>
          </w:p>
          <w:p w:rsidR="003E2EA6" w:rsidRDefault="00760904" w:rsidP="00760904">
            <w:r>
              <w:t xml:space="preserve">(Differentiable functions have </w:t>
            </w:r>
            <w:proofErr w:type="spellStart"/>
            <w:r>
              <w:t>Baire</w:t>
            </w:r>
            <w:proofErr w:type="spellEnd"/>
            <w:r>
              <w:t xml:space="preserve"> category 2 in continuous functions.)</w:t>
            </w:r>
          </w:p>
          <w:p w:rsidR="00760904" w:rsidRDefault="00760904" w:rsidP="00760904"/>
          <w:p w:rsidR="00760904" w:rsidRDefault="00760904" w:rsidP="00760904">
            <w:r>
              <w:t xml:space="preserve">Let X be compact (so continuous functions are bounded) and </w:t>
            </w:r>
            <m:oMath>
              <m:r>
                <w:rPr>
                  <w:rFonts w:ascii="Cambria Math" w:hAnsi="Cambria Math"/>
                </w:rPr>
                <m:t>C(X)</m:t>
              </m:r>
            </m:oMath>
            <w:r>
              <w:t xml:space="preserve"> be the space of continuous functions </w:t>
            </w:r>
            <m:oMath>
              <m:r>
                <w:rPr>
                  <w:rFonts w:ascii="Cambria Math" w:hAnsi="Cambria Math"/>
                </w:rPr>
                <m:t>f:X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with the </w:t>
            </w:r>
            <w:proofErr w:type="gramStart"/>
            <w:r>
              <w:t xml:space="preserve">metric </w:t>
            </w:r>
            <m:oMath>
              <w:proofErr w:type="gramEnd"/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f,g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f-g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C(X)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complete: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is complete so a Cauchy sequence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converges uniformly. Since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are continuous, their limit is continuous.</w:t>
            </w:r>
          </w:p>
          <w:p w:rsidR="004D218F" w:rsidRDefault="004D218F" w:rsidP="00760904"/>
          <w:p w:rsidR="004D218F" w:rsidRDefault="004D218F" w:rsidP="004D218F">
            <w:r>
              <w:t>Heine-</w:t>
            </w:r>
            <w:proofErr w:type="spellStart"/>
            <w:r>
              <w:t>Borel</w:t>
            </w:r>
            <w:proofErr w:type="spellEnd"/>
            <w:r>
              <w:t xml:space="preserve"> fails: Take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to be a function with a spike of height 1 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oMath>
            <w:r>
              <w:t xml:space="preserve"> and 0 elsewhere.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closed but the functions are all distance 1 from each other.</w:t>
            </w:r>
          </w:p>
          <w:p w:rsidR="004D218F" w:rsidRPr="00425EDC" w:rsidRDefault="004D218F" w:rsidP="004D218F">
            <w:r>
              <w:t xml:space="preserve"> </w:t>
            </w:r>
          </w:p>
        </w:tc>
      </w:tr>
      <w:tr w:rsidR="004D218F" w:rsidRPr="004F39F0" w:rsidTr="001E6681">
        <w:tc>
          <w:tcPr>
            <w:tcW w:w="1017" w:type="dxa"/>
          </w:tcPr>
          <w:p w:rsidR="004D218F" w:rsidRDefault="004D218F" w:rsidP="004F39F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lastRenderedPageBreak/>
              <w:t>7-2</w:t>
            </w:r>
          </w:p>
        </w:tc>
        <w:tc>
          <w:tcPr>
            <w:tcW w:w="9999" w:type="dxa"/>
          </w:tcPr>
          <w:p w:rsidR="004D218F" w:rsidRDefault="004D218F" w:rsidP="0075041D">
            <w:pPr>
              <w:pStyle w:val="Heading2"/>
            </w:pPr>
            <w:bookmarkStart w:id="32" w:name="_Toc261340417"/>
            <w:proofErr w:type="spellStart"/>
            <w:r>
              <w:t>Equicontinuity</w:t>
            </w:r>
            <w:bookmarkEnd w:id="32"/>
            <w:proofErr w:type="spellEnd"/>
          </w:p>
          <w:p w:rsidR="004D218F" w:rsidRDefault="004D218F" w:rsidP="004D218F"/>
          <w:p w:rsidR="004D218F" w:rsidRPr="004D218F" w:rsidRDefault="004D218F" w:rsidP="004D218F">
            <w:r>
              <w:t xml:space="preserve">A family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of functions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is </w:t>
            </w:r>
            <w:r>
              <w:rPr>
                <w:b/>
              </w:rPr>
              <w:t>equicontinuous</w:t>
            </w:r>
            <w:r>
              <w:t xml:space="preserve"> if for every 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there exists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such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 for all </w:t>
            </w:r>
            <m:oMath>
              <m:r>
                <w:rPr>
                  <w:rFonts w:ascii="Cambria Math" w:hAnsi="Cambria Math"/>
                </w:rPr>
                <m:t>x,y</m:t>
              </m:r>
            </m:oMath>
            <w:r>
              <w:t xml:space="preserve"> so </w:t>
            </w:r>
            <w:proofErr w:type="gramStart"/>
            <w:r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&lt;δ</m:t>
              </m:r>
            </m:oMath>
            <w:r>
              <w:t>. For a finite collection, this is equivalent to all elements being uniformly continuous.</w:t>
            </w:r>
          </w:p>
          <w:p w:rsidR="004D218F" w:rsidRPr="001F6572" w:rsidRDefault="001F6572" w:rsidP="004D218F"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</w:t>
            </w:r>
            <w:r>
              <w:rPr>
                <w:b/>
              </w:rPr>
              <w:t>uniformly bounded</w:t>
            </w:r>
            <w:r>
              <w:t xml:space="preserve"> if there exists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so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≤M</m:t>
              </m:r>
            </m:oMath>
            <w:r>
              <w:t xml:space="preserve"> for all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∈F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x∈X</m:t>
              </m:r>
            </m:oMath>
            <w:r>
              <w:t>.</w:t>
            </w:r>
          </w:p>
          <w:p w:rsidR="001F6572" w:rsidRDefault="001F6572" w:rsidP="004D218F"/>
          <w:p w:rsidR="0083193C" w:rsidRDefault="0083193C" w:rsidP="004D218F">
            <w:r>
              <w:t xml:space="preserve">Suppose X is compact and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uniformly convergent </w:t>
            </w:r>
            <w:proofErr w:type="gramStart"/>
            <w:r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C(X)</m:t>
              </m:r>
            </m:oMath>
            <w:r>
              <w:t xml:space="preserve">. Then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equicontinuous. (Holds if X is not compact but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are uniformly continuous.</w:t>
            </w:r>
          </w:p>
          <w:p w:rsidR="0083193C" w:rsidRPr="0083193C" w:rsidRDefault="0083193C" w:rsidP="004D218F">
            <w:pPr>
              <w:rPr>
                <w:vertAlign w:val="subscript"/>
              </w:rPr>
            </w:pPr>
            <w:r>
              <w:rPr>
                <w:i/>
                <w:u w:val="single"/>
              </w:rPr>
              <w:t>Pf.</w:t>
            </w:r>
            <w: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uniformly Cauchy. Choose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 xml:space="preserve"> and then choose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</w:t>
            </w:r>
            <w:proofErr w:type="gramStart"/>
            <w:r>
              <w:t xml:space="preserve">for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.</w:t>
            </w:r>
          </w:p>
          <w:p w:rsidR="0083193C" w:rsidRDefault="0083193C" w:rsidP="004D218F">
            <w:pPr>
              <w:rPr>
                <w:u w:val="single"/>
              </w:rPr>
            </w:pPr>
          </w:p>
          <w:p w:rsidR="004D218F" w:rsidRDefault="004D218F" w:rsidP="004D218F">
            <w:proofErr w:type="spellStart"/>
            <w:r w:rsidRPr="004D218F">
              <w:rPr>
                <w:u w:val="single"/>
              </w:rPr>
              <w:t>Arzela-Ascolli</w:t>
            </w:r>
            <w:proofErr w:type="spellEnd"/>
            <w:r w:rsidRPr="004D218F">
              <w:rPr>
                <w:u w:val="single"/>
              </w:rPr>
              <w:t xml:space="preserve"> Theorem</w:t>
            </w:r>
            <w:r>
              <w:rPr>
                <w:u w:val="single"/>
              </w:rPr>
              <w:t>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compact and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is a </w:t>
            </w:r>
            <w:r w:rsidR="0083193C">
              <w:t>pointwise</w:t>
            </w:r>
            <w:r>
              <w:t xml:space="preserve"> bounded </w:t>
            </w:r>
            <w:r w:rsidR="001F6572">
              <w:t xml:space="preserve">equicontinuous </w:t>
            </w:r>
            <w:r>
              <w:t xml:space="preserve">sequence in </w:t>
            </w:r>
            <m:oMath>
              <m:r>
                <w:rPr>
                  <w:rFonts w:ascii="Cambria Math" w:hAnsi="Cambria Math"/>
                </w:rPr>
                <m:t>C(X)</m:t>
              </m:r>
            </m:oMath>
            <w:r>
              <w:t xml:space="preserve"> then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has a uniformly convergent subsequence.</w:t>
            </w:r>
          </w:p>
          <w:p w:rsidR="0083193C" w:rsidRDefault="0083193C" w:rsidP="004D218F">
            <w:r>
              <w:t>(Separable X implies existence of pointwise convergent subsequence.)</w:t>
            </w:r>
          </w:p>
          <w:p w:rsidR="00384DAE" w:rsidRDefault="00384DAE" w:rsidP="004D218F">
            <w:r>
              <w:t>A closed and bounded equicontinuous family of functions C(X) is compact.</w:t>
            </w:r>
          </w:p>
          <w:p w:rsidR="0083193C" w:rsidRDefault="0083193C" w:rsidP="004D218F">
            <w:r>
              <w:rPr>
                <w:i/>
                <w:u w:val="single"/>
              </w:rPr>
              <w:t>Pf.</w:t>
            </w:r>
          </w:p>
          <w:p w:rsidR="0083193C" w:rsidRDefault="0083193C" w:rsidP="0083193C">
            <w:pPr>
              <w:pStyle w:val="ListParagraph"/>
              <w:numPr>
                <w:ilvl w:val="0"/>
                <w:numId w:val="43"/>
              </w:numPr>
            </w:pPr>
            <w:r>
              <w:t xml:space="preserve">Pointwise bounded implies uniformly bounded: Choose </w:t>
            </w:r>
            <m:oMath>
              <m:r>
                <w:rPr>
                  <w:rFonts w:ascii="Cambria Math" w:hAnsi="Cambria Math"/>
                </w:rPr>
                <m:t>δ</m:t>
              </m:r>
            </m:oMath>
            <w:r>
              <w:t xml:space="preserve"> for equicontinuity </w:t>
            </w:r>
            <w:proofErr w:type="gramStart"/>
            <w:r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ε</m:t>
              </m:r>
            </m:oMath>
            <w:r>
              <w:t xml:space="preserve">, the </w:t>
            </w:r>
            <m:oMath>
              <m:r>
                <w:rPr>
                  <w:rFonts w:ascii="Cambria Math" w:hAnsi="Cambria Math"/>
                </w:rPr>
                <w:lastRenderedPageBreak/>
                <m:t>δ</m:t>
              </m:r>
            </m:oMath>
            <w:r>
              <w:t xml:space="preserve">-neighborhoods form an open cover; take a finite subcover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and take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+ε</m:t>
              </m:r>
            </m:oMath>
            <w:r>
              <w:t>.</w:t>
            </w:r>
          </w:p>
          <w:p w:rsidR="0083193C" w:rsidRDefault="00600316" w:rsidP="0083193C">
            <w:pPr>
              <w:pStyle w:val="ListParagraph"/>
              <w:numPr>
                <w:ilvl w:val="0"/>
                <w:numId w:val="43"/>
              </w:numPr>
            </w:pPr>
            <w:r>
              <w:t xml:space="preserve">Take a countable dense </w:t>
            </w:r>
            <w:proofErr w:type="gramStart"/>
            <w:r>
              <w:t xml:space="preserve">subset </w:t>
            </w:r>
            <m:oMath>
              <w:proofErr w:type="gramEnd"/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,…}</m:t>
              </m:r>
            </m:oMath>
            <w:r>
              <w:t xml:space="preserve">.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bounded so has a convergent subsequence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t xml:space="preserve">. </w:t>
            </w:r>
            <w:proofErr w:type="gramStart"/>
            <w:r>
              <w:t xml:space="preserve">Given </w:t>
            </w:r>
            <m:oMath>
              <w:proofErr w:type="gramEnd"/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, take a convergent subsequence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oMath>
            <w:r>
              <w:t xml:space="preserve">.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row i. Take the </w:t>
            </w:r>
            <w:proofErr w:type="gramStart"/>
            <w:r>
              <w:t xml:space="preserve">diagonal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oMath>
            <w:r>
              <w:t xml:space="preserve">;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-argument,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oMath>
            <w:r>
              <w:t xml:space="preserve"> converges.</w:t>
            </w:r>
          </w:p>
          <w:p w:rsidR="00600316" w:rsidRDefault="00600316" w:rsidP="0083193C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, choose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>
              <w:t xml:space="preserve"> for equicontinuity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</m:oMath>
            <w:r>
              <w:t xml:space="preserve">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t>.</w:t>
            </w:r>
            <w:r w:rsidR="00384DAE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r>
                <w:rPr>
                  <w:rFonts w:ascii="Cambria Math" w:hAnsi="Cambria Math"/>
                </w:rPr>
                <m:t>(p)</m:t>
              </m:r>
            </m:oMath>
            <w:r w:rsidR="00384DAE">
              <w:t xml:space="preserve"> </w:t>
            </w:r>
            <w:proofErr w:type="gramStart"/>
            <w:r w:rsidR="00384DAE">
              <w:t xml:space="preserve">covers </w:t>
            </w:r>
            <m:oMath>
              <w:proofErr w:type="gramEnd"/>
              <m:r>
                <w:rPr>
                  <w:rFonts w:ascii="Cambria Math" w:hAnsi="Cambria Math"/>
                </w:rPr>
                <m:t>X</m:t>
              </m:r>
            </m:oMath>
            <w:r w:rsidR="00384DAE">
              <w:t xml:space="preserve">; take a finite subcover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384DAE">
              <w:t xml:space="preserve">. For 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84DAE">
              <w:t xml:space="preserve"> take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84DAE">
              <w:t xml:space="preserve"> so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384DAE">
              <w:t xml:space="preserve"> </w:t>
            </w:r>
            <w:proofErr w:type="gramStart"/>
            <w:r w:rsidR="00384DAE"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k,l≥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84DAE">
              <w:t xml:space="preserve">. </w:t>
            </w:r>
            <w:proofErr w:type="gramStart"/>
            <w:r w:rsidR="00384DAE">
              <w:t xml:space="preserve">Take </w:t>
            </w:r>
            <m:oMath>
              <w:proofErr w:type="gramEnd"/>
              <m:r>
                <w:rPr>
                  <w:rFonts w:ascii="Cambria Math" w:hAnsi="Cambria Math"/>
                </w:rPr>
                <m:t>N=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oMath>
            <w:r w:rsidR="00384DAE">
              <w:t xml:space="preserve">. For </w:t>
            </w:r>
            <w:proofErr w:type="gramStart"/>
            <w:r w:rsidR="00384DAE">
              <w:t xml:space="preserve">this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384DAE">
              <w:t xml:space="preserve">, compare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oMath>
            <w:r w:rsidR="00384DAE"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384DAE">
              <w:t xml:space="preserve"> to show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 w:rsidR="00384DAE">
              <w:t>.</w:t>
            </w:r>
          </w:p>
          <w:p w:rsidR="00537F9C" w:rsidRPr="0083193C" w:rsidRDefault="00537F9C" w:rsidP="0083193C">
            <w:pPr>
              <w:pStyle w:val="ListParagraph"/>
              <w:numPr>
                <w:ilvl w:val="0"/>
                <w:numId w:val="43"/>
              </w:numPr>
            </w:pPr>
            <w:r>
              <w:t xml:space="preserve">A closed, bounded, and equicontinuous family in </w:t>
            </w:r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is sequentially compact so it is compact.</w:t>
            </w:r>
          </w:p>
          <w:p w:rsidR="00384DAE" w:rsidRDefault="00384DAE" w:rsidP="004D218F"/>
          <w:p w:rsidR="00384DAE" w:rsidRDefault="00384DAE" w:rsidP="004D218F">
            <w:r>
              <w:t>Application:</w:t>
            </w:r>
          </w:p>
          <w:p w:rsidR="00384DAE" w:rsidRDefault="00384DAE" w:rsidP="004D218F">
            <w:r>
              <w:t xml:space="preserve">Show the existence of the solution to a differential equation. Solution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is the minimize</w:t>
            </w:r>
            <w:r w:rsidR="00537F9C">
              <w:t>r</w:t>
            </w:r>
            <w:r>
              <w:t xml:space="preserve"> of</w:t>
            </w:r>
            <w:r w:rsidR="00537F9C">
              <w:t xml:space="preserve"> </w:t>
            </w:r>
            <m:oMath>
              <m:r>
                <w:rPr>
                  <w:rFonts w:ascii="Cambria Math" w:hAnsi="Cambria Math"/>
                </w:rPr>
                <m:t>G:C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 w:rsidR="00537F9C">
              <w:t xml:space="preserve"> given </w:t>
            </w:r>
            <w:proofErr w:type="gramStart"/>
            <w:r w:rsidR="00537F9C">
              <w:t>by</w:t>
            </w:r>
            <w:r>
              <w:t xml:space="preserve"> </w:t>
            </w:r>
            <m:oMath>
              <w:proofErr w:type="gramEnd"/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oMath>
            <w:r w:rsidR="00537F9C">
              <w:t xml:space="preserve">. Restricting to a compact set </w:t>
            </w:r>
            <w:proofErr w:type="gramStart"/>
            <w:r w:rsidR="00537F9C"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C(X)</m:t>
              </m:r>
            </m:oMath>
            <w:r w:rsidR="00537F9C">
              <w:t xml:space="preserve">, </w:t>
            </w:r>
            <w:r w:rsidR="007C0A68">
              <w:t xml:space="preserve">if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="007C0A68">
              <w:t xml:space="preserve"> is continuous </w:t>
            </w:r>
            <w:r w:rsidR="00537F9C">
              <w:t>there must be a minimum.</w:t>
            </w:r>
          </w:p>
          <w:p w:rsidR="00384DAE" w:rsidRPr="004D218F" w:rsidRDefault="00384DAE" w:rsidP="004D218F"/>
        </w:tc>
      </w:tr>
      <w:tr w:rsidR="00537F9C" w:rsidRPr="004F39F0" w:rsidTr="001E6681">
        <w:tc>
          <w:tcPr>
            <w:tcW w:w="1017" w:type="dxa"/>
          </w:tcPr>
          <w:p w:rsidR="00537F9C" w:rsidRDefault="00A069C4" w:rsidP="004F39F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lastRenderedPageBreak/>
              <w:t>7-3</w:t>
            </w:r>
          </w:p>
        </w:tc>
        <w:tc>
          <w:tcPr>
            <w:tcW w:w="9999" w:type="dxa"/>
          </w:tcPr>
          <w:p w:rsidR="00537F9C" w:rsidRDefault="00537F9C" w:rsidP="0075041D">
            <w:pPr>
              <w:pStyle w:val="Heading2"/>
            </w:pPr>
            <w:bookmarkStart w:id="33" w:name="_Toc261340418"/>
            <w:r>
              <w:t>Approximation Theorems</w:t>
            </w:r>
            <w:bookmarkEnd w:id="33"/>
          </w:p>
          <w:p w:rsidR="000D4388" w:rsidRDefault="000D4388" w:rsidP="000D4388"/>
          <w:p w:rsidR="00F56E39" w:rsidRDefault="000D4388" w:rsidP="00537F9C">
            <w:proofErr w:type="gramStart"/>
            <w:r>
              <w:t>An algebra</w:t>
            </w:r>
            <w:proofErr w:type="gramEnd"/>
            <w: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 w:rsidR="00F56E39">
              <w:t xml:space="preserve"> </w:t>
            </w:r>
            <w:r>
              <w:t>of functions is a set of functions closed under addition, multiplicat</w:t>
            </w:r>
            <w:r w:rsidR="00F56E39">
              <w:t xml:space="preserve">ion, and scalar multiplication.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 w:rsidR="00F56E39">
              <w:t xml:space="preserve"> </w:t>
            </w:r>
            <w:proofErr w:type="gramStart"/>
            <w:r w:rsidR="00F56E39">
              <w:t>is</w:t>
            </w:r>
            <w:proofErr w:type="gramEnd"/>
            <w:r w:rsidR="00F56E39">
              <w:t xml:space="preserve"> self-adjoint if </w:t>
            </w:r>
            <m:oMath>
              <m:r>
                <w:rPr>
                  <w:rFonts w:ascii="Cambria Math" w:hAnsi="Cambria Math"/>
                </w:rPr>
                <m:t>f∈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 w:rsidR="00F56E39">
              <w:t xml:space="preserve"> implies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</w:rPr>
                <m:t>∈A</m:t>
              </m:r>
            </m:oMath>
            <w:r w:rsidR="00F56E39">
              <w:t>.</w:t>
            </w:r>
          </w:p>
          <w:p w:rsidR="000D4388" w:rsidRDefault="000D4388" w:rsidP="00537F9C">
            <w:r>
              <w:t xml:space="preserve">The </w:t>
            </w:r>
            <w:r w:rsidRPr="000D4388">
              <w:rPr>
                <w:b/>
              </w:rPr>
              <w:t>uniform closure</w:t>
            </w:r>
            <w:r>
              <w:t xml:space="preserve"> of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the set of limits of uniform convergent sequences </w:t>
            </w:r>
            <w:proofErr w:type="gramStart"/>
            <w:r>
              <w:t xml:space="preserve">in </w:t>
            </w:r>
            <m:oMath>
              <w:proofErr w:type="gramEnd"/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; i.e. the closure of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in the uniform metric. If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its own uniform closure, then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uniformly closed.</w:t>
            </w:r>
          </w:p>
          <w:p w:rsidR="000D4388" w:rsidRDefault="000D4388" w:rsidP="00537F9C"/>
          <w:p w:rsidR="00537F9C" w:rsidRDefault="00537F9C" w:rsidP="00537F9C">
            <w:proofErr w:type="spellStart"/>
            <w:r>
              <w:rPr>
                <w:u w:val="single"/>
              </w:rPr>
              <w:t>Weierstrass</w:t>
            </w:r>
            <w:proofErr w:type="spellEnd"/>
            <w:r>
              <w:rPr>
                <w:u w:val="single"/>
              </w:rPr>
              <w:t xml:space="preserve"> Approximation Theorem: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>
              <w:t xml:space="preserve"> be a compact interval </w:t>
            </w:r>
            <w:proofErr w:type="gramStart"/>
            <w:r>
              <w:t xml:space="preserve">in </w:t>
            </w:r>
            <m:oMath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, and let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oMath>
            <w:r>
              <w:t xml:space="preserve"> be continuous. Then there exists a sequence of polynomials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such that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[a,b]</m:t>
              </m:r>
            </m:oMath>
            <w:r>
              <w:t>.</w:t>
            </w:r>
            <w:r w:rsidR="000D4388">
              <w:t xml:space="preserve"> I.e. the uniform closure of the set of polynomials on </w:t>
            </w:r>
            <m:oMath>
              <m:r>
                <w:rPr>
                  <w:rFonts w:ascii="Cambria Math" w:hAnsi="Cambria Math"/>
                </w:rPr>
                <m:t>[a,b]</m:t>
              </m:r>
            </m:oMath>
            <w:r w:rsidR="000D4388">
              <w:t xml:space="preserve"> </w:t>
            </w:r>
            <w:proofErr w:type="gramStart"/>
            <w:r w:rsidR="000D4388">
              <w:t xml:space="preserve">is </w:t>
            </w:r>
            <m:oMath>
              <w:proofErr w:type="gramEnd"/>
              <m:r>
                <w:rPr>
                  <w:rFonts w:ascii="Cambria Math" w:hAnsi="Cambria Math"/>
                </w:rPr>
                <m:t>C[a,b]</m:t>
              </m:r>
            </m:oMath>
            <w:r w:rsidR="000D4388">
              <w:t>.</w:t>
            </w:r>
          </w:p>
          <w:p w:rsidR="00537F9C" w:rsidRDefault="00537F9C" w:rsidP="007C0A68">
            <w:r>
              <w:rPr>
                <w:i/>
                <w:u w:val="single"/>
              </w:rPr>
              <w:t>Pf.</w:t>
            </w:r>
            <w:r>
              <w:t xml:space="preserve"> </w:t>
            </w:r>
            <w:r w:rsidR="007C0A68">
              <w:t xml:space="preserve">WLOG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=[0,1]</m:t>
              </m:r>
            </m:oMath>
            <w:r w:rsidR="007C0A68">
              <w:t xml:space="preserve"> </w:t>
            </w:r>
            <w:proofErr w:type="gramStart"/>
            <w:r w:rsidR="007C0A68">
              <w:t xml:space="preserve">and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7C0A68">
              <w:t xml:space="preserve">. </w:t>
            </w:r>
            <w:proofErr w:type="gramStart"/>
            <w:r>
              <w:t>S</w:t>
            </w:r>
            <w:r w:rsidR="007C0A68">
              <w:t xml:space="preserve">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7C0A68">
              <w:t>.</w:t>
            </w:r>
          </w:p>
          <w:p w:rsidR="007C0A68" w:rsidRDefault="007C0A68" w:rsidP="007C0A68">
            <w:pPr>
              <w:pStyle w:val="ListParagraph"/>
              <w:numPr>
                <w:ilvl w:val="0"/>
                <w:numId w:val="44"/>
              </w:numPr>
            </w:pPr>
            <w:r>
              <w:t xml:space="preserve">Choose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so </w:t>
            </w:r>
            <w:proofErr w:type="gramStart"/>
            <w:r>
              <w:t xml:space="preserve">that </w:t>
            </w:r>
            <m:oMath>
              <w:proofErr w:type="gramEnd"/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>=1</m:t>
              </m:r>
            </m:oMath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∼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rad>
            </m:oMath>
            <w:r>
              <w:t>.</w:t>
            </w:r>
          </w:p>
          <w:p w:rsidR="007C0A68" w:rsidRDefault="0085739D" w:rsidP="007C0A68">
            <w:pPr>
              <w:pStyle w:val="ListParagraph"/>
              <w:numPr>
                <w:ilvl w:val="0"/>
                <w:numId w:val="4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7C0A68">
              <w:t xml:space="preserve"> </w:t>
            </w:r>
            <w:proofErr w:type="gramStart"/>
            <w:r w:rsidR="007C0A68">
              <w:t>converges</w:t>
            </w:r>
            <w:proofErr w:type="gramEnd"/>
            <w:r w:rsidR="007C0A68">
              <w:t xml:space="preserve"> to 0 uniformly on </w:t>
            </w:r>
            <m:oMath>
              <m:r>
                <w:rPr>
                  <w:rFonts w:ascii="Cambria Math" w:hAnsi="Cambria Math"/>
                </w:rPr>
                <m:t>{x: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&gt;δ}</m:t>
              </m:r>
            </m:oMath>
            <w:r w:rsidR="007C0A68">
              <w:t xml:space="preserve"> for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 w:rsidR="007C0A68">
              <w:t>. The polynomials “squish” to 0 and become higher at 0.</w:t>
            </w:r>
          </w:p>
          <w:p w:rsidR="007C0A68" w:rsidRDefault="007C0A68" w:rsidP="00A673F9">
            <w:proofErr w:type="gramStart"/>
            <w:r>
              <w:t xml:space="preserve">Let 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,0≤x≤1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otherwise</m:t>
                      </m:r>
                    </m:e>
                  </m:eqArr>
                </m:e>
              </m:d>
            </m:oMath>
            <w:r>
              <w:t xml:space="preserve">.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-x</m:t>
                  </m:r>
                </m:sub>
                <m:sup>
                  <m:r>
                    <w:rPr>
                      <w:rFonts w:ascii="Cambria Math" w:hAnsi="Cambria Math"/>
                    </w:rPr>
                    <m:t>1-x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</m:oMath>
            <w:r w:rsidR="00A673F9">
              <w:t xml:space="preserve"> (a convolution). </w:t>
            </w:r>
            <w:proofErr w:type="gramStart"/>
            <w:r w:rsidR="00A673F9">
              <w:t xml:space="preserve">Let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A673F9">
              <w:t xml:space="preserve">. Pick </w:t>
            </w:r>
            <m:oMath>
              <m:r>
                <w:rPr>
                  <w:rFonts w:ascii="Cambria Math" w:hAnsi="Cambria Math"/>
                </w:rPr>
                <m:t>δ&gt;0</m:t>
              </m:r>
            </m:oMath>
            <w:r w:rsidR="00A673F9">
              <w:t xml:space="preserve"> so </w:t>
            </w:r>
            <w:proofErr w:type="gramStart"/>
            <w:r w:rsidR="00A673F9">
              <w:t xml:space="preserve">that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&lt;δ⇒|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A673F9">
              <w:t xml:space="preserve">. </w:t>
            </w:r>
            <w:proofErr w:type="gramStart"/>
            <w:r w:rsidR="00A673F9">
              <w:t xml:space="preserve">Then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  <w:r w:rsidR="00A673F9">
              <w:t xml:space="preserve">. Split into 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-δ</m:t>
                  </m:r>
                </m:sup>
                <m:e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-δ</m:t>
                  </m:r>
                </m:sub>
                <m:sup>
                  <m:r>
                    <w:rPr>
                      <w:rFonts w:ascii="Cambria Math" w:hAnsi="Cambria Math"/>
                    </w:rPr>
                    <m:t>δ</m:t>
                  </m:r>
                </m:sup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oMath>
          </w:p>
          <w:p w:rsidR="000D4388" w:rsidRDefault="000D4388" w:rsidP="000D4388">
            <w:r>
              <w:rPr>
                <w:i/>
                <w:u w:val="single"/>
              </w:rPr>
              <w:t>Cor</w:t>
            </w:r>
            <w:r>
              <w:t xml:space="preserve">. There exists a sequence of polynomials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|x|</m:t>
              </m:r>
            </m:oMath>
            <w:r>
              <w:t xml:space="preserve"> uniformly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[-a,a]</m:t>
              </m:r>
            </m:oMath>
            <w:r>
              <w:t>.</w:t>
            </w:r>
          </w:p>
          <w:p w:rsidR="000D4388" w:rsidRDefault="000D4388" w:rsidP="000D4388"/>
          <w:p w:rsidR="000D4388" w:rsidRDefault="000D4388" w:rsidP="000D4388">
            <w:r>
              <w:rPr>
                <w:u w:val="single"/>
              </w:rPr>
              <w:t>Stone-</w:t>
            </w:r>
            <w:proofErr w:type="spellStart"/>
            <w:r>
              <w:rPr>
                <w:u w:val="single"/>
              </w:rPr>
              <w:t>Weierstrass</w:t>
            </w:r>
            <w:proofErr w:type="spellEnd"/>
            <w:r>
              <w:rPr>
                <w:u w:val="single"/>
              </w:rPr>
              <w:t xml:space="preserve"> Theorem: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be a compact metric space,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A⊆</m:t>
              </m:r>
              <m:r>
                <w:rPr>
                  <w:rFonts w:ascii="Cambria Math" w:hAnsi="Cambria Math"/>
                </w:rPr>
                <m:t>C(K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,R)</m:t>
              </m:r>
            </m:oMath>
            <w:r>
              <w:t xml:space="preserve"> (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a subalgebra of the set of continuous function from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  <w:proofErr w:type="gramStart"/>
            <w:r>
              <w:t xml:space="preserve">to </w:t>
            </w:r>
            <m:oMath>
              <w:proofErr w:type="gramEnd"/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). Suppose that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>…</w:t>
            </w:r>
          </w:p>
          <w:p w:rsidR="000D4388" w:rsidRDefault="000D4388" w:rsidP="009156BD">
            <w:pPr>
              <w:pStyle w:val="ListParagraph"/>
              <w:numPr>
                <w:ilvl w:val="0"/>
                <w:numId w:val="45"/>
              </w:numPr>
            </w:pPr>
            <w:r>
              <w:t xml:space="preserve">Separates points: for every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 w:rsidR="009156BD">
              <w:t xml:space="preserve"> there exist </w:t>
            </w:r>
            <m:oMath>
              <m:r>
                <w:rPr>
                  <w:rFonts w:ascii="Cambria Math" w:hAnsi="Cambria Math"/>
                </w:rPr>
                <m:t>f∈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 w:rsidR="009156BD">
              <w:t xml:space="preserve"> such </w:t>
            </w:r>
            <w:proofErr w:type="gramStart"/>
            <w:r w:rsidR="009156BD"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9156BD">
              <w:t>.</w:t>
            </w:r>
          </w:p>
          <w:p w:rsidR="009156BD" w:rsidRDefault="009156BD" w:rsidP="009156BD">
            <w:pPr>
              <w:pStyle w:val="ListParagraph"/>
              <w:numPr>
                <w:ilvl w:val="0"/>
                <w:numId w:val="45"/>
              </w:numPr>
            </w:pPr>
            <w:r>
              <w:t xml:space="preserve">Does not vanish at any point: there does not exist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for </w:t>
            </w:r>
            <w:proofErr w:type="gramStart"/>
            <w:r>
              <w:t xml:space="preserve">all </w:t>
            </w:r>
            <m:oMath>
              <w:proofErr w:type="gramEnd"/>
              <m:r>
                <w:rPr>
                  <w:rFonts w:ascii="Cambria Math" w:hAnsi="Cambria Math"/>
                </w:rPr>
                <m:t>f∈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9156BD" w:rsidRDefault="009156BD" w:rsidP="009156BD">
            <w:r>
              <w:t xml:space="preserve">Then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dense </w:t>
            </w:r>
            <w:proofErr w:type="gramStart"/>
            <w:r>
              <w:t xml:space="preserve">in </w:t>
            </w:r>
            <m:oMath>
              <w:proofErr w:type="gramEnd"/>
              <m:r>
                <w:rPr>
                  <w:rFonts w:ascii="Cambria Math" w:hAnsi="Cambria Math"/>
                </w:rPr>
                <m:t>C(K)</m:t>
              </m:r>
            </m:oMath>
            <w:r>
              <w:t>; i.e. the uniform closure</w:t>
            </w:r>
            <w:r w:rsidR="00064631"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oMath>
            <w:r>
              <w:t xml:space="preserve"> of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the set of all continuous functions.</w:t>
            </w:r>
          </w:p>
          <w:p w:rsidR="00F56E39" w:rsidRDefault="00F56E39" w:rsidP="009156BD">
            <w:r>
              <w:lastRenderedPageBreak/>
              <w:t xml:space="preserve">If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is a self-adjoint algebra of complex functions</w:t>
            </w:r>
            <w:r w:rsidR="00504BF7">
              <w:t xml:space="preserve"> that separates points and does not vanish at any point, then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 w:rsidR="00504BF7">
              <w:t xml:space="preserve"> is dense in </w:t>
            </w:r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,C</m:t>
                  </m:r>
                </m:e>
              </m:d>
            </m:oMath>
            <w:r w:rsidR="00504BF7">
              <w:t>.</w:t>
            </w:r>
          </w:p>
          <w:p w:rsidR="00A069C4" w:rsidRDefault="00A069C4" w:rsidP="009156BD">
            <w:r>
              <w:rPr>
                <w:i/>
                <w:u w:val="single"/>
              </w:rPr>
              <w:t>Pf.</w:t>
            </w:r>
          </w:p>
          <w:p w:rsidR="00A069C4" w:rsidRDefault="00A069C4" w:rsidP="00A069C4">
            <w:pPr>
              <w:pStyle w:val="ListParagraph"/>
              <w:numPr>
                <w:ilvl w:val="0"/>
                <w:numId w:val="46"/>
              </w:numPr>
            </w:pPr>
            <w:r>
              <w:t xml:space="preserve">For every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t xml:space="preserve"> there exists </w:t>
            </w:r>
            <m:oMath>
              <m:r>
                <w:rPr>
                  <w:rFonts w:ascii="Cambria Math" w:hAnsi="Cambria Math"/>
                </w:rPr>
                <m:t>f∈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  <w:r>
              <w:t xml:space="preserve"> such </w:t>
            </w:r>
            <w:proofErr w:type="gramStart"/>
            <w:r>
              <w:t xml:space="preserve">that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.</w:t>
            </w:r>
          </w:p>
          <w:p w:rsidR="00A069C4" w:rsidRDefault="00064631" w:rsidP="00064631">
            <w:pPr>
              <w:pStyle w:val="ListParagraph"/>
              <w:numPr>
                <w:ilvl w:val="0"/>
                <w:numId w:val="4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∈B⇒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∈B</m:t>
              </m:r>
            </m:oMath>
            <w:r>
              <w:t xml:space="preserve">. </w:t>
            </w:r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oMath>
            <w:r>
              <w:t xml:space="preserve">. Take </w:t>
            </w:r>
            <m:oMath>
              <m:r>
                <w:rPr>
                  <w:rFonts w:ascii="Cambria Math" w:hAnsi="Cambria Math"/>
                </w:rPr>
                <m:t>P(y)</m:t>
              </m:r>
            </m:oMath>
            <w:r>
              <w:t xml:space="preserve"> so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[-a,a]</m:t>
              </m:r>
            </m:oMath>
            <w:r>
              <w:t xml:space="preserve">. Then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&lt;ε</m:t>
              </m:r>
            </m:oMath>
            <w:r>
              <w:t xml:space="preserve"> </w:t>
            </w:r>
            <w:proofErr w:type="gramStart"/>
            <w:r>
              <w:t xml:space="preserve">on </w:t>
            </w:r>
            <m:oMath>
              <w:proofErr w:type="gramEnd"/>
              <m:r>
                <w:rPr>
                  <w:rFonts w:ascii="Cambria Math" w:hAnsi="Cambria Math"/>
                </w:rPr>
                <m:t>K</m:t>
              </m:r>
            </m:oMath>
            <w:r>
              <w:t>.</w:t>
            </w:r>
          </w:p>
          <w:p w:rsidR="00064631" w:rsidRDefault="00064631" w:rsidP="00064631">
            <w:pPr>
              <w:pStyle w:val="ListParagraph"/>
              <w:numPr>
                <w:ilvl w:val="0"/>
                <w:numId w:val="46"/>
              </w:numPr>
            </w:pPr>
            <m:oMath>
              <m:r>
                <w:rPr>
                  <w:rFonts w:ascii="Cambria Math" w:hAnsi="Cambria Math"/>
                </w:rPr>
                <m:t>f,g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∈B⇒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f,g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f,g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m:rPr>
                  <m:scr m:val="script"/>
                </m:rPr>
                <w:rPr>
                  <w:rFonts w:ascii="Cambria Math" w:hAnsi="Cambria Math"/>
                </w:rPr>
                <m:t>∈B</m:t>
              </m:r>
            </m:oMath>
            <w: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f,g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f+g+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.</w:t>
            </w:r>
          </w:p>
          <w:p w:rsidR="00064631" w:rsidRDefault="00752851" w:rsidP="003600D9">
            <w:pPr>
              <w:pStyle w:val="ListParagraph"/>
              <w:numPr>
                <w:ilvl w:val="0"/>
                <w:numId w:val="46"/>
              </w:numPr>
            </w:pPr>
            <w:proofErr w:type="gramStart"/>
            <w:r>
              <w:t xml:space="preserve">For </w:t>
            </w:r>
            <m:oMath>
              <w:proofErr w:type="gramEnd"/>
              <m:r>
                <w:rPr>
                  <w:rFonts w:ascii="Cambria Math" w:hAnsi="Cambria Math"/>
                </w:rPr>
                <m:t>f∈C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="003600D9">
              <w:t xml:space="preserve">, there exists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∈B</m:t>
              </m:r>
            </m:oMath>
            <w:r w:rsidR="003600D9">
              <w:t xml:space="preserve">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  <w:r w:rsidR="003600D9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&gt;f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-ε</m:t>
              </m:r>
            </m:oMath>
            <w:r w:rsidR="003600D9">
              <w:t xml:space="preserve">. From (1) take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3600D9">
              <w:t xml:space="preserve"> so </w:t>
            </w:r>
            <w:proofErr w:type="gramStart"/>
            <w:r w:rsidR="003600D9">
              <w:t xml:space="preserve">that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3600D9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=f(y)</m:t>
              </m:r>
            </m:oMath>
            <w:r w:rsidR="003600D9">
              <w:t xml:space="preserve">. There exists an open set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3600D9">
              <w:t xml:space="preserve"> so </w:t>
            </w:r>
            <w:proofErr w:type="gramStart"/>
            <w:r w:rsidR="003600D9">
              <w:t xml:space="preserve">that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&gt;f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-ε</m:t>
              </m:r>
            </m:oMath>
            <w:r w:rsidR="003600D9">
              <w:t xml:space="preserve">. Take a finite </w:t>
            </w:r>
            <w:proofErr w:type="gramStart"/>
            <w:r w:rsidR="003600D9">
              <w:t xml:space="preserve">subcover </w:t>
            </w:r>
            <m:oMath>
              <w:proofErr w:type="gramEnd"/>
              <m: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oMath>
            <w:r w:rsidR="003600D9">
              <w:t xml:space="preserve">; take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3600D9">
              <w:t>.</w:t>
            </w:r>
          </w:p>
          <w:p w:rsidR="003600D9" w:rsidRDefault="003600D9" w:rsidP="003600D9">
            <w:pPr>
              <w:pStyle w:val="ListParagraph"/>
              <w:numPr>
                <w:ilvl w:val="0"/>
                <w:numId w:val="46"/>
              </w:numPr>
            </w:pPr>
            <w:r>
              <w:t xml:space="preserve">For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there exists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>
              <w:t xml:space="preserve"> containing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>
              <w:t xml:space="preserve">so </w:t>
            </w:r>
            <w:proofErr w:type="gramStart"/>
            <w:r>
              <w:t xml:space="preserve">that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&lt;f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+ε</m:t>
              </m:r>
            </m:oMath>
            <w:r>
              <w:t xml:space="preserve">. Take a finite subcover </w:t>
            </w:r>
            <m:oMath>
              <m: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oMath>
            <w:r>
              <w:t xml:space="preserve"> and </w:t>
            </w:r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oMath>
            <w:r>
              <w:t>.</w:t>
            </w:r>
          </w:p>
          <w:p w:rsidR="00504BF7" w:rsidRDefault="00504BF7" w:rsidP="003600D9">
            <w:pPr>
              <w:pStyle w:val="ListParagraph"/>
              <w:numPr>
                <w:ilvl w:val="0"/>
                <w:numId w:val="46"/>
              </w:numPr>
            </w:pPr>
            <w:r>
              <w:t xml:space="preserve">For complex: </w:t>
            </w:r>
            <w:proofErr w:type="gramStart"/>
            <w:r>
              <w:t xml:space="preserve">Use </w:t>
            </w:r>
            <m:oMath>
              <w:proofErr w:type="gramEnd"/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>.</w:t>
            </w:r>
          </w:p>
          <w:p w:rsidR="00504BF7" w:rsidRPr="003600D9" w:rsidRDefault="003600D9" w:rsidP="006A2CC7">
            <w:r>
              <w:rPr>
                <w:i/>
                <w:u w:val="single"/>
              </w:rPr>
              <w:t>Corollary</w:t>
            </w:r>
            <w:r>
              <w:t>:</w:t>
            </w:r>
            <w:r w:rsidR="006A2CC7">
              <w:t xml:space="preserve"> Functions </w:t>
            </w:r>
            <m:oMath>
              <m:r>
                <w:rPr>
                  <w:rFonts w:ascii="Cambria Math" w:hAnsi="Cambria Math"/>
                </w:rPr>
                <m:t>[0,2π)</m:t>
              </m:r>
              <m:r>
                <w:rPr>
                  <w:rFonts w:ascii="Cambria Math" w:hAnsi="Cambria Math" w:hint="eastAsia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 w:rsidR="006A2CC7">
              <w:t xml:space="preserve"> can be uniformly approximated by t</w:t>
            </w:r>
            <w:r>
              <w:t>rigonometric polynomials (</w:t>
            </w:r>
            <w:r w:rsidR="006A2CC7">
              <w:t xml:space="preserve">linear combinations </w:t>
            </w:r>
            <w:proofErr w:type="gramStart"/>
            <w:r w:rsidR="006A2CC7">
              <w:t>of</w:t>
            </w:r>
            <w:r>
              <w:t xml:space="preserve">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,1</m:t>
              </m:r>
            </m:oMath>
            <w:r>
              <w:t>)</w:t>
            </w:r>
            <w:r w:rsidR="006A2CC7">
              <w:t>.</w:t>
            </w:r>
            <w:r w:rsidR="00504BF7">
              <w:t xml:space="preserve"> Any complex continuous function on the unit circle can be uniformly approximated by Laurent polynomials.</w:t>
            </w:r>
          </w:p>
        </w:tc>
      </w:tr>
    </w:tbl>
    <w:p w:rsidR="00504BF7" w:rsidRDefault="00504BF7">
      <w: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1017"/>
        <w:gridCol w:w="9999"/>
      </w:tblGrid>
      <w:tr w:rsidR="00504BF7" w:rsidRPr="004F39F0" w:rsidTr="001E6681">
        <w:tc>
          <w:tcPr>
            <w:tcW w:w="1017" w:type="dxa"/>
          </w:tcPr>
          <w:p w:rsidR="00504BF7" w:rsidRPr="00504BF7" w:rsidRDefault="00504BF7" w:rsidP="004F39F0">
            <w:pPr>
              <w:rPr>
                <w:rFonts w:ascii="Arial" w:hAnsi="Arial" w:cs="Arial"/>
                <w:sz w:val="32"/>
                <w:szCs w:val="32"/>
              </w:rPr>
            </w:pPr>
            <w:r w:rsidRPr="00504BF7">
              <w:rPr>
                <w:rFonts w:ascii="Arial" w:hAnsi="Arial" w:cs="Arial"/>
                <w:sz w:val="32"/>
                <w:szCs w:val="32"/>
              </w:rPr>
              <w:lastRenderedPageBreak/>
              <w:t>8</w:t>
            </w:r>
          </w:p>
        </w:tc>
        <w:tc>
          <w:tcPr>
            <w:tcW w:w="9999" w:type="dxa"/>
          </w:tcPr>
          <w:p w:rsidR="00504BF7" w:rsidRDefault="00504BF7" w:rsidP="00504BF7">
            <w:pPr>
              <w:pStyle w:val="Heading1"/>
            </w:pPr>
            <w:r>
              <w:t>Power Series</w:t>
            </w:r>
          </w:p>
          <w:p w:rsidR="00504BF7" w:rsidRPr="00C701EC" w:rsidRDefault="00504BF7" w:rsidP="00C701EC"/>
        </w:tc>
      </w:tr>
      <w:tr w:rsidR="00371093" w:rsidRPr="004F39F0" w:rsidTr="001E6681">
        <w:tc>
          <w:tcPr>
            <w:tcW w:w="1017" w:type="dxa"/>
          </w:tcPr>
          <w:p w:rsidR="00371093" w:rsidRPr="00371093" w:rsidRDefault="00371093" w:rsidP="004F39F0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8-1</w:t>
            </w:r>
          </w:p>
        </w:tc>
        <w:tc>
          <w:tcPr>
            <w:tcW w:w="9999" w:type="dxa"/>
          </w:tcPr>
          <w:p w:rsidR="00371093" w:rsidRDefault="00371093" w:rsidP="00371093">
            <w:pPr>
              <w:pStyle w:val="Heading2"/>
            </w:pPr>
            <w:r>
              <w:t>Analytic Functions</w:t>
            </w:r>
          </w:p>
          <w:p w:rsidR="00371093" w:rsidRDefault="00371093" w:rsidP="00371093"/>
          <w:p w:rsidR="00371093" w:rsidRDefault="00371093" w:rsidP="00371093">
            <w:r>
              <w:t xml:space="preserve">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on </w:t>
            </w:r>
            <m:oMath>
              <m:r>
                <w:rPr>
                  <w:rFonts w:ascii="Cambria Math" w:hAnsi="Cambria Math"/>
                </w:rPr>
                <m:t>(-a,a)</m:t>
              </m:r>
            </m:oMath>
            <w:r>
              <w:t xml:space="preserve"> is </w:t>
            </w:r>
            <w:r w:rsidRPr="00504BF7">
              <w:rPr>
                <w:b/>
              </w:rPr>
              <w:t>analytic</w:t>
            </w:r>
            <w:r>
              <w:t xml:space="preserve"> if it is </w:t>
            </w:r>
            <w:proofErr w:type="spellStart"/>
            <w:r>
              <w:t>representable</w:t>
            </w:r>
            <w:proofErr w:type="spellEnd"/>
            <w:r>
              <w:t xml:space="preserve"> as the sum of a convergent power </w:t>
            </w:r>
            <w:proofErr w:type="gramStart"/>
            <w:r>
              <w:t xml:space="preserve">series </w:t>
            </w:r>
            <m:oMath>
              <w:proofErr w:type="gramEnd"/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>
              <w:t>.</w:t>
            </w:r>
          </w:p>
          <w:p w:rsidR="00371093" w:rsidRDefault="00371093" w:rsidP="00371093"/>
          <w:p w:rsidR="00371093" w:rsidRDefault="00371093" w:rsidP="00371093">
            <w:r>
              <w:t xml:space="preserve">A power series with radius of convergence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is uniformly convergent on </w:t>
            </w:r>
            <m:oMath>
              <m:r>
                <w:rPr>
                  <w:rFonts w:ascii="Cambria Math" w:hAnsi="Cambria Math"/>
                </w:rPr>
                <m:t>[-b,b]</m:t>
              </m:r>
            </m:oMath>
            <w:r>
              <w:t xml:space="preserve"> for all </w:t>
            </w:r>
            <m:oMath>
              <m:r>
                <w:rPr>
                  <w:rFonts w:ascii="Cambria Math" w:hAnsi="Cambria Math"/>
                </w:rPr>
                <m:t>b&lt;a</m:t>
              </m:r>
            </m:oMath>
            <w:r>
              <w:t xml:space="preserve"> and</w:t>
            </w:r>
          </w:p>
          <w:p w:rsidR="00371093" w:rsidRDefault="0085739D" w:rsidP="0037109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for all </m:t>
                </m:r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-a,a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371093" w:rsidRDefault="00371093" w:rsidP="00371093">
            <w:r>
              <w:t>By induction</w:t>
            </w:r>
            <w:proofErr w:type="gramStart"/>
            <w:r>
              <w:t xml:space="preserve">, </w:t>
            </w:r>
            <m:oMath>
              <w:proofErr w:type="gramEnd"/>
              <m:r>
                <w:rPr>
                  <w:rFonts w:ascii="Cambria Math" w:hAnsi="Cambria Math"/>
                </w:rPr>
                <m:t>f∈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oMath>
            <w:r>
              <w:t>; i.e. all derivatives exist.</w:t>
            </w:r>
          </w:p>
          <w:p w:rsidR="00371093" w:rsidRDefault="00371093" w:rsidP="00371093">
            <w:r>
              <w:rPr>
                <w:i/>
                <w:u w:val="single"/>
              </w:rPr>
              <w:t>Pf.</w:t>
            </w:r>
            <w:r>
              <w:t xml:space="preserve">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nary>
            </m:oMath>
            <w:r>
              <w:t xml:space="preserve"> converges uniformly by the Root Test.</w:t>
            </w:r>
          </w:p>
          <w:p w:rsidR="00371093" w:rsidRDefault="00371093" w:rsidP="00371093"/>
          <w:p w:rsidR="00371093" w:rsidRDefault="00371093" w:rsidP="00371093">
            <w:r>
              <w:t xml:space="preserve">An analytic function is determined completely by all its derivatives at 0, in particular by values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in </w:t>
            </w:r>
            <m:oMath>
              <m:r>
                <w:rPr>
                  <w:rFonts w:ascii="Cambria Math" w:hAnsi="Cambria Math"/>
                </w:rPr>
                <m:t>(-ε,ε)</m:t>
              </m:r>
            </m:oMath>
            <w:r>
              <w:t xml:space="preserve"> for </w:t>
            </w:r>
            <w:proofErr w:type="gramStart"/>
            <w:r>
              <w:t xml:space="preserve">any </w:t>
            </w:r>
            <m:oMath>
              <w:proofErr w:type="gramEnd"/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. We can define an </w:t>
            </w:r>
            <w:r>
              <w:rPr>
                <w:b/>
              </w:rPr>
              <w:t>analytic continuation</w:t>
            </w:r>
            <w:r>
              <w:t>.</w:t>
            </w:r>
          </w:p>
          <w:p w:rsidR="0016526F" w:rsidRDefault="0016526F" w:rsidP="00371093"/>
          <w:p w:rsidR="0016526F" w:rsidRDefault="0016526F" w:rsidP="0016526F">
            <w:r>
              <w:t xml:space="preserve">Suppose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 xml:space="preserve"> is a convergent series. </w:t>
            </w:r>
            <w:proofErr w:type="gramStart"/>
            <w:r>
              <w:t xml:space="preserve">Let </w:t>
            </w:r>
            <m:oMath>
              <w:proofErr w:type="gramEnd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,-1&lt;x&lt;1</m:t>
                  </m:r>
                </m:e>
              </m:nary>
            </m:oMath>
            <w:r>
              <w:t xml:space="preserve">. </w:t>
            </w:r>
            <w:proofErr w:type="gramStart"/>
            <w:r>
              <w:t xml:space="preserve">Then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>
              <w:t>.</w:t>
            </w:r>
          </w:p>
          <w:p w:rsidR="0016526F" w:rsidRDefault="0016526F" w:rsidP="0016526F">
            <w:pPr>
              <w:rPr>
                <w:rFonts w:eastAsia="Microsoft JhengHei"/>
                <w:lang w:eastAsia="zh-TW"/>
              </w:rPr>
            </w:pPr>
            <w:r>
              <w:rPr>
                <w:i/>
                <w:u w:val="single"/>
              </w:rPr>
              <w:t>Pf</w:t>
            </w:r>
            <w:proofErr w:type="gramStart"/>
            <w:r>
              <w:rPr>
                <w:i/>
                <w:u w:val="single"/>
              </w:rPr>
              <w:t>.</w:t>
            </w:r>
            <w:proofErr w:type="gramEnd"/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 w:hint="eastAsia"/>
                  <w:lang w:eastAsia="zh-CN"/>
                </w:rPr>
                <m:t>0</m:t>
              </m:r>
            </m:oMath>
            <w:r>
              <w:rPr>
                <w:rFonts w:eastAsia="Microsoft JhengHei"/>
                <w:lang w:eastAsia="zh-TW"/>
              </w:rPr>
              <w:t>.</w:t>
            </w:r>
          </w:p>
          <w:p w:rsidR="0016526F" w:rsidRDefault="0016526F" w:rsidP="0016526F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i/>
                <w:u w:val="single"/>
                <w:lang w:eastAsia="zh-TW"/>
              </w:rPr>
              <w:t>Cor.</w:t>
            </w:r>
            <w:r>
              <w:rPr>
                <w:rFonts w:eastAsia="Microsoft JhengHei"/>
                <w:lang w:eastAsia="zh-TW"/>
              </w:rPr>
              <w:t xml:space="preserve">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Suppose </w:t>
            </w:r>
            <m:oMath>
              <w:proofErr w:type="gramEnd"/>
              <m:r>
                <w:rPr>
                  <w:rFonts w:ascii="Cambria Math" w:eastAsia="Microsoft JhengHei" w:hAnsi="Cambria Math"/>
                  <w:lang w:eastAsia="zh-TW"/>
                </w:rPr>
                <m:t>A=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="Microsoft JhengHei" w:hAnsi="Cambria Math"/>
                  <w:lang w:eastAsia="zh-TW"/>
                </w:rPr>
                <m:t>,B=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="Microsoft JhengHei" w:hAnsi="Cambria Math"/>
                  <w:lang w:eastAsia="zh-TW"/>
                </w:rPr>
                <m:t>,C=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c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</m:t>
                  </m:r>
                </m:sub>
              </m:sSub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i=0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n-i</m:t>
                      </m:r>
                    </m:sub>
                  </m:sSub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.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Then </w:t>
            </w:r>
            <m:oMath>
              <w:proofErr w:type="gramEnd"/>
              <m:r>
                <w:rPr>
                  <w:rFonts w:ascii="Cambria Math" w:eastAsia="Microsoft JhengHei" w:hAnsi="Cambria Math"/>
                  <w:lang w:eastAsia="zh-TW"/>
                </w:rPr>
                <m:t>C=AB</m:t>
              </m:r>
            </m:oMath>
            <w:r>
              <w:rPr>
                <w:rFonts w:eastAsia="Microsoft JhengHei"/>
                <w:lang w:eastAsia="zh-TW"/>
              </w:rPr>
              <w:t>.</w:t>
            </w:r>
          </w:p>
          <w:p w:rsidR="0016526F" w:rsidRDefault="0016526F" w:rsidP="0016526F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lang w:eastAsia="zh-TW"/>
              </w:rPr>
              <w:t xml:space="preserve">This is true if </w:t>
            </w:r>
            <w:proofErr w:type="gramStart"/>
            <w:r>
              <w:rPr>
                <w:rFonts w:eastAsia="Microsoft JhengHei"/>
                <w:lang w:eastAsia="zh-TW"/>
              </w:rPr>
              <w:t>A or</w:t>
            </w:r>
            <w:proofErr w:type="gramEnd"/>
            <w:r>
              <w:rPr>
                <w:rFonts w:eastAsia="Microsoft JhengHei"/>
                <w:lang w:eastAsia="zh-TW"/>
              </w:rPr>
              <w:t xml:space="preserve"> B converges absolutely. Else,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let </w:t>
            </w:r>
            <m:oMath>
              <w:proofErr w:type="gramEnd"/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,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g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,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h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. Then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g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=h(x)</m:t>
              </m:r>
            </m:oMath>
            <w:r>
              <w:rPr>
                <w:rFonts w:eastAsia="Microsoft JhengHei"/>
                <w:lang w:eastAsia="zh-TW"/>
              </w:rPr>
              <w:t xml:space="preserve">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for </w:t>
            </w:r>
            <m:oMath>
              <w:proofErr w:type="gramEnd"/>
              <m:r>
                <w:rPr>
                  <w:rFonts w:ascii="Cambria Math" w:eastAsia="Microsoft JhengHei" w:hAnsi="Cambria Math"/>
                  <w:lang w:eastAsia="zh-TW"/>
                </w:rPr>
                <m:t>x&lt;1</m:t>
              </m:r>
            </m:oMath>
            <w:r>
              <w:rPr>
                <w:rFonts w:eastAsia="Microsoft JhengHei"/>
                <w:lang w:eastAsia="zh-TW"/>
              </w:rPr>
              <w:t xml:space="preserve">; take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x</m:t>
              </m:r>
              <m:r>
                <w:rPr>
                  <w:rFonts w:ascii="Cambria Math" w:eastAsia="Microsoft JhengHei" w:hAnsi="Cambria Math" w:hint="eastAsia"/>
                  <w:lang w:eastAsia="zh-TW"/>
                </w:rPr>
                <m:t>→</m:t>
              </m:r>
              <m:r>
                <w:rPr>
                  <w:rFonts w:ascii="Cambria Math" w:eastAsia="Microsoft JhengHei" w:hAnsi="Cambria Math"/>
                  <w:lang w:eastAsia="zh-TW"/>
                </w:rPr>
                <m:t>1</m:t>
              </m:r>
            </m:oMath>
            <w:r>
              <w:rPr>
                <w:rFonts w:eastAsia="Microsoft JhengHei"/>
                <w:lang w:eastAsia="zh-TW"/>
              </w:rPr>
              <w:t>.</w:t>
            </w:r>
          </w:p>
          <w:p w:rsidR="0016526F" w:rsidRDefault="0016526F" w:rsidP="0016526F">
            <w:pPr>
              <w:rPr>
                <w:rFonts w:eastAsia="Microsoft JhengHei"/>
                <w:lang w:eastAsia="zh-TW"/>
              </w:rPr>
            </w:pPr>
          </w:p>
          <w:p w:rsidR="0016526F" w:rsidRDefault="0016526F" w:rsidP="00900AF5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lang w:eastAsia="zh-TW"/>
              </w:rPr>
              <w:t xml:space="preserve">Inversion of order of sums: If </w:t>
            </w:r>
            <m:oMath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i=1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∞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JhengHei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oMath>
            <w:r w:rsidR="00900AF5">
              <w:rPr>
                <w:rFonts w:eastAsia="Microsoft JhengHei"/>
                <w:lang w:eastAsia="zh-TW"/>
              </w:rPr>
              <w:t xml:space="preserve"> converges, </w:t>
            </w:r>
            <w:proofErr w:type="gramStart"/>
            <w:r w:rsidR="00900AF5">
              <w:rPr>
                <w:rFonts w:eastAsia="Microsoft JhengHei"/>
                <w:lang w:eastAsia="zh-TW"/>
              </w:rPr>
              <w:t xml:space="preserve">then </w:t>
            </w:r>
            <m:oMath>
              <w:proofErr w:type="gramEnd"/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i=1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j=1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oMath>
            <w:r w:rsidR="00900AF5">
              <w:rPr>
                <w:rFonts w:eastAsia="Microsoft JhengHei"/>
                <w:lang w:eastAsia="zh-TW"/>
              </w:rPr>
              <w:t>.</w:t>
            </w:r>
          </w:p>
          <w:p w:rsidR="00900AF5" w:rsidRDefault="00900AF5" w:rsidP="00900AF5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i/>
                <w:u w:val="single"/>
                <w:lang w:eastAsia="zh-TW"/>
              </w:rPr>
              <w:t>Pf.</w:t>
            </w:r>
            <w:r>
              <w:rPr>
                <w:rFonts w:eastAsia="Microsoft JhengHei"/>
                <w:lang w:eastAsia="zh-TW"/>
              </w:rPr>
              <w:t xml:space="preserve">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Take </w:t>
            </w:r>
            <m:oMath>
              <w:proofErr w:type="gramEnd"/>
              <m:r>
                <w:rPr>
                  <w:rFonts w:ascii="Cambria Math" w:eastAsia="Microsoft JhengHei" w:hAnsi="Cambria Math"/>
                  <w:lang w:eastAsia="zh-TW"/>
                </w:rPr>
                <m:t>E=</m:t>
              </m:r>
              <m:d>
                <m:dPr>
                  <m:begChr m:val="{"/>
                  <m:endChr m:val="}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den>
                  </m:f>
                  <m:r>
                    <w:rPr>
                      <w:rFonts w:ascii="Cambria Math" w:eastAsia="Microsoft JhengHei" w:hAnsi="Cambria Math"/>
                      <w:lang w:eastAsia="zh-TW"/>
                    </w:rPr>
                    <m:t>:n</m:t>
                  </m:r>
                  <m:r>
                    <m:rPr>
                      <m:scr m:val="double-struck"/>
                    </m:rPr>
                    <w:rPr>
                      <w:rFonts w:ascii="Cambria Math" w:eastAsia="Microsoft JhengHei" w:hAnsi="Cambria Math"/>
                      <w:lang w:eastAsia="zh-TW"/>
                    </w:rPr>
                    <m:t>∈N</m:t>
                  </m:r>
                </m:e>
              </m:d>
            </m:oMath>
            <w:r>
              <w:rPr>
                <w:rFonts w:eastAsia="Microsoft JhengHei"/>
                <w:lang w:eastAsia="zh-TW"/>
              </w:rPr>
              <w:t xml:space="preserve">; let </w:t>
            </w:r>
            <m:oMath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j=1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Microsoft JhengHei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j=1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ij</m:t>
                      </m:r>
                    </m:sub>
                  </m:sSub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i</m:t>
                  </m:r>
                </m:sub>
              </m:sSub>
              <m:r>
                <w:rPr>
                  <w:rFonts w:ascii="Cambria Math" w:eastAsia="Microsoft JhengHei" w:hAnsi="Cambria Math"/>
                  <w:lang w:eastAsia="zh-TW"/>
                </w:rPr>
                <m:t>→f</m:t>
              </m:r>
            </m:oMath>
            <w:r>
              <w:rPr>
                <w:rFonts w:eastAsia="Microsoft JhengHei"/>
                <w:lang w:eastAsia="zh-TW"/>
              </w:rPr>
              <w:t xml:space="preserve"> </w:t>
            </w:r>
            <w:proofErr w:type="gramStart"/>
            <w:r>
              <w:rPr>
                <w:rFonts w:eastAsia="Microsoft JhengHei"/>
                <w:lang w:eastAsia="zh-TW"/>
              </w:rPr>
              <w:t>uniformly</w:t>
            </w:r>
            <w:proofErr w:type="gramEnd"/>
            <w:r>
              <w:rPr>
                <w:rFonts w:eastAsia="Microsoft JhengHei"/>
                <w:lang w:eastAsia="zh-TW"/>
              </w:rPr>
              <w:t xml:space="preserve"> on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E</m:t>
              </m:r>
            </m:oMath>
            <w:r>
              <w:rPr>
                <w:rFonts w:eastAsia="Microsoft JhengHei"/>
                <w:lang w:eastAsia="zh-TW"/>
              </w:rPr>
              <w:t xml:space="preserve"> so we can exchange double sums.</w:t>
            </w:r>
          </w:p>
          <w:p w:rsidR="00900AF5" w:rsidRDefault="00900AF5" w:rsidP="00900AF5">
            <w:pPr>
              <w:rPr>
                <w:rFonts w:eastAsia="Microsoft JhengHei"/>
                <w:lang w:eastAsia="zh-TW"/>
              </w:rPr>
            </w:pPr>
          </w:p>
          <w:p w:rsidR="00900AF5" w:rsidRDefault="00900AF5" w:rsidP="00900AF5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u w:val="single"/>
                <w:lang w:eastAsia="zh-TW"/>
              </w:rPr>
              <w:t>Taylor’s Theorem:</w:t>
            </w:r>
            <w:r>
              <w:rPr>
                <w:rFonts w:eastAsia="Microsoft JhengHei"/>
                <w:lang w:eastAsia="zh-TW"/>
              </w:rPr>
              <w:t xml:space="preserve"> Suppose that </w:t>
            </w:r>
            <m:oMath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 converges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for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&lt;R</m:t>
              </m:r>
            </m:oMath>
            <w:r>
              <w:rPr>
                <w:rFonts w:eastAsia="Microsoft JhengHei"/>
                <w:lang w:eastAsia="zh-TW"/>
              </w:rPr>
              <w:t xml:space="preserve">.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a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&lt;R</m:t>
              </m:r>
            </m:oMath>
            <w:r>
              <w:rPr>
                <w:rFonts w:eastAsia="Microsoft JhengHei"/>
                <w:lang w:eastAsia="zh-TW"/>
              </w:rPr>
              <w:t xml:space="preserve"> then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</m:oMath>
            <w:r>
              <w:rPr>
                <w:rFonts w:eastAsia="Microsoft JhengHei"/>
                <w:lang w:eastAsia="zh-TW"/>
              </w:rPr>
              <w:t xml:space="preserve"> can be expanded into a power series about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x=a</m:t>
              </m:r>
            </m:oMath>
            <w:r>
              <w:rPr>
                <w:rFonts w:eastAsia="Microsoft JhengHei"/>
                <w:lang w:eastAsia="zh-TW"/>
              </w:rPr>
              <w:t xml:space="preserve"> which converges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for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x-a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&lt;R-</m:t>
              </m:r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a</m:t>
                  </m:r>
                </m:e>
              </m:d>
            </m:oMath>
            <w:r>
              <w:rPr>
                <w:rFonts w:eastAsia="Microsoft JhengHei"/>
                <w:lang w:eastAsia="zh-TW"/>
              </w:rPr>
              <w:t xml:space="preserve">, and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Microsoft JhengHei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>.</w:t>
            </w:r>
          </w:p>
          <w:p w:rsidR="00900AF5" w:rsidRDefault="00900AF5" w:rsidP="00900AF5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i/>
                <w:u w:val="single"/>
                <w:lang w:eastAsia="zh-TW"/>
              </w:rPr>
              <w:t>Pf</w:t>
            </w:r>
            <w:proofErr w:type="gramStart"/>
            <w:r>
              <w:rPr>
                <w:rFonts w:eastAsia="Microsoft JhengHei"/>
                <w:i/>
                <w:u w:val="single"/>
                <w:lang w:eastAsia="zh-TW"/>
              </w:rPr>
              <w:t>.</w:t>
            </w:r>
            <w:proofErr w:type="gramEnd"/>
            <w:r>
              <w:rPr>
                <w:rFonts w:eastAsia="Microsoft JhengHei"/>
                <w:lang w:eastAsia="zh-TW"/>
              </w:rPr>
              <w:t xml:space="preserve">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Microsoft JhengHei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x-a</m:t>
                              </m:r>
                            </m:e>
                          </m:d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icrosoft JhengHei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icrosoft JhengHei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n-m</m:t>
                          </m:r>
                        </m:sup>
                      </m:sSup>
                    </m:e>
                  </m:nary>
                </m:e>
              </m:nary>
            </m:oMath>
            <w:r>
              <w:rPr>
                <w:rFonts w:eastAsia="Microsoft JhengHei"/>
                <w:lang w:eastAsia="zh-TW"/>
              </w:rPr>
              <w:t>. Change order of sum</w:t>
            </w:r>
            <w:r w:rsidR="00E64CAD">
              <w:rPr>
                <w:rFonts w:eastAsia="Microsoft JhengHei"/>
                <w:lang w:eastAsia="zh-TW"/>
              </w:rPr>
              <w:t xml:space="preserve"> (legal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x-a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&lt;R-</m:t>
              </m:r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a</m:t>
                  </m:r>
                </m:e>
              </m:d>
            </m:oMath>
            <w:r w:rsidR="00E64CAD">
              <w:rPr>
                <w:rFonts w:eastAsia="Microsoft JhengHei"/>
                <w:lang w:eastAsia="zh-TW"/>
              </w:rPr>
              <w:t xml:space="preserve"> gives absolute convergence</w:t>
            </w:r>
            <w:r w:rsidR="00A33926">
              <w:rPr>
                <w:rFonts w:eastAsia="Microsoft JhengHei"/>
                <w:lang w:eastAsia="zh-TW"/>
              </w:rPr>
              <w:t xml:space="preserve"> by applying Binomial Theorem backwards</w:t>
            </w:r>
            <w:r w:rsidR="00E64CAD">
              <w:rPr>
                <w:rFonts w:eastAsia="Microsoft JhengHei"/>
                <w:lang w:eastAsia="zh-TW"/>
              </w:rPr>
              <w:t>)</w:t>
            </w:r>
            <w:r>
              <w:rPr>
                <w:rFonts w:eastAsia="Microsoft JhengHei"/>
                <w:lang w:eastAsia="zh-TW"/>
              </w:rPr>
              <w:t xml:space="preserve">: </w:t>
            </w:r>
            <m:oMath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m=0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[</m:t>
                  </m:r>
                  <m:nary>
                    <m:naryPr>
                      <m:chr m:val="∑"/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="Microsoft JhengHei" w:hAnsi="Cambria Math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Microsoft JhengHei" w:hAnsi="Cambria Math"/>
                                  <w:lang w:eastAsia="zh-TW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n-m</m:t>
                          </m:r>
                        </m:sup>
                      </m:s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]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m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 converges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since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a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&lt;R</m:t>
              </m:r>
            </m:oMath>
            <w:r>
              <w:rPr>
                <w:rFonts w:eastAsia="Microsoft JhengHei"/>
                <w:lang w:eastAsia="zh-TW"/>
              </w:rPr>
              <w:t>. The series must be its Taylor series</w:t>
            </w:r>
            <w:r w:rsidR="00B931C0">
              <w:rPr>
                <w:rFonts w:eastAsia="Microsoft JhengHei"/>
                <w:lang w:eastAsia="zh-TW"/>
              </w:rPr>
              <w:t>.</w:t>
            </w:r>
          </w:p>
          <w:p w:rsidR="00B90469" w:rsidRDefault="00A33926" w:rsidP="00B90469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lang w:eastAsia="zh-TW"/>
              </w:rPr>
              <w:t xml:space="preserve">Suppose </w:t>
            </w:r>
            <m:oMath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 and </w:t>
            </w:r>
            <m:oMath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 converge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for </w:t>
            </w:r>
            <m:oMath>
              <w:proofErr w:type="gramEnd"/>
              <m:d>
                <m:dPr>
                  <m:begChr m:val="|"/>
                  <m:endChr m:val="|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&lt;R</m:t>
              </m:r>
            </m:oMath>
            <w:r>
              <w:rPr>
                <w:rFonts w:eastAsia="Microsoft JhengHei"/>
                <w:lang w:eastAsia="zh-TW"/>
              </w:rPr>
              <w:t xml:space="preserve">, and let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E=</m:t>
              </m:r>
              <m:d>
                <m:dPr>
                  <m:begChr m:val="{"/>
                  <m:endChr m:val="}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∑</m:t>
                  </m:r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  <m:r>
                    <w:rPr>
                      <w:rFonts w:ascii="Cambria Math" w:eastAsia="Microsoft JhengHei" w:hAnsi="Cambria Math"/>
                      <w:lang w:eastAsia="zh-TW"/>
                    </w:rPr>
                    <m:t>=∑</m:t>
                  </m:r>
                  <m:sSub>
                    <m:sSub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d>
            </m:oMath>
            <w:r>
              <w:rPr>
                <w:rFonts w:eastAsia="Microsoft JhengHei"/>
                <w:lang w:eastAsia="zh-TW"/>
              </w:rPr>
              <w:t xml:space="preserve">. If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E</m:t>
              </m:r>
            </m:oMath>
            <w:r>
              <w:rPr>
                <w:rFonts w:eastAsia="Microsoft JhengHei"/>
                <w:lang w:eastAsia="zh-TW"/>
              </w:rPr>
              <w:t xml:space="preserve"> is not discrete in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(-R,R)</m:t>
              </m:r>
            </m:oMath>
            <w:r>
              <w:rPr>
                <w:rFonts w:eastAsia="Microsoft JhengHei"/>
                <w:lang w:eastAsia="zh-TW"/>
              </w:rPr>
              <w:t xml:space="preserve"> (i.e. has a limit point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in </w:t>
            </w:r>
            <m:oMath>
              <w:proofErr w:type="gramEnd"/>
              <m:r>
                <m:rPr>
                  <m:scr m:val="double-struck"/>
                </m:rPr>
                <w:rPr>
                  <w:rFonts w:ascii="Cambria Math" w:eastAsia="Microsoft JhengHei" w:hAnsi="Cambria Math"/>
                  <w:lang w:eastAsia="zh-TW"/>
                </w:rPr>
                <m:t>R</m:t>
              </m:r>
            </m:oMath>
            <w:r>
              <w:rPr>
                <w:rFonts w:eastAsia="Microsoft JhengHei"/>
                <w:lang w:eastAsia="zh-TW"/>
              </w:rPr>
              <w:t xml:space="preserve">) then </w:t>
            </w:r>
            <m:oMath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a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</m:t>
                  </m:r>
                </m:sub>
              </m:sSub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b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</m:t>
                  </m:r>
                </m:sub>
              </m:sSub>
            </m:oMath>
            <w:r>
              <w:rPr>
                <w:rFonts w:eastAsia="Microsoft JhengHei"/>
                <w:lang w:eastAsia="zh-TW"/>
              </w:rPr>
              <w:t xml:space="preserve">. Let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A</m:t>
              </m:r>
            </m:oMath>
            <w:r>
              <w:rPr>
                <w:rFonts w:eastAsia="Microsoft JhengHei"/>
                <w:lang w:eastAsia="zh-TW"/>
              </w:rPr>
              <w:t xml:space="preserve"> be the set of all limit points of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E</m:t>
              </m:r>
            </m:oMath>
            <w:r>
              <w:rPr>
                <w:rFonts w:eastAsia="Microsoft JhengHei"/>
                <w:lang w:eastAsia="zh-TW"/>
              </w:rPr>
              <w:t xml:space="preserve"> in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(-R,R)</m:t>
              </m:r>
            </m:oMath>
            <w:r>
              <w:rPr>
                <w:rFonts w:eastAsia="Microsoft JhengHei"/>
                <w:lang w:eastAsia="zh-TW"/>
              </w:rPr>
              <w:t xml:space="preserve"> </w:t>
            </w:r>
            <w:proofErr w:type="gramStart"/>
            <w:r>
              <w:rPr>
                <w:rFonts w:eastAsia="Microsoft JhengHei"/>
                <w:lang w:eastAsia="zh-TW"/>
              </w:rPr>
              <w:t xml:space="preserve">and </w:t>
            </w:r>
            <m:oMath>
              <w:proofErr w:type="gramEnd"/>
              <m:r>
                <w:rPr>
                  <w:rFonts w:ascii="Cambria Math" w:eastAsia="Microsoft JhengHei" w:hAnsi="Cambria Math"/>
                  <w:lang w:eastAsia="zh-TW"/>
                </w:rPr>
                <m:t>B=</m:t>
              </m:r>
              <m:sSup>
                <m:sSup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A</m:t>
                  </m:r>
                </m:e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c</m:t>
                  </m:r>
                </m:sup>
              </m:sSup>
            </m:oMath>
            <w:r>
              <w:rPr>
                <w:rFonts w:eastAsia="Microsoft JhengHei"/>
                <w:lang w:eastAsia="zh-TW"/>
              </w:rPr>
              <w:t xml:space="preserve">.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A</m:t>
              </m:r>
            </m:oMath>
            <w:r>
              <w:rPr>
                <w:rFonts w:eastAsia="Microsoft JhengHei"/>
                <w:lang w:eastAsia="zh-TW"/>
              </w:rPr>
              <w:t xml:space="preserve"> </w:t>
            </w:r>
            <w:proofErr w:type="gramStart"/>
            <w:r>
              <w:rPr>
                <w:rFonts w:eastAsia="Microsoft JhengHei"/>
                <w:lang w:eastAsia="zh-TW"/>
              </w:rPr>
              <w:t>is</w:t>
            </w:r>
            <w:proofErr w:type="gramEnd"/>
            <w:r>
              <w:rPr>
                <w:rFonts w:eastAsia="Microsoft JhengHei"/>
                <w:lang w:eastAsia="zh-TW"/>
              </w:rPr>
              <w:t xml:space="preserve"> closed so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B</m:t>
              </m:r>
            </m:oMath>
            <w:r>
              <w:rPr>
                <w:rFonts w:eastAsia="Microsoft JhengHei"/>
                <w:lang w:eastAsia="zh-TW"/>
              </w:rPr>
              <w:t xml:space="preserve"> is open. However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A</m:t>
              </m:r>
            </m:oMath>
            <w:r>
              <w:rPr>
                <w:rFonts w:eastAsia="Microsoft JhengHei"/>
                <w:lang w:eastAsia="zh-TW"/>
              </w:rPr>
              <w:t xml:space="preserve"> is open: Expanding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n=0</m:t>
                  </m:r>
                </m:sub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rFonts w:eastAsia="Microsoft JhengHei"/>
                <w:lang w:eastAsia="zh-TW"/>
              </w:rPr>
              <w:t xml:space="preserve"> near </w:t>
            </w:r>
            <m:oMath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sub>
              </m:sSub>
              <m:r>
                <w:rPr>
                  <w:rFonts w:ascii="Cambria Math" w:eastAsia="Microsoft JhengHei" w:hAnsi="Cambria Math"/>
                  <w:lang w:eastAsia="zh-TW"/>
                </w:rPr>
                <m:t>∈A</m:t>
              </m:r>
            </m:oMath>
            <w:r w:rsidR="00B90469">
              <w:rPr>
                <w:rFonts w:eastAsia="Microsoft JhengHei"/>
                <w:lang w:eastAsia="zh-TW"/>
              </w:rPr>
              <w:t xml:space="preserve">, we get either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∼a</m:t>
              </m:r>
              <m:sSup>
                <m:sSup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JhengHei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Microsoft JhengHei" w:hAnsi="Cambria Math"/>
                          <w:lang w:eastAsia="zh-TW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Microsoft JhengHei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icrosoft JhengHei" w:hAnsi="Cambria Math"/>
                              <w:lang w:eastAsia="zh-TW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Microsoft JhengHei" w:hAnsi="Cambria Math"/>
                      <w:lang w:eastAsia="zh-TW"/>
                    </w:rPr>
                    <m:t>n</m:t>
                  </m:r>
                </m:sup>
              </m:sSup>
            </m:oMath>
            <w:r w:rsidR="00B90469">
              <w:rPr>
                <w:rFonts w:eastAsia="Microsoft JhengHei"/>
                <w:lang w:eastAsia="zh-TW"/>
              </w:rPr>
              <w:t xml:space="preserve"> as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x→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sub>
              </m:sSub>
            </m:oMath>
            <w:r w:rsidR="00B90469">
              <w:rPr>
                <w:rFonts w:eastAsia="Microsoft JhengHei"/>
                <w:lang w:eastAsia="zh-TW"/>
              </w:rPr>
              <w:t xml:space="preserve"> for some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n</m:t>
              </m:r>
            </m:oMath>
            <w:r w:rsidR="00B90469">
              <w:rPr>
                <w:rFonts w:eastAsia="Microsoft JhengHei"/>
                <w:lang w:eastAsia="zh-TW"/>
              </w:rPr>
              <w:t xml:space="preserve">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⇒f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≠0</m:t>
              </m:r>
            </m:oMath>
            <w:r w:rsidR="00B90469">
              <w:rPr>
                <w:rFonts w:eastAsia="Microsoft JhengHei"/>
                <w:lang w:eastAsia="zh-TW"/>
              </w:rPr>
              <w:t xml:space="preserve"> in a neighborhood of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⇒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sub>
              </m:sSub>
              <m:r>
                <w:rPr>
                  <w:rFonts w:ascii="Cambria Math" w:eastAsia="Microsoft JhengHei" w:hAnsi="Cambria Math"/>
                  <w:lang w:eastAsia="zh-TW"/>
                </w:rPr>
                <m:t>∉E</m:t>
              </m:r>
            </m:oMath>
            <w:r w:rsidR="00B90469">
              <w:rPr>
                <w:rFonts w:eastAsia="Microsoft JhengHei"/>
                <w:lang w:eastAsia="zh-TW"/>
              </w:rPr>
              <w:t xml:space="preserve">, or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=0</m:t>
              </m:r>
            </m:oMath>
            <w:r w:rsidR="00B90469">
              <w:rPr>
                <w:rFonts w:eastAsia="Microsoft JhengHei"/>
                <w:lang w:eastAsia="zh-TW"/>
              </w:rPr>
              <w:t xml:space="preserve"> in a neighborhood of </w:t>
            </w:r>
            <m:oMath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sub>
              </m:sSub>
              <m:r>
                <w:rPr>
                  <w:rFonts w:ascii="Cambria Math" w:eastAsia="Microsoft JhengHei" w:hAnsi="Cambria Math"/>
                  <w:lang w:eastAsia="zh-TW"/>
                </w:rPr>
                <m:t>⇒</m:t>
              </m:r>
              <m:sSub>
                <m:sSub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  <m:sub>
                  <m:r>
                    <w:rPr>
                      <w:rFonts w:ascii="Cambria Math" w:eastAsia="Microsoft JhengHei" w:hAnsi="Cambria Math"/>
                      <w:lang w:eastAsia="zh-TW"/>
                    </w:rPr>
                    <m:t>0</m:t>
                  </m:r>
                </m:sub>
              </m:sSub>
            </m:oMath>
            <w:r w:rsidR="00B90469">
              <w:rPr>
                <w:rFonts w:eastAsia="Microsoft JhengHei"/>
                <w:lang w:eastAsia="zh-TW"/>
              </w:rPr>
              <w:t xml:space="preserve"> is internal point of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E</m:t>
              </m:r>
            </m:oMath>
            <w:r w:rsidR="00B90469">
              <w:rPr>
                <w:rFonts w:eastAsia="Microsoft JhengHei"/>
                <w:lang w:eastAsia="zh-TW"/>
              </w:rPr>
              <w:t>.</w:t>
            </w:r>
          </w:p>
          <w:p w:rsidR="009350D9" w:rsidRPr="00900AF5" w:rsidRDefault="00B90469" w:rsidP="009350D9">
            <w:pPr>
              <w:rPr>
                <w:rFonts w:eastAsia="Microsoft JhengHei"/>
                <w:lang w:eastAsia="zh-TW"/>
              </w:rPr>
            </w:pPr>
            <w:r>
              <w:rPr>
                <w:rFonts w:eastAsia="Microsoft JhengHei"/>
                <w:lang w:eastAsia="zh-TW"/>
              </w:rPr>
              <w:t xml:space="preserve">Since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A</m:t>
              </m:r>
            </m:oMath>
            <w:r>
              <w:rPr>
                <w:rFonts w:eastAsia="Microsoft JhengHei"/>
                <w:lang w:eastAsia="zh-TW"/>
              </w:rPr>
              <w:t xml:space="preserve">  is both open and closed,</w:t>
            </w:r>
            <w:r w:rsidR="009350D9">
              <w:rPr>
                <w:rFonts w:eastAsia="Microsoft JhengHei"/>
                <w:lang w:eastAsia="zh-TW"/>
              </w:rPr>
              <w:t xml:space="preserve"> either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A=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-R,R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⇒f</m:t>
              </m:r>
              <m:d>
                <m:dPr>
                  <m:ctrlPr>
                    <w:rPr>
                      <w:rFonts w:ascii="Cambria Math" w:eastAsia="Microsoft JhengHei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Microsoft JhengHei" w:hAnsi="Cambria Math"/>
                      <w:lang w:eastAsia="zh-TW"/>
                    </w:rPr>
                    <m:t>x</m:t>
                  </m:r>
                </m:e>
              </m:d>
              <m:r>
                <w:rPr>
                  <w:rFonts w:ascii="Cambria Math" w:eastAsia="Microsoft JhengHei" w:hAnsi="Cambria Math"/>
                  <w:lang w:eastAsia="zh-TW"/>
                </w:rPr>
                <m:t>=0</m:t>
              </m:r>
            </m:oMath>
            <w:r w:rsidR="009350D9">
              <w:rPr>
                <w:rFonts w:eastAsia="Microsoft JhengHei"/>
                <w:lang w:eastAsia="zh-TW"/>
              </w:rPr>
              <w:t xml:space="preserve"> or </w:t>
            </w:r>
            <m:oMath>
              <m:r>
                <w:rPr>
                  <w:rFonts w:ascii="Cambria Math" w:eastAsia="Microsoft JhengHei" w:hAnsi="Cambria Math"/>
                  <w:lang w:eastAsia="zh-TW"/>
                </w:rPr>
                <m:t>A=ϕ⇒E</m:t>
              </m:r>
            </m:oMath>
            <w:r w:rsidR="009350D9">
              <w:rPr>
                <w:rFonts w:eastAsia="Microsoft JhengHei"/>
                <w:lang w:eastAsia="zh-TW"/>
              </w:rPr>
              <w:t xml:space="preserve"> discrete.</w:t>
            </w:r>
          </w:p>
        </w:tc>
      </w:tr>
    </w:tbl>
    <w:p w:rsidR="00F14560" w:rsidRDefault="00A33926" w:rsidP="004F39F0">
      <w:pPr>
        <w:rPr>
          <w:lang w:eastAsia="zh-CN"/>
        </w:rPr>
      </w:pPr>
      <w:r>
        <w:rPr>
          <w:lang w:eastAsia="zh-CN"/>
        </w:rPr>
        <w:t xml:space="preserve"> </w:t>
      </w:r>
    </w:p>
    <w:sectPr w:rsidR="00F14560" w:rsidSect="004F39F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6D5" w:rsidRDefault="007676D5" w:rsidP="00F71537">
      <w:r>
        <w:separator/>
      </w:r>
    </w:p>
  </w:endnote>
  <w:endnote w:type="continuationSeparator" w:id="0">
    <w:p w:rsidR="007676D5" w:rsidRDefault="007676D5" w:rsidP="00F71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FM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24040"/>
      <w:docPartObj>
        <w:docPartGallery w:val="Page Numbers (Bottom of Page)"/>
        <w:docPartUnique/>
      </w:docPartObj>
    </w:sdtPr>
    <w:sdtContent>
      <w:p w:rsidR="00A07356" w:rsidRDefault="0085739D">
        <w:pPr>
          <w:pStyle w:val="Footer"/>
          <w:jc w:val="center"/>
        </w:pPr>
        <w:fldSimple w:instr=" PAGE   \* MERGEFORMAT ">
          <w:r w:rsidR="00DE7ECC">
            <w:rPr>
              <w:noProof/>
            </w:rPr>
            <w:t>6</w:t>
          </w:r>
        </w:fldSimple>
      </w:p>
    </w:sdtContent>
  </w:sdt>
  <w:p w:rsidR="00A07356" w:rsidRDefault="00A073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6D5" w:rsidRDefault="007676D5" w:rsidP="00F71537">
      <w:r>
        <w:separator/>
      </w:r>
    </w:p>
  </w:footnote>
  <w:footnote w:type="continuationSeparator" w:id="0">
    <w:p w:rsidR="007676D5" w:rsidRDefault="007676D5" w:rsidP="00F71537">
      <w:r>
        <w:continuationSeparator/>
      </w:r>
    </w:p>
  </w:footnote>
  <w:footnote w:id="1">
    <w:p w:rsidR="00A07356" w:rsidRDefault="00A07356">
      <w:pPr>
        <w:pStyle w:val="FootnoteText"/>
      </w:pPr>
      <w:r>
        <w:rPr>
          <w:rStyle w:val="FootnoteReference"/>
        </w:rPr>
        <w:footnoteRef/>
      </w:r>
      <w:r>
        <w:t xml:space="preserve"> The definitions of limit, etc. extend to numbers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acc>
      </m:oMath>
      <w:r>
        <w:t xml:space="preserve"> is we let the neighborhoods of </w:t>
      </w:r>
      <m:oMath>
        <m:r>
          <w:rPr>
            <w:rFonts w:ascii="Cambria Math" w:hAnsi="Cambria Math"/>
          </w:rPr>
          <m:t>∞</m:t>
        </m:r>
      </m:oMath>
      <w:r>
        <w:t xml:space="preserve"> be all sets of the </w:t>
      </w:r>
      <w:proofErr w:type="gramStart"/>
      <w:r>
        <w:t xml:space="preserve">form </w:t>
      </w:r>
      <m:oMath>
        <w:proofErr w:type="gramEnd"/>
        <m:r>
          <w:rPr>
            <w:rFonts w:ascii="Cambria Math" w:hAnsi="Cambria Math"/>
          </w:rPr>
          <m:t>{x|x&gt;L}</m:t>
        </m:r>
      </m:oMath>
      <w:r>
        <w:t xml:space="preserve">, and similarly for </w:t>
      </w:r>
      <m:oMath>
        <m:r>
          <w:rPr>
            <w:rFonts w:ascii="Cambria Math" w:hAnsi="Cambria Math"/>
          </w:rPr>
          <m:t>-∞</m:t>
        </m:r>
      </m:oMath>
      <w:r>
        <w:t>.</w:t>
      </w:r>
    </w:p>
  </w:footnote>
  <w:footnote w:id="2">
    <w:p w:rsidR="00A07356" w:rsidRDefault="00A07356">
      <w:pPr>
        <w:pStyle w:val="FootnoteText"/>
      </w:pPr>
      <w:r>
        <w:rPr>
          <w:rStyle w:val="FootnoteReference"/>
        </w:rPr>
        <w:footnoteRef/>
      </w:r>
      <w:r>
        <w:t xml:space="preserve"> Here countable means finite or having same cardinality </w:t>
      </w:r>
      <w:r>
        <w:t xml:space="preserve">as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.</w:t>
      </w:r>
    </w:p>
  </w:footnote>
  <w:footnote w:id="3">
    <w:p w:rsidR="00A07356" w:rsidRDefault="00A07356">
      <w:pPr>
        <w:pStyle w:val="FootnoteText"/>
      </w:pPr>
      <w:r>
        <w:rPr>
          <w:rStyle w:val="FootnoteReference"/>
        </w:rPr>
        <w:footnoteRef/>
      </w:r>
      <w:r>
        <w:t xml:space="preserve"> For complex number sequences, the set of possible sums is a point, a line, or the whole plane. (This is difficult.)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D39"/>
    <w:multiLevelType w:val="hybridMultilevel"/>
    <w:tmpl w:val="7042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7705B"/>
    <w:multiLevelType w:val="hybridMultilevel"/>
    <w:tmpl w:val="3CA6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6AEB"/>
    <w:multiLevelType w:val="hybridMultilevel"/>
    <w:tmpl w:val="1A4A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D29ED"/>
    <w:multiLevelType w:val="hybridMultilevel"/>
    <w:tmpl w:val="503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64280"/>
    <w:multiLevelType w:val="hybridMultilevel"/>
    <w:tmpl w:val="F9A2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17AF"/>
    <w:multiLevelType w:val="hybridMultilevel"/>
    <w:tmpl w:val="742A0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83913"/>
    <w:multiLevelType w:val="hybridMultilevel"/>
    <w:tmpl w:val="B69C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B2F86"/>
    <w:multiLevelType w:val="hybridMultilevel"/>
    <w:tmpl w:val="1C28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E476A"/>
    <w:multiLevelType w:val="hybridMultilevel"/>
    <w:tmpl w:val="90F4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D2603"/>
    <w:multiLevelType w:val="hybridMultilevel"/>
    <w:tmpl w:val="CF6E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01731"/>
    <w:multiLevelType w:val="hybridMultilevel"/>
    <w:tmpl w:val="C25A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905CC"/>
    <w:multiLevelType w:val="hybridMultilevel"/>
    <w:tmpl w:val="0C1E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93094"/>
    <w:multiLevelType w:val="hybridMultilevel"/>
    <w:tmpl w:val="6B1C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428CF"/>
    <w:multiLevelType w:val="hybridMultilevel"/>
    <w:tmpl w:val="8208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06582"/>
    <w:multiLevelType w:val="hybridMultilevel"/>
    <w:tmpl w:val="FE3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A09CF"/>
    <w:multiLevelType w:val="hybridMultilevel"/>
    <w:tmpl w:val="6E34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30BF0"/>
    <w:multiLevelType w:val="hybridMultilevel"/>
    <w:tmpl w:val="6582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7023B"/>
    <w:multiLevelType w:val="hybridMultilevel"/>
    <w:tmpl w:val="76F0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572D2"/>
    <w:multiLevelType w:val="hybridMultilevel"/>
    <w:tmpl w:val="0CBE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06731"/>
    <w:multiLevelType w:val="hybridMultilevel"/>
    <w:tmpl w:val="AEBA9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63BFF"/>
    <w:multiLevelType w:val="hybridMultilevel"/>
    <w:tmpl w:val="F0B6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736F4"/>
    <w:multiLevelType w:val="hybridMultilevel"/>
    <w:tmpl w:val="C5AA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80728"/>
    <w:multiLevelType w:val="hybridMultilevel"/>
    <w:tmpl w:val="B760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6D1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D06D9"/>
    <w:multiLevelType w:val="hybridMultilevel"/>
    <w:tmpl w:val="CB0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C7B81"/>
    <w:multiLevelType w:val="hybridMultilevel"/>
    <w:tmpl w:val="802E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760A09"/>
    <w:multiLevelType w:val="hybridMultilevel"/>
    <w:tmpl w:val="52B0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E94C5B"/>
    <w:multiLevelType w:val="hybridMultilevel"/>
    <w:tmpl w:val="279E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AD4C05"/>
    <w:multiLevelType w:val="hybridMultilevel"/>
    <w:tmpl w:val="0D3C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C1E1F"/>
    <w:multiLevelType w:val="hybridMultilevel"/>
    <w:tmpl w:val="750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A6EA7"/>
    <w:multiLevelType w:val="hybridMultilevel"/>
    <w:tmpl w:val="0114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A63E3E"/>
    <w:multiLevelType w:val="hybridMultilevel"/>
    <w:tmpl w:val="795C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816E36"/>
    <w:multiLevelType w:val="hybridMultilevel"/>
    <w:tmpl w:val="C23C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E54B4"/>
    <w:multiLevelType w:val="hybridMultilevel"/>
    <w:tmpl w:val="D06A0F7A"/>
    <w:lvl w:ilvl="0" w:tplc="9056C7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532715"/>
    <w:multiLevelType w:val="hybridMultilevel"/>
    <w:tmpl w:val="EA7E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E4AFC"/>
    <w:multiLevelType w:val="hybridMultilevel"/>
    <w:tmpl w:val="F0E8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E7B07"/>
    <w:multiLevelType w:val="hybridMultilevel"/>
    <w:tmpl w:val="C9B4A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135E1"/>
    <w:multiLevelType w:val="hybridMultilevel"/>
    <w:tmpl w:val="D6CE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9930A7"/>
    <w:multiLevelType w:val="hybridMultilevel"/>
    <w:tmpl w:val="C18A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4857F8"/>
    <w:multiLevelType w:val="hybridMultilevel"/>
    <w:tmpl w:val="F614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D4E6C"/>
    <w:multiLevelType w:val="hybridMultilevel"/>
    <w:tmpl w:val="A36A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50547"/>
    <w:multiLevelType w:val="hybridMultilevel"/>
    <w:tmpl w:val="2496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445A64"/>
    <w:multiLevelType w:val="hybridMultilevel"/>
    <w:tmpl w:val="F34A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5F3CCB"/>
    <w:multiLevelType w:val="hybridMultilevel"/>
    <w:tmpl w:val="FA36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DF6744"/>
    <w:multiLevelType w:val="hybridMultilevel"/>
    <w:tmpl w:val="93D0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71073"/>
    <w:multiLevelType w:val="hybridMultilevel"/>
    <w:tmpl w:val="910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B65D0"/>
    <w:multiLevelType w:val="hybridMultilevel"/>
    <w:tmpl w:val="B3148FD6"/>
    <w:lvl w:ilvl="0" w:tplc="FDC88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27CF1"/>
    <w:multiLevelType w:val="hybridMultilevel"/>
    <w:tmpl w:val="B1DE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32"/>
  </w:num>
  <w:num w:numId="5">
    <w:abstractNumId w:val="13"/>
  </w:num>
  <w:num w:numId="6">
    <w:abstractNumId w:val="18"/>
  </w:num>
  <w:num w:numId="7">
    <w:abstractNumId w:val="5"/>
  </w:num>
  <w:num w:numId="8">
    <w:abstractNumId w:val="17"/>
  </w:num>
  <w:num w:numId="9">
    <w:abstractNumId w:val="12"/>
  </w:num>
  <w:num w:numId="10">
    <w:abstractNumId w:val="36"/>
  </w:num>
  <w:num w:numId="11">
    <w:abstractNumId w:val="14"/>
  </w:num>
  <w:num w:numId="12">
    <w:abstractNumId w:val="22"/>
  </w:num>
  <w:num w:numId="13">
    <w:abstractNumId w:val="40"/>
  </w:num>
  <w:num w:numId="14">
    <w:abstractNumId w:val="27"/>
  </w:num>
  <w:num w:numId="15">
    <w:abstractNumId w:val="3"/>
  </w:num>
  <w:num w:numId="16">
    <w:abstractNumId w:val="44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42"/>
  </w:num>
  <w:num w:numId="22">
    <w:abstractNumId w:val="41"/>
  </w:num>
  <w:num w:numId="23">
    <w:abstractNumId w:val="39"/>
  </w:num>
  <w:num w:numId="24">
    <w:abstractNumId w:val="38"/>
  </w:num>
  <w:num w:numId="25">
    <w:abstractNumId w:val="23"/>
  </w:num>
  <w:num w:numId="26">
    <w:abstractNumId w:val="7"/>
  </w:num>
  <w:num w:numId="27">
    <w:abstractNumId w:val="45"/>
  </w:num>
  <w:num w:numId="28">
    <w:abstractNumId w:val="9"/>
  </w:num>
  <w:num w:numId="29">
    <w:abstractNumId w:val="20"/>
  </w:num>
  <w:num w:numId="30">
    <w:abstractNumId w:val="16"/>
  </w:num>
  <w:num w:numId="31">
    <w:abstractNumId w:val="2"/>
  </w:num>
  <w:num w:numId="32">
    <w:abstractNumId w:val="28"/>
  </w:num>
  <w:num w:numId="33">
    <w:abstractNumId w:val="46"/>
  </w:num>
  <w:num w:numId="34">
    <w:abstractNumId w:val="6"/>
  </w:num>
  <w:num w:numId="35">
    <w:abstractNumId w:val="30"/>
  </w:num>
  <w:num w:numId="36">
    <w:abstractNumId w:val="34"/>
  </w:num>
  <w:num w:numId="37">
    <w:abstractNumId w:val="35"/>
  </w:num>
  <w:num w:numId="38">
    <w:abstractNumId w:val="11"/>
  </w:num>
  <w:num w:numId="39">
    <w:abstractNumId w:val="8"/>
  </w:num>
  <w:num w:numId="40">
    <w:abstractNumId w:val="0"/>
  </w:num>
  <w:num w:numId="41">
    <w:abstractNumId w:val="43"/>
  </w:num>
  <w:num w:numId="42">
    <w:abstractNumId w:val="37"/>
  </w:num>
  <w:num w:numId="43">
    <w:abstractNumId w:val="31"/>
  </w:num>
  <w:num w:numId="44">
    <w:abstractNumId w:val="29"/>
  </w:num>
  <w:num w:numId="45">
    <w:abstractNumId w:val="21"/>
  </w:num>
  <w:num w:numId="46">
    <w:abstractNumId w:val="33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6032"/>
    <w:rsid w:val="00026784"/>
    <w:rsid w:val="00045993"/>
    <w:rsid w:val="00060F72"/>
    <w:rsid w:val="00064631"/>
    <w:rsid w:val="00065020"/>
    <w:rsid w:val="00066029"/>
    <w:rsid w:val="000708D9"/>
    <w:rsid w:val="000A3122"/>
    <w:rsid w:val="000A7C0A"/>
    <w:rsid w:val="000D10EB"/>
    <w:rsid w:val="000D1AA6"/>
    <w:rsid w:val="000D26D8"/>
    <w:rsid w:val="000D4388"/>
    <w:rsid w:val="000D515C"/>
    <w:rsid w:val="000E2990"/>
    <w:rsid w:val="000E2A99"/>
    <w:rsid w:val="00107C1A"/>
    <w:rsid w:val="00136885"/>
    <w:rsid w:val="0016526F"/>
    <w:rsid w:val="00176D3C"/>
    <w:rsid w:val="00186D68"/>
    <w:rsid w:val="001950EC"/>
    <w:rsid w:val="001A058C"/>
    <w:rsid w:val="001A581A"/>
    <w:rsid w:val="001B25B0"/>
    <w:rsid w:val="001B5934"/>
    <w:rsid w:val="001B5E5E"/>
    <w:rsid w:val="001D2719"/>
    <w:rsid w:val="001D4167"/>
    <w:rsid w:val="001E6681"/>
    <w:rsid w:val="001F6572"/>
    <w:rsid w:val="00200F15"/>
    <w:rsid w:val="00211188"/>
    <w:rsid w:val="0021387A"/>
    <w:rsid w:val="00213F81"/>
    <w:rsid w:val="00225B06"/>
    <w:rsid w:val="00227831"/>
    <w:rsid w:val="00230CCD"/>
    <w:rsid w:val="002864B3"/>
    <w:rsid w:val="002C08F2"/>
    <w:rsid w:val="002C78A7"/>
    <w:rsid w:val="002F5604"/>
    <w:rsid w:val="002F7D98"/>
    <w:rsid w:val="00345881"/>
    <w:rsid w:val="00352234"/>
    <w:rsid w:val="003560CD"/>
    <w:rsid w:val="003600D9"/>
    <w:rsid w:val="00371093"/>
    <w:rsid w:val="00377261"/>
    <w:rsid w:val="00384DAE"/>
    <w:rsid w:val="003D2125"/>
    <w:rsid w:val="003E290E"/>
    <w:rsid w:val="003E2EA6"/>
    <w:rsid w:val="003F440F"/>
    <w:rsid w:val="00412E58"/>
    <w:rsid w:val="0041532E"/>
    <w:rsid w:val="0042074B"/>
    <w:rsid w:val="00425EDC"/>
    <w:rsid w:val="00434B1A"/>
    <w:rsid w:val="00435A15"/>
    <w:rsid w:val="00435A83"/>
    <w:rsid w:val="00437D64"/>
    <w:rsid w:val="00460A23"/>
    <w:rsid w:val="00462206"/>
    <w:rsid w:val="00490C7B"/>
    <w:rsid w:val="00497D2A"/>
    <w:rsid w:val="004A54BB"/>
    <w:rsid w:val="004A5C0B"/>
    <w:rsid w:val="004A7956"/>
    <w:rsid w:val="004B1A53"/>
    <w:rsid w:val="004C1CB8"/>
    <w:rsid w:val="004D218F"/>
    <w:rsid w:val="004F39F0"/>
    <w:rsid w:val="004F3A53"/>
    <w:rsid w:val="00504BF7"/>
    <w:rsid w:val="00537F9C"/>
    <w:rsid w:val="0055607A"/>
    <w:rsid w:val="00563157"/>
    <w:rsid w:val="00573415"/>
    <w:rsid w:val="00575081"/>
    <w:rsid w:val="00581D17"/>
    <w:rsid w:val="005B1DE2"/>
    <w:rsid w:val="005B32E7"/>
    <w:rsid w:val="005C20C3"/>
    <w:rsid w:val="005D01AC"/>
    <w:rsid w:val="005D0400"/>
    <w:rsid w:val="005D14FF"/>
    <w:rsid w:val="00600316"/>
    <w:rsid w:val="0060693E"/>
    <w:rsid w:val="00626548"/>
    <w:rsid w:val="006370A5"/>
    <w:rsid w:val="006661F2"/>
    <w:rsid w:val="00667C70"/>
    <w:rsid w:val="00684D34"/>
    <w:rsid w:val="006859AC"/>
    <w:rsid w:val="00694561"/>
    <w:rsid w:val="006A2CC7"/>
    <w:rsid w:val="006D09D1"/>
    <w:rsid w:val="006D5155"/>
    <w:rsid w:val="006E0A40"/>
    <w:rsid w:val="00710DDF"/>
    <w:rsid w:val="00713A11"/>
    <w:rsid w:val="00714FB9"/>
    <w:rsid w:val="00737614"/>
    <w:rsid w:val="0075041D"/>
    <w:rsid w:val="00752851"/>
    <w:rsid w:val="00760904"/>
    <w:rsid w:val="007627D9"/>
    <w:rsid w:val="007676D5"/>
    <w:rsid w:val="0077085D"/>
    <w:rsid w:val="00783194"/>
    <w:rsid w:val="00783F8F"/>
    <w:rsid w:val="00797C4D"/>
    <w:rsid w:val="007C0A68"/>
    <w:rsid w:val="007D562C"/>
    <w:rsid w:val="007D7CAF"/>
    <w:rsid w:val="007E6F1D"/>
    <w:rsid w:val="00801473"/>
    <w:rsid w:val="00830949"/>
    <w:rsid w:val="0083193C"/>
    <w:rsid w:val="00832845"/>
    <w:rsid w:val="0085739D"/>
    <w:rsid w:val="00864321"/>
    <w:rsid w:val="008702CB"/>
    <w:rsid w:val="00886131"/>
    <w:rsid w:val="00894046"/>
    <w:rsid w:val="008C29FA"/>
    <w:rsid w:val="008C514D"/>
    <w:rsid w:val="008D1BB9"/>
    <w:rsid w:val="008D6D55"/>
    <w:rsid w:val="00900AF5"/>
    <w:rsid w:val="00910C77"/>
    <w:rsid w:val="009156BD"/>
    <w:rsid w:val="009217D3"/>
    <w:rsid w:val="00923671"/>
    <w:rsid w:val="009350D9"/>
    <w:rsid w:val="00941ACE"/>
    <w:rsid w:val="00961702"/>
    <w:rsid w:val="00975485"/>
    <w:rsid w:val="009A1DEA"/>
    <w:rsid w:val="009B3CA1"/>
    <w:rsid w:val="009B74CC"/>
    <w:rsid w:val="009E5039"/>
    <w:rsid w:val="00A069C4"/>
    <w:rsid w:val="00A07356"/>
    <w:rsid w:val="00A10ADE"/>
    <w:rsid w:val="00A259A7"/>
    <w:rsid w:val="00A2789C"/>
    <w:rsid w:val="00A32F41"/>
    <w:rsid w:val="00A33926"/>
    <w:rsid w:val="00A42AC7"/>
    <w:rsid w:val="00A502B5"/>
    <w:rsid w:val="00A50522"/>
    <w:rsid w:val="00A673F9"/>
    <w:rsid w:val="00A8046A"/>
    <w:rsid w:val="00A84FDF"/>
    <w:rsid w:val="00A91EDC"/>
    <w:rsid w:val="00A93CF8"/>
    <w:rsid w:val="00AA55FD"/>
    <w:rsid w:val="00AE3F89"/>
    <w:rsid w:val="00B1502C"/>
    <w:rsid w:val="00B21C3E"/>
    <w:rsid w:val="00B30A6E"/>
    <w:rsid w:val="00B40C2A"/>
    <w:rsid w:val="00B42F2D"/>
    <w:rsid w:val="00B60B5E"/>
    <w:rsid w:val="00B6247A"/>
    <w:rsid w:val="00B637D2"/>
    <w:rsid w:val="00B673E4"/>
    <w:rsid w:val="00B674DF"/>
    <w:rsid w:val="00B76565"/>
    <w:rsid w:val="00B90469"/>
    <w:rsid w:val="00B931C0"/>
    <w:rsid w:val="00BA250E"/>
    <w:rsid w:val="00BC28D8"/>
    <w:rsid w:val="00BE3AF6"/>
    <w:rsid w:val="00C02FEC"/>
    <w:rsid w:val="00C128B2"/>
    <w:rsid w:val="00C21C05"/>
    <w:rsid w:val="00C6793C"/>
    <w:rsid w:val="00C701EC"/>
    <w:rsid w:val="00C7574A"/>
    <w:rsid w:val="00C83F62"/>
    <w:rsid w:val="00C97992"/>
    <w:rsid w:val="00CA7D42"/>
    <w:rsid w:val="00CB2E2A"/>
    <w:rsid w:val="00CD3381"/>
    <w:rsid w:val="00CF3DE9"/>
    <w:rsid w:val="00CF420C"/>
    <w:rsid w:val="00D048C8"/>
    <w:rsid w:val="00D3498A"/>
    <w:rsid w:val="00D454A2"/>
    <w:rsid w:val="00D72238"/>
    <w:rsid w:val="00DA04D5"/>
    <w:rsid w:val="00DA07DF"/>
    <w:rsid w:val="00DB565E"/>
    <w:rsid w:val="00DE570A"/>
    <w:rsid w:val="00DE7ECC"/>
    <w:rsid w:val="00DF3441"/>
    <w:rsid w:val="00DF37EB"/>
    <w:rsid w:val="00E07569"/>
    <w:rsid w:val="00E253D3"/>
    <w:rsid w:val="00E63ED9"/>
    <w:rsid w:val="00E64CAD"/>
    <w:rsid w:val="00E6684E"/>
    <w:rsid w:val="00E75596"/>
    <w:rsid w:val="00E96032"/>
    <w:rsid w:val="00EA0599"/>
    <w:rsid w:val="00EA200D"/>
    <w:rsid w:val="00EB2B5D"/>
    <w:rsid w:val="00EC24BA"/>
    <w:rsid w:val="00EE61BD"/>
    <w:rsid w:val="00EF0D45"/>
    <w:rsid w:val="00EF18EA"/>
    <w:rsid w:val="00EF32C3"/>
    <w:rsid w:val="00EF5688"/>
    <w:rsid w:val="00F14560"/>
    <w:rsid w:val="00F30FB5"/>
    <w:rsid w:val="00F3718F"/>
    <w:rsid w:val="00F45A2F"/>
    <w:rsid w:val="00F56E39"/>
    <w:rsid w:val="00F71537"/>
    <w:rsid w:val="00F751DF"/>
    <w:rsid w:val="00F9428C"/>
    <w:rsid w:val="00FA1B35"/>
    <w:rsid w:val="00FD090C"/>
    <w:rsid w:val="00FF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F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9F0"/>
    <w:pPr>
      <w:contextualSpacing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9F0"/>
    <w:pPr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9F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9F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9F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9F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9F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9F0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9F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9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39F0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9F0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9F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9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9F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9F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9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9F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9F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9F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9F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9F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9F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9F0"/>
    <w:rPr>
      <w:b/>
      <w:bCs/>
    </w:rPr>
  </w:style>
  <w:style w:type="character" w:styleId="Emphasis">
    <w:name w:val="Emphasis"/>
    <w:uiPriority w:val="20"/>
    <w:qFormat/>
    <w:rsid w:val="004F39F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9F0"/>
  </w:style>
  <w:style w:type="paragraph" w:styleId="ListParagraph">
    <w:name w:val="List Paragraph"/>
    <w:basedOn w:val="Normal"/>
    <w:uiPriority w:val="34"/>
    <w:qFormat/>
    <w:rsid w:val="004F3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9F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9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9F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9F0"/>
    <w:rPr>
      <w:b/>
      <w:bCs/>
      <w:i/>
      <w:iCs/>
    </w:rPr>
  </w:style>
  <w:style w:type="character" w:styleId="SubtleEmphasis">
    <w:name w:val="Subtle Emphasis"/>
    <w:uiPriority w:val="19"/>
    <w:qFormat/>
    <w:rsid w:val="004F39F0"/>
    <w:rPr>
      <w:i/>
      <w:iCs/>
    </w:rPr>
  </w:style>
  <w:style w:type="character" w:styleId="IntenseEmphasis">
    <w:name w:val="Intense Emphasis"/>
    <w:uiPriority w:val="21"/>
    <w:qFormat/>
    <w:rsid w:val="004F39F0"/>
    <w:rPr>
      <w:b/>
      <w:bCs/>
      <w:i/>
      <w:sz w:val="24"/>
    </w:rPr>
  </w:style>
  <w:style w:type="character" w:styleId="SubtleReference">
    <w:name w:val="Subtle Reference"/>
    <w:uiPriority w:val="31"/>
    <w:qFormat/>
    <w:rsid w:val="004F39F0"/>
    <w:rPr>
      <w:smallCaps/>
    </w:rPr>
  </w:style>
  <w:style w:type="character" w:styleId="IntenseReference">
    <w:name w:val="Intense Reference"/>
    <w:uiPriority w:val="32"/>
    <w:qFormat/>
    <w:rsid w:val="004F39F0"/>
    <w:rPr>
      <w:smallCaps/>
      <w:spacing w:val="5"/>
      <w:u w:val="single"/>
    </w:rPr>
  </w:style>
  <w:style w:type="character" w:styleId="BookTitle">
    <w:name w:val="Book Title"/>
    <w:uiPriority w:val="33"/>
    <w:qFormat/>
    <w:rsid w:val="004F39F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F39F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F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42AC7"/>
  </w:style>
  <w:style w:type="paragraph" w:styleId="TOC2">
    <w:name w:val="toc 2"/>
    <w:basedOn w:val="Normal"/>
    <w:next w:val="Normal"/>
    <w:autoRedefine/>
    <w:uiPriority w:val="39"/>
    <w:unhideWhenUsed/>
    <w:rsid w:val="00A42AC7"/>
    <w:pPr>
      <w:ind w:left="245"/>
    </w:pPr>
  </w:style>
  <w:style w:type="character" w:styleId="Hyperlink">
    <w:name w:val="Hyperlink"/>
    <w:basedOn w:val="DefaultParagraphFont"/>
    <w:uiPriority w:val="99"/>
    <w:unhideWhenUsed/>
    <w:rsid w:val="004F39F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603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15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15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153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91E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25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50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A25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50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den-lee\Documents\Holden\Math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04A5B-5ED7-4562-9046-942692A3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</Template>
  <TotalTime>3068</TotalTime>
  <Pages>25</Pages>
  <Words>8048</Words>
  <Characters>45876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 Lee</dc:creator>
  <cp:lastModifiedBy>Holden Lee</cp:lastModifiedBy>
  <cp:revision>66</cp:revision>
  <cp:lastPrinted>2010-03-02T14:07:00Z</cp:lastPrinted>
  <dcterms:created xsi:type="dcterms:W3CDTF">2010-03-01T12:10:00Z</dcterms:created>
  <dcterms:modified xsi:type="dcterms:W3CDTF">2010-11-08T18:49:00Z</dcterms:modified>
</cp:coreProperties>
</file>